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941" w:rsidRPr="001A1941" w:rsidRDefault="001A1941" w:rsidP="004E37BA">
      <w:pPr>
        <w:rPr>
          <w:b/>
          <w:color w:val="0070C0"/>
        </w:rPr>
      </w:pPr>
    </w:p>
    <w:p w:rsidR="003D4C67" w:rsidRPr="00FD799C" w:rsidRDefault="003C0969" w:rsidP="005A09F7">
      <w:pPr>
        <w:pStyle w:val="sysWordMarkPage1"/>
        <w:framePr w:wrap="around"/>
      </w:pPr>
      <w:r w:rsidRPr="00FD799C">
        <w:fldChar w:fldCharType="begin"/>
      </w:r>
      <w:r w:rsidR="00E933C5" w:rsidRPr="00FD799C">
        <w:instrText xml:space="preserve"> AUTOTEXT </w:instrText>
      </w:r>
      <w:r w:rsidRPr="00FD799C">
        <w:fldChar w:fldCharType="begin"/>
      </w:r>
      <w:r w:rsidR="003E6C82" w:rsidRPr="00FD799C">
        <w:instrText xml:space="preserve"> DOCPROPERTY sys_WordMark_Page1 </w:instrText>
      </w:r>
      <w:r w:rsidRPr="00FD799C">
        <w:fldChar w:fldCharType="separate"/>
      </w:r>
      <w:r w:rsidR="00AE4050">
        <w:instrText>sys_WordMark_AT_Page1</w:instrText>
      </w:r>
      <w:r w:rsidRPr="00FD799C">
        <w:fldChar w:fldCharType="end"/>
      </w:r>
      <w:r w:rsidRPr="00FD799C">
        <w:fldChar w:fldCharType="separate"/>
      </w:r>
      <w:r w:rsidR="003F6E1A" w:rsidRPr="0039713A">
        <w:rPr>
          <w:noProof/>
        </w:rPr>
        <w:drawing>
          <wp:inline distT="0" distB="0" distL="0" distR="0">
            <wp:extent cx="1362075" cy="416279"/>
            <wp:effectExtent l="0" t="0" r="0" b="0"/>
            <wp:docPr id="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1362075" cy="416279"/>
                    </a:xfrm>
                    <a:prstGeom prst="rect">
                      <a:avLst/>
                    </a:prstGeom>
                    <a:noFill/>
                    <a:ln>
                      <a:noFill/>
                    </a:ln>
                  </pic:spPr>
                </pic:pic>
              </a:graphicData>
            </a:graphic>
          </wp:inline>
        </w:drawing>
      </w:r>
      <w:r w:rsidRPr="00FD799C">
        <w:fldChar w:fldCharType="end"/>
      </w:r>
    </w:p>
    <w:p w:rsidR="00915C0E" w:rsidRPr="00FD799C" w:rsidRDefault="00011382" w:rsidP="00915C0E">
      <w:pPr>
        <w:pStyle w:val="sysClass"/>
        <w:framePr w:wrap="notBeside"/>
      </w:pPr>
      <w:r>
        <w:t xml:space="preserve">Atos </w:t>
      </w:r>
      <w:r w:rsidR="003C0969" w:rsidRPr="00FD799C">
        <w:fldChar w:fldCharType="begin"/>
      </w:r>
      <w:r w:rsidR="00915C0E" w:rsidRPr="00FD799C">
        <w:instrText xml:space="preserve"> DOCPROPERTY "Classification" </w:instrText>
      </w:r>
      <w:r w:rsidR="003C0969" w:rsidRPr="00FD799C">
        <w:fldChar w:fldCharType="separate"/>
      </w:r>
      <w:r w:rsidR="00AE4050">
        <w:t>for internal use</w:t>
      </w:r>
      <w:r w:rsidR="003C0969" w:rsidRPr="00FD799C">
        <w:fldChar w:fldCharType="end"/>
      </w:r>
    </w:p>
    <w:p w:rsidR="00915C0E" w:rsidRPr="00FD799C" w:rsidRDefault="003C0969" w:rsidP="00915C0E">
      <w:pPr>
        <w:pStyle w:val="sysDocStatistics"/>
      </w:pPr>
      <w:r w:rsidRPr="00FD799C">
        <w:rPr>
          <w:rStyle w:val="sysDocStatisticslbl"/>
        </w:rPr>
        <w:fldChar w:fldCharType="begin"/>
      </w:r>
      <w:r w:rsidR="00915C0E" w:rsidRPr="00FD799C">
        <w:rPr>
          <w:rStyle w:val="sysDocStatisticslbl"/>
        </w:rPr>
        <w:instrText xml:space="preserve"> DOCPROPERTY "lblAuthors" \* Lower </w:instrText>
      </w:r>
      <w:r w:rsidRPr="00FD799C">
        <w:rPr>
          <w:rStyle w:val="sysDocStatisticslbl"/>
        </w:rPr>
        <w:fldChar w:fldCharType="separate"/>
      </w:r>
      <w:r w:rsidR="00AE4050">
        <w:rPr>
          <w:rStyle w:val="sysDocStatisticslbl"/>
        </w:rPr>
        <w:t>author(s)</w:t>
      </w:r>
      <w:r w:rsidRPr="00FD799C">
        <w:rPr>
          <w:rStyle w:val="sysDocStatisticslbl"/>
        </w:rPr>
        <w:fldChar w:fldCharType="end"/>
      </w:r>
      <w:r w:rsidR="00915C0E" w:rsidRPr="00FD799C">
        <w:tab/>
        <w:t>:</w:t>
      </w:r>
      <w:r w:rsidR="00915C0E" w:rsidRPr="00FD799C">
        <w:tab/>
      </w:r>
      <w:r w:rsidR="00011382" w:rsidRPr="00011382">
        <w:t>Nisha Mendonsa</w:t>
      </w:r>
      <w:r w:rsidR="000148E7">
        <w:tab/>
      </w:r>
    </w:p>
    <w:p w:rsidR="00915C0E" w:rsidRPr="00FD799C" w:rsidRDefault="003C0969" w:rsidP="00915C0E">
      <w:pPr>
        <w:pStyle w:val="sysDocStatistics"/>
      </w:pPr>
      <w:r w:rsidRPr="00FD799C">
        <w:rPr>
          <w:rStyle w:val="sysDocStatisticslbl"/>
        </w:rPr>
        <w:fldChar w:fldCharType="begin"/>
      </w:r>
      <w:r w:rsidR="00915C0E" w:rsidRPr="00FD799C">
        <w:rPr>
          <w:rStyle w:val="sysDocStatisticslbl"/>
        </w:rPr>
        <w:instrText xml:space="preserve"> DOCPROPERTY "lblDocumentNumber" \* Lower </w:instrText>
      </w:r>
      <w:r w:rsidRPr="00FD799C">
        <w:rPr>
          <w:rStyle w:val="sysDocStatisticslbl"/>
        </w:rPr>
        <w:fldChar w:fldCharType="separate"/>
      </w:r>
      <w:r w:rsidR="00AE4050">
        <w:rPr>
          <w:rStyle w:val="sysDocStatisticslbl"/>
        </w:rPr>
        <w:t xml:space="preserve">document </w:t>
      </w:r>
      <w:r w:rsidR="000B43DF">
        <w:rPr>
          <w:rStyle w:val="sysDocStatisticslbl"/>
        </w:rPr>
        <w:t>id</w:t>
      </w:r>
      <w:r w:rsidRPr="00FD799C">
        <w:rPr>
          <w:rStyle w:val="sysDocStatisticslbl"/>
        </w:rPr>
        <w:fldChar w:fldCharType="end"/>
      </w:r>
      <w:r w:rsidR="00915C0E" w:rsidRPr="00FD799C">
        <w:tab/>
        <w:t>:</w:t>
      </w:r>
      <w:r w:rsidR="00915C0E" w:rsidRPr="00FD799C">
        <w:tab/>
      </w:r>
      <w:r w:rsidR="003F6E1A" w:rsidRPr="003F6E1A">
        <w:rPr>
          <w:rFonts w:cs="Arial"/>
          <w:spacing w:val="-1"/>
          <w:sz w:val="16"/>
          <w:szCs w:val="16"/>
        </w:rPr>
        <w:t>AS</w:t>
      </w:r>
      <w:r w:rsidR="00DB3638">
        <w:rPr>
          <w:rFonts w:cs="Arial"/>
          <w:spacing w:val="-1"/>
          <w:sz w:val="16"/>
          <w:szCs w:val="16"/>
        </w:rPr>
        <w:t>F</w:t>
      </w:r>
      <w:r w:rsidR="003F6E1A" w:rsidRPr="003F6E1A">
        <w:rPr>
          <w:rFonts w:cs="Arial"/>
          <w:spacing w:val="-1"/>
          <w:sz w:val="16"/>
          <w:szCs w:val="16"/>
        </w:rPr>
        <w:t>-QUA-</w:t>
      </w:r>
      <w:r w:rsidR="00011382">
        <w:rPr>
          <w:rFonts w:cs="Arial"/>
          <w:spacing w:val="-1"/>
          <w:sz w:val="16"/>
          <w:szCs w:val="16"/>
        </w:rPr>
        <w:t>TR</w:t>
      </w:r>
      <w:r w:rsidR="00BB58A7">
        <w:rPr>
          <w:rFonts w:cs="Arial"/>
          <w:spacing w:val="-1"/>
          <w:sz w:val="16"/>
          <w:szCs w:val="16"/>
        </w:rPr>
        <w:t>0</w:t>
      </w:r>
      <w:r w:rsidR="001B1390">
        <w:rPr>
          <w:rFonts w:cs="Arial"/>
          <w:spacing w:val="-1"/>
          <w:sz w:val="16"/>
          <w:szCs w:val="16"/>
        </w:rPr>
        <w:t>7</w:t>
      </w:r>
    </w:p>
    <w:p w:rsidR="00915C0E" w:rsidRPr="00FD799C" w:rsidRDefault="003C0969" w:rsidP="00915C0E">
      <w:pPr>
        <w:pStyle w:val="sysDocStatistics"/>
      </w:pPr>
      <w:r w:rsidRPr="00FD799C">
        <w:rPr>
          <w:rStyle w:val="sysDocStatisticslbl"/>
        </w:rPr>
        <w:fldChar w:fldCharType="begin"/>
      </w:r>
      <w:r w:rsidR="00915C0E" w:rsidRPr="00FD799C">
        <w:rPr>
          <w:rStyle w:val="sysDocStatisticslbl"/>
        </w:rPr>
        <w:instrText xml:space="preserve"> DOCPROPERTY "lblVersion" \* Lower </w:instrText>
      </w:r>
      <w:r w:rsidRPr="00FD799C">
        <w:rPr>
          <w:rStyle w:val="sysDocStatisticslbl"/>
        </w:rPr>
        <w:fldChar w:fldCharType="separate"/>
      </w:r>
      <w:r w:rsidR="00AE4050">
        <w:rPr>
          <w:rStyle w:val="sysDocStatisticslbl"/>
        </w:rPr>
        <w:t>version</w:t>
      </w:r>
      <w:r w:rsidRPr="00FD799C">
        <w:rPr>
          <w:rStyle w:val="sysDocStatisticslbl"/>
        </w:rPr>
        <w:fldChar w:fldCharType="end"/>
      </w:r>
      <w:r w:rsidR="00915C0E" w:rsidRPr="00FD799C">
        <w:tab/>
        <w:t>:</w:t>
      </w:r>
      <w:r w:rsidR="00915C0E" w:rsidRPr="00FD799C">
        <w:tab/>
      </w:r>
      <w:r w:rsidR="001B1390">
        <w:t>3</w:t>
      </w:r>
      <w:r w:rsidR="00BB58A7">
        <w:t>.1</w:t>
      </w:r>
    </w:p>
    <w:p w:rsidR="00915C0E" w:rsidRPr="00FD799C" w:rsidRDefault="003C0969" w:rsidP="00915C0E">
      <w:pPr>
        <w:pStyle w:val="sysDocStatistics"/>
      </w:pPr>
      <w:r w:rsidRPr="00FD799C">
        <w:rPr>
          <w:rStyle w:val="sysDocStatisticslbl"/>
        </w:rPr>
        <w:fldChar w:fldCharType="begin"/>
      </w:r>
      <w:r w:rsidR="00915C0E" w:rsidRPr="00FD799C">
        <w:rPr>
          <w:rStyle w:val="sysDocStatisticslbl"/>
        </w:rPr>
        <w:instrText xml:space="preserve"> DOCPROPERTY "lblStatus" \* Lower </w:instrText>
      </w:r>
      <w:r w:rsidRPr="00FD799C">
        <w:rPr>
          <w:rStyle w:val="sysDocStatisticslbl"/>
        </w:rPr>
        <w:fldChar w:fldCharType="separate"/>
      </w:r>
      <w:r w:rsidR="00AE4050">
        <w:rPr>
          <w:rStyle w:val="sysDocStatisticslbl"/>
        </w:rPr>
        <w:t>status</w:t>
      </w:r>
      <w:r w:rsidRPr="00FD799C">
        <w:rPr>
          <w:rStyle w:val="sysDocStatisticslbl"/>
        </w:rPr>
        <w:fldChar w:fldCharType="end"/>
      </w:r>
      <w:r w:rsidR="00915C0E" w:rsidRPr="00FD799C">
        <w:tab/>
        <w:t>:</w:t>
      </w:r>
      <w:r w:rsidR="00915C0E" w:rsidRPr="00FD799C">
        <w:tab/>
      </w:r>
      <w:r w:rsidR="00232E8D">
        <w:t>Final</w:t>
      </w:r>
    </w:p>
    <w:p w:rsidR="00915C0E" w:rsidRPr="00FD799C" w:rsidRDefault="003C0969" w:rsidP="003F6E1A">
      <w:pPr>
        <w:pStyle w:val="sysDocStatistics"/>
      </w:pPr>
      <w:r w:rsidRPr="00FD799C">
        <w:rPr>
          <w:rStyle w:val="sysDocStatisticslbl"/>
        </w:rPr>
        <w:fldChar w:fldCharType="begin"/>
      </w:r>
      <w:r w:rsidR="00915C0E" w:rsidRPr="00FD799C">
        <w:rPr>
          <w:rStyle w:val="sysDocStatisticslbl"/>
        </w:rPr>
        <w:instrText xml:space="preserve"> DOCPROPERTY "lblSource" \* Lower </w:instrText>
      </w:r>
      <w:r w:rsidRPr="00FD799C">
        <w:rPr>
          <w:rStyle w:val="sysDocStatisticslbl"/>
        </w:rPr>
        <w:fldChar w:fldCharType="separate"/>
      </w:r>
      <w:r w:rsidR="00AE4050">
        <w:rPr>
          <w:rStyle w:val="sysDocStatisticslbl"/>
        </w:rPr>
        <w:t>source</w:t>
      </w:r>
      <w:r w:rsidRPr="00FD799C">
        <w:rPr>
          <w:rStyle w:val="sysDocStatisticslbl"/>
        </w:rPr>
        <w:fldChar w:fldCharType="end"/>
      </w:r>
      <w:r w:rsidR="00915C0E" w:rsidRPr="00FD799C">
        <w:tab/>
        <w:t>:</w:t>
      </w:r>
      <w:r w:rsidR="00915C0E" w:rsidRPr="00FD799C">
        <w:tab/>
      </w:r>
      <w:r w:rsidRPr="001816F7">
        <w:fldChar w:fldCharType="begin"/>
      </w:r>
      <w:r w:rsidR="003F6E1A" w:rsidRPr="001816F7">
        <w:instrText xml:space="preserve"> DOCPROPERTY "CompanyName" </w:instrText>
      </w:r>
      <w:r w:rsidRPr="001816F7">
        <w:fldChar w:fldCharType="separate"/>
      </w:r>
      <w:r w:rsidR="003F6E1A" w:rsidRPr="001816F7">
        <w:t>Atos</w:t>
      </w:r>
      <w:r w:rsidRPr="001816F7">
        <w:fldChar w:fldCharType="end"/>
      </w:r>
      <w:r w:rsidR="003F6E1A" w:rsidRPr="001816F7">
        <w:t>|Syntel</w:t>
      </w:r>
    </w:p>
    <w:p w:rsidR="00915C0E" w:rsidRPr="00FD799C" w:rsidRDefault="003C0969" w:rsidP="00924198">
      <w:pPr>
        <w:pStyle w:val="sysDocStatistics"/>
      </w:pPr>
      <w:r w:rsidRPr="00FD799C">
        <w:rPr>
          <w:rStyle w:val="sysDocStatisticslbl"/>
        </w:rPr>
        <w:fldChar w:fldCharType="begin"/>
      </w:r>
      <w:r w:rsidR="00915C0E" w:rsidRPr="00FD799C">
        <w:rPr>
          <w:rStyle w:val="sysDocStatisticslbl"/>
        </w:rPr>
        <w:instrText xml:space="preserve"> DOCPROPERTY "lblDocumentDate" \* Lower </w:instrText>
      </w:r>
      <w:r w:rsidRPr="00FD799C">
        <w:rPr>
          <w:rStyle w:val="sysDocStatisticslbl"/>
        </w:rPr>
        <w:fldChar w:fldCharType="separate"/>
      </w:r>
      <w:r w:rsidR="00AE4050">
        <w:rPr>
          <w:rStyle w:val="sysDocStatisticslbl"/>
        </w:rPr>
        <w:t>document date</w:t>
      </w:r>
      <w:r w:rsidRPr="00FD799C">
        <w:rPr>
          <w:rStyle w:val="sysDocStatisticslbl"/>
        </w:rPr>
        <w:fldChar w:fldCharType="end"/>
      </w:r>
      <w:r w:rsidR="00915C0E" w:rsidRPr="00FD799C">
        <w:tab/>
        <w:t>:</w:t>
      </w:r>
      <w:r w:rsidR="00915C0E" w:rsidRPr="00FD799C">
        <w:tab/>
      </w:r>
      <w:r w:rsidR="003D74AF">
        <w:t>30</w:t>
      </w:r>
      <w:r w:rsidR="0094627F">
        <w:t>-</w:t>
      </w:r>
      <w:r w:rsidR="00605437">
        <w:t>Nov</w:t>
      </w:r>
      <w:r w:rsidR="0094627F">
        <w:t>-</w:t>
      </w:r>
      <w:r w:rsidR="00512909">
        <w:t>20</w:t>
      </w:r>
      <w:r w:rsidR="008B0E00">
        <w:t>20</w:t>
      </w:r>
    </w:p>
    <w:p w:rsidR="00915C0E" w:rsidRPr="00FD799C" w:rsidRDefault="003C0969" w:rsidP="00915C0E">
      <w:pPr>
        <w:pStyle w:val="sysDocStatistics"/>
      </w:pPr>
      <w:r w:rsidRPr="00FD799C">
        <w:rPr>
          <w:rStyle w:val="sysDocStatisticslbl"/>
        </w:rPr>
        <w:fldChar w:fldCharType="begin"/>
      </w:r>
      <w:r w:rsidR="00915C0E" w:rsidRPr="00FD799C">
        <w:rPr>
          <w:rStyle w:val="sysDocStatisticslbl"/>
        </w:rPr>
        <w:instrText xml:space="preserve"> DOCPROPERTY "lblNumberOfPages" \* Lower </w:instrText>
      </w:r>
      <w:r w:rsidRPr="00FD799C">
        <w:rPr>
          <w:rStyle w:val="sysDocStatisticslbl"/>
        </w:rPr>
        <w:fldChar w:fldCharType="separate"/>
      </w:r>
      <w:r w:rsidR="00AE4050">
        <w:rPr>
          <w:rStyle w:val="sysDocStatisticslbl"/>
        </w:rPr>
        <w:t>number of pages</w:t>
      </w:r>
      <w:r w:rsidRPr="00FD799C">
        <w:rPr>
          <w:rStyle w:val="sysDocStatisticslbl"/>
        </w:rPr>
        <w:fldChar w:fldCharType="end"/>
      </w:r>
      <w:r w:rsidR="00915C0E" w:rsidRPr="00FD799C">
        <w:tab/>
        <w:t>:</w:t>
      </w:r>
      <w:r w:rsidR="00915C0E" w:rsidRPr="00FD799C">
        <w:tab/>
      </w:r>
      <w:r w:rsidR="00BA70AC">
        <w:t>6</w:t>
      </w:r>
    </w:p>
    <w:p w:rsidR="00915C0E" w:rsidRPr="00FD799C" w:rsidRDefault="003C0969" w:rsidP="00915C0E">
      <w:pPr>
        <w:pStyle w:val="sysDocStatisticsOwner"/>
      </w:pPr>
      <w:r w:rsidRPr="00DB3638">
        <w:rPr>
          <w:rStyle w:val="sysDocStatisticslbl"/>
        </w:rPr>
        <w:fldChar w:fldCharType="begin"/>
      </w:r>
      <w:r w:rsidR="004E0833" w:rsidRPr="00DB3638">
        <w:rPr>
          <w:rStyle w:val="sysDocStatisticslbl"/>
        </w:rPr>
        <w:instrText xml:space="preserve"> IF </w:instrText>
      </w:r>
      <w:r w:rsidRPr="00DB3638">
        <w:fldChar w:fldCharType="begin"/>
      </w:r>
      <w:r w:rsidR="004E0833" w:rsidRPr="00DB3638">
        <w:instrText xml:space="preserve"> DOCPROPERTY "Owner" </w:instrText>
      </w:r>
      <w:r w:rsidRPr="00DB3638">
        <w:fldChar w:fldCharType="separate"/>
      </w:r>
      <w:r w:rsidR="00AE4050" w:rsidRPr="00DB3638">
        <w:instrText>Katarzyna Cieslak-Rylich</w:instrText>
      </w:r>
      <w:r w:rsidRPr="00DB3638">
        <w:fldChar w:fldCharType="end"/>
      </w:r>
      <w:r w:rsidR="004E0833" w:rsidRPr="00DB3638">
        <w:rPr>
          <w:rStyle w:val="sysDocStatisticslbl"/>
        </w:rPr>
        <w:instrText>&lt;&gt; "" "</w:instrText>
      </w:r>
      <w:r w:rsidRPr="00DB3638">
        <w:rPr>
          <w:rStyle w:val="sysDocStatisticslbl"/>
        </w:rPr>
        <w:fldChar w:fldCharType="begin"/>
      </w:r>
      <w:r w:rsidR="004E0833" w:rsidRPr="00DB3638">
        <w:rPr>
          <w:rStyle w:val="sysDocStatisticslbl"/>
        </w:rPr>
        <w:instrText xml:space="preserve"> DOCPROPERTY "lblOwner" \* Lower</w:instrText>
      </w:r>
      <w:r w:rsidRPr="00DB3638">
        <w:rPr>
          <w:rStyle w:val="sysDocStatisticslbl"/>
        </w:rPr>
        <w:fldChar w:fldCharType="separate"/>
      </w:r>
      <w:r w:rsidR="00AE4050" w:rsidRPr="00DB3638">
        <w:rPr>
          <w:rStyle w:val="sysDocStatisticslbl"/>
        </w:rPr>
        <w:instrText>owner</w:instrText>
      </w:r>
      <w:r w:rsidRPr="00DB3638">
        <w:rPr>
          <w:rStyle w:val="sysDocStatisticslbl"/>
        </w:rPr>
        <w:fldChar w:fldCharType="end"/>
      </w:r>
      <w:r w:rsidR="004E0833" w:rsidRPr="00DB3638">
        <w:tab/>
        <w:instrText>:</w:instrText>
      </w:r>
      <w:r w:rsidR="004E0833" w:rsidRPr="00DB3638">
        <w:rPr>
          <w:rStyle w:val="sysDocStatisticslbl"/>
        </w:rPr>
        <w:instrText xml:space="preserve">" "" </w:instrText>
      </w:r>
      <w:r w:rsidRPr="00DB3638">
        <w:rPr>
          <w:rStyle w:val="sysDocStatisticslbl"/>
        </w:rPr>
        <w:fldChar w:fldCharType="separate"/>
      </w:r>
      <w:r w:rsidR="00AE4050" w:rsidRPr="00DB3638">
        <w:rPr>
          <w:rStyle w:val="sysDocStatisticslbl"/>
        </w:rPr>
        <w:t>owner</w:t>
      </w:r>
      <w:r w:rsidR="00AE4050" w:rsidRPr="00DB3638">
        <w:tab/>
        <w:t>:</w:t>
      </w:r>
      <w:r w:rsidRPr="00DB3638">
        <w:rPr>
          <w:rStyle w:val="sysDocStatisticslbl"/>
        </w:rPr>
        <w:fldChar w:fldCharType="end"/>
      </w:r>
      <w:r w:rsidR="00915C0E" w:rsidRPr="00DB3638">
        <w:tab/>
      </w:r>
      <w:r w:rsidR="00011382" w:rsidRPr="00011382">
        <w:t>Susan Cutinha</w:t>
      </w:r>
    </w:p>
    <w:p w:rsidR="00DD1778" w:rsidRDefault="00DD1778" w:rsidP="00DD1778">
      <w:pPr>
        <w:rPr>
          <w:b/>
          <w:i/>
          <w:color w:val="0066A2"/>
        </w:rPr>
      </w:pPr>
      <w:bookmarkStart w:id="0" w:name="sys_ManagementApprovalTable"/>
      <w:bookmarkEnd w:id="0"/>
      <w:r w:rsidRPr="001D6126">
        <w:rPr>
          <w:b/>
          <w:i/>
          <w:color w:val="0066A2"/>
        </w:rPr>
        <w:t>Approval table</w:t>
      </w:r>
      <w:r>
        <w:rPr>
          <w:b/>
          <w:i/>
          <w:color w:val="0066A2"/>
        </w:rPr>
        <w:t xml:space="preserve"> – Word </w:t>
      </w:r>
      <w:r w:rsidR="00BB58A7">
        <w:rPr>
          <w:b/>
          <w:i/>
          <w:color w:val="0066A2"/>
        </w:rPr>
        <w:t>Templates</w:t>
      </w:r>
      <w:r>
        <w:rPr>
          <w:b/>
          <w:i/>
          <w:color w:val="0066A2"/>
        </w:rPr>
        <w:t xml:space="preserve">. </w:t>
      </w:r>
    </w:p>
    <w:p w:rsidR="00DD1778" w:rsidRPr="00141F60" w:rsidRDefault="00DD1778" w:rsidP="00DD1778"/>
    <w:tbl>
      <w:tblPr>
        <w:tblW w:w="7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072"/>
        <w:gridCol w:w="5153"/>
      </w:tblGrid>
      <w:tr w:rsidR="00DD1778" w:rsidRPr="00514BD7" w:rsidTr="003710DD">
        <w:trPr>
          <w:trHeight w:val="348"/>
          <w:tblHeader/>
        </w:trPr>
        <w:tc>
          <w:tcPr>
            <w:tcW w:w="2072" w:type="dxa"/>
            <w:tcBorders>
              <w:right w:val="single" w:sz="4" w:space="0" w:color="FFFFFF"/>
            </w:tcBorders>
            <w:shd w:val="clear" w:color="auto" w:fill="0066A2"/>
            <w:tcMar>
              <w:top w:w="57" w:type="dxa"/>
              <w:left w:w="85" w:type="dxa"/>
              <w:right w:w="85" w:type="dxa"/>
            </w:tcMar>
            <w:vAlign w:val="center"/>
          </w:tcPr>
          <w:bookmarkStart w:id="1" w:name="_Hlk51171072"/>
          <w:p w:rsidR="00DD1778" w:rsidRPr="00E26CBA" w:rsidRDefault="003C0969" w:rsidP="003710DD">
            <w:pPr>
              <w:pStyle w:val="TableHeader"/>
            </w:pPr>
            <w:r w:rsidRPr="00E26CBA">
              <w:fldChar w:fldCharType="begin"/>
            </w:r>
            <w:r w:rsidR="00DD1778" w:rsidRPr="00E26CBA">
              <w:instrText xml:space="preserve"> DOCPROPERTY lblMatRole </w:instrText>
            </w:r>
            <w:r w:rsidRPr="00E26CBA">
              <w:fldChar w:fldCharType="separate"/>
            </w:r>
            <w:r w:rsidR="00DD1778" w:rsidRPr="00E26CBA">
              <w:t>Role</w:t>
            </w:r>
            <w:r w:rsidRPr="00E26CBA">
              <w:fldChar w:fldCharType="end"/>
            </w:r>
          </w:p>
        </w:tc>
        <w:tc>
          <w:tcPr>
            <w:tcW w:w="5153" w:type="dxa"/>
            <w:tcBorders>
              <w:left w:val="single" w:sz="4" w:space="0" w:color="FFFFFF"/>
              <w:right w:val="single" w:sz="4" w:space="0" w:color="000000"/>
            </w:tcBorders>
            <w:shd w:val="clear" w:color="auto" w:fill="0066A2"/>
            <w:tcMar>
              <w:top w:w="57" w:type="dxa"/>
              <w:left w:w="85" w:type="dxa"/>
              <w:right w:w="85" w:type="dxa"/>
            </w:tcMar>
            <w:vAlign w:val="center"/>
          </w:tcPr>
          <w:p w:rsidR="00DD1778" w:rsidRPr="00E26CBA" w:rsidRDefault="00DD1778" w:rsidP="003710DD">
            <w:pPr>
              <w:pStyle w:val="TableHeader"/>
            </w:pPr>
            <w:r w:rsidRPr="00DA38AC">
              <w:t>Approval</w:t>
            </w:r>
          </w:p>
        </w:tc>
      </w:tr>
      <w:tr w:rsidR="00DD1778" w:rsidRPr="00514BD7" w:rsidTr="003710DD">
        <w:trPr>
          <w:trHeight w:val="690"/>
          <w:tblHeader/>
        </w:trPr>
        <w:tc>
          <w:tcPr>
            <w:tcW w:w="2072" w:type="dxa"/>
            <w:shd w:val="clear" w:color="auto" w:fill="auto"/>
            <w:tcMar>
              <w:top w:w="28" w:type="dxa"/>
              <w:left w:w="85" w:type="dxa"/>
              <w:right w:w="85" w:type="dxa"/>
            </w:tcMar>
            <w:vAlign w:val="center"/>
          </w:tcPr>
          <w:p w:rsidR="00DD1778" w:rsidRPr="00E26CBA" w:rsidRDefault="00DD1778" w:rsidP="003710DD">
            <w:pPr>
              <w:pStyle w:val="Table"/>
            </w:pPr>
            <w:r>
              <w:t>Functional Head</w:t>
            </w:r>
          </w:p>
        </w:tc>
        <w:tc>
          <w:tcPr>
            <w:tcW w:w="5153" w:type="dxa"/>
            <w:shd w:val="clear" w:color="auto" w:fill="auto"/>
            <w:tcMar>
              <w:top w:w="28" w:type="dxa"/>
              <w:left w:w="85" w:type="dxa"/>
              <w:right w:w="85" w:type="dxa"/>
            </w:tcMar>
          </w:tcPr>
          <w:p w:rsidR="00DD1778" w:rsidRDefault="00DD1778" w:rsidP="003710DD">
            <w:pPr>
              <w:pStyle w:val="Table"/>
            </w:pPr>
          </w:p>
          <w:p w:rsidR="00BB58A7" w:rsidRPr="00E26CBA" w:rsidRDefault="00011382" w:rsidP="003710DD">
            <w:pPr>
              <w:pStyle w:val="Table"/>
            </w:pPr>
            <w:r w:rsidRPr="00011382">
              <w:t>Susan Cutinha</w:t>
            </w:r>
          </w:p>
        </w:tc>
      </w:tr>
      <w:tr w:rsidR="00DD1778" w:rsidRPr="00514BD7" w:rsidTr="003710DD">
        <w:trPr>
          <w:trHeight w:val="690"/>
          <w:tblHeader/>
        </w:trPr>
        <w:tc>
          <w:tcPr>
            <w:tcW w:w="2072" w:type="dxa"/>
            <w:shd w:val="clear" w:color="auto" w:fill="auto"/>
            <w:tcMar>
              <w:top w:w="28" w:type="dxa"/>
              <w:left w:w="85" w:type="dxa"/>
              <w:right w:w="85" w:type="dxa"/>
            </w:tcMar>
            <w:vAlign w:val="center"/>
          </w:tcPr>
          <w:p w:rsidR="00DD1778" w:rsidRPr="00E26CBA" w:rsidRDefault="00DD1778" w:rsidP="003710DD">
            <w:pPr>
              <w:pStyle w:val="Table"/>
            </w:pPr>
            <w:r>
              <w:t>Head of Quality Assurance</w:t>
            </w:r>
          </w:p>
        </w:tc>
        <w:tc>
          <w:tcPr>
            <w:tcW w:w="5153" w:type="dxa"/>
            <w:shd w:val="clear" w:color="auto" w:fill="auto"/>
            <w:tcMar>
              <w:top w:w="28" w:type="dxa"/>
              <w:left w:w="85" w:type="dxa"/>
              <w:right w:w="85" w:type="dxa"/>
            </w:tcMar>
          </w:tcPr>
          <w:p w:rsidR="00DD1778" w:rsidRDefault="00DD1778" w:rsidP="003710DD">
            <w:pPr>
              <w:pStyle w:val="Table"/>
            </w:pPr>
          </w:p>
          <w:p w:rsidR="00BB58A7" w:rsidRPr="00E26CBA" w:rsidRDefault="00BB58A7" w:rsidP="003710DD">
            <w:pPr>
              <w:pStyle w:val="Table"/>
            </w:pPr>
            <w:r>
              <w:t>Prashant Kshirsagar</w:t>
            </w:r>
          </w:p>
        </w:tc>
      </w:tr>
      <w:tr w:rsidR="00DD1778" w:rsidRPr="00514BD7" w:rsidTr="003710DD">
        <w:trPr>
          <w:trHeight w:val="690"/>
          <w:tblHeader/>
        </w:trPr>
        <w:tc>
          <w:tcPr>
            <w:tcW w:w="2072" w:type="dxa"/>
            <w:shd w:val="clear" w:color="auto" w:fill="auto"/>
            <w:tcMar>
              <w:top w:w="28" w:type="dxa"/>
              <w:left w:w="85" w:type="dxa"/>
              <w:right w:w="85" w:type="dxa"/>
            </w:tcMar>
            <w:vAlign w:val="center"/>
          </w:tcPr>
          <w:p w:rsidR="00DD1778" w:rsidRPr="00E26CBA" w:rsidRDefault="00DD1778" w:rsidP="003710DD">
            <w:pPr>
              <w:pStyle w:val="Table"/>
            </w:pPr>
          </w:p>
          <w:p w:rsidR="00DD1778" w:rsidRPr="00E26CBA" w:rsidRDefault="00DD1778" w:rsidP="003710DD">
            <w:pPr>
              <w:pStyle w:val="Table"/>
            </w:pPr>
            <w:r>
              <w:t>Head of Information Security</w:t>
            </w:r>
          </w:p>
        </w:tc>
        <w:tc>
          <w:tcPr>
            <w:tcW w:w="5153" w:type="dxa"/>
            <w:shd w:val="clear" w:color="auto" w:fill="auto"/>
            <w:tcMar>
              <w:top w:w="28" w:type="dxa"/>
              <w:left w:w="85" w:type="dxa"/>
              <w:right w:w="85" w:type="dxa"/>
            </w:tcMar>
          </w:tcPr>
          <w:p w:rsidR="00DD1778" w:rsidRDefault="00DD1778" w:rsidP="003710DD">
            <w:pPr>
              <w:pStyle w:val="Table"/>
            </w:pPr>
          </w:p>
          <w:p w:rsidR="00BB58A7" w:rsidRPr="00E26CBA" w:rsidRDefault="00BB58A7" w:rsidP="003710DD">
            <w:pPr>
              <w:pStyle w:val="Table"/>
            </w:pPr>
            <w:r>
              <w:t>Sandeep Godbole</w:t>
            </w:r>
          </w:p>
        </w:tc>
      </w:tr>
      <w:bookmarkEnd w:id="1"/>
    </w:tbl>
    <w:p w:rsidR="0045717C" w:rsidRDefault="0045717C" w:rsidP="00C44F3E">
      <w:pPr>
        <w:pStyle w:val="sysDocStatisticsOwner"/>
        <w:tabs>
          <w:tab w:val="clear" w:pos="3119"/>
          <w:tab w:val="right" w:pos="0"/>
        </w:tabs>
        <w:spacing w:before="0" w:after="0"/>
        <w:ind w:left="0" w:firstLine="0"/>
        <w:rPr>
          <w:b/>
          <w:i/>
          <w:noProof w:val="0"/>
          <w:color w:val="0066A2"/>
        </w:rPr>
      </w:pPr>
    </w:p>
    <w:p w:rsidR="00515F2D" w:rsidRPr="00F06236" w:rsidRDefault="00515F2D" w:rsidP="00C44F3E">
      <w:pPr>
        <w:pStyle w:val="sysDocStatisticsOwner"/>
        <w:tabs>
          <w:tab w:val="clear" w:pos="3119"/>
          <w:tab w:val="right" w:pos="0"/>
        </w:tabs>
        <w:spacing w:before="0" w:after="0"/>
        <w:ind w:left="0" w:firstLine="0"/>
        <w:rPr>
          <w:b/>
          <w:i/>
          <w:noProof w:val="0"/>
          <w:color w:val="0066A2"/>
        </w:rPr>
      </w:pPr>
    </w:p>
    <w:p w:rsidR="0045717C" w:rsidRPr="00FD799C" w:rsidRDefault="0045717C" w:rsidP="00915C0E">
      <w:pPr>
        <w:pStyle w:val="BodyText"/>
        <w:sectPr w:rsidR="0045717C" w:rsidRPr="00FD799C" w:rsidSect="009A5305">
          <w:headerReference w:type="even" r:id="rId13"/>
          <w:headerReference w:type="default" r:id="rId14"/>
          <w:footerReference w:type="even" r:id="rId15"/>
          <w:footerReference w:type="default" r:id="rId16"/>
          <w:headerReference w:type="first" r:id="rId17"/>
          <w:footerReference w:type="first" r:id="rId18"/>
          <w:pgSz w:w="11907" w:h="16839" w:code="9"/>
          <w:pgMar w:top="4933" w:right="1134" w:bottom="851" w:left="1814" w:header="1531" w:footer="709" w:gutter="0"/>
          <w:cols w:space="720"/>
          <w:titlePg/>
          <w:docGrid w:linePitch="272"/>
        </w:sectPr>
      </w:pPr>
    </w:p>
    <w:p w:rsidR="00915C0E" w:rsidRPr="00FD799C" w:rsidRDefault="00915C0E" w:rsidP="001F30D8">
      <w:pPr>
        <w:pStyle w:val="Heading0nono"/>
        <w:outlineLvl w:val="0"/>
      </w:pPr>
      <w:r w:rsidRPr="00FD799C">
        <w:lastRenderedPageBreak/>
        <w:softHyphen/>
      </w:r>
      <w:r w:rsidRPr="00FD799C">
        <w:softHyphen/>
      </w:r>
      <w:r w:rsidRPr="00FD799C">
        <w:softHyphen/>
      </w:r>
      <w:r w:rsidR="003C0969" w:rsidRPr="00FD799C">
        <w:fldChar w:fldCharType="begin"/>
      </w:r>
      <w:r w:rsidRPr="00FD799C">
        <w:instrText xml:space="preserve"> DOCPROPERTY "lblListOfChanges" </w:instrText>
      </w:r>
      <w:r w:rsidR="003C0969" w:rsidRPr="00FD799C">
        <w:fldChar w:fldCharType="separate"/>
      </w:r>
      <w:r w:rsidR="00AE4050">
        <w:t>List of changes</w:t>
      </w:r>
      <w:r w:rsidR="003C0969" w:rsidRPr="00FD799C">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 w:type="dxa"/>
          <w:left w:w="85" w:type="dxa"/>
          <w:bottom w:w="11" w:type="dxa"/>
          <w:right w:w="85" w:type="dxa"/>
        </w:tblCellMar>
        <w:tblLook w:val="01E0"/>
      </w:tblPr>
      <w:tblGrid>
        <w:gridCol w:w="1274"/>
        <w:gridCol w:w="1982"/>
        <w:gridCol w:w="3402"/>
        <w:gridCol w:w="2291"/>
      </w:tblGrid>
      <w:tr w:rsidR="00DD5850" w:rsidRPr="00FD799C" w:rsidTr="005B52DA">
        <w:trPr>
          <w:tblHeader/>
        </w:trPr>
        <w:tc>
          <w:tcPr>
            <w:tcW w:w="1274" w:type="dxa"/>
            <w:tcBorders>
              <w:right w:val="single" w:sz="4" w:space="0" w:color="FFFFFF"/>
            </w:tcBorders>
            <w:shd w:val="clear" w:color="auto" w:fill="0066A2"/>
            <w:tcMar>
              <w:top w:w="57" w:type="dxa"/>
            </w:tcMar>
          </w:tcPr>
          <w:p w:rsidR="000B7AB6" w:rsidRPr="00FD799C" w:rsidRDefault="003C0969" w:rsidP="00BE54DC">
            <w:pPr>
              <w:pStyle w:val="TableHeader"/>
            </w:pPr>
            <w:r w:rsidRPr="00FD799C">
              <w:fldChar w:fldCharType="begin"/>
            </w:r>
            <w:r w:rsidR="000B7AB6" w:rsidRPr="00FD799C">
              <w:instrText xml:space="preserve"> DOCPROPERTY "lblVersion" </w:instrText>
            </w:r>
            <w:r w:rsidRPr="00FD799C">
              <w:fldChar w:fldCharType="separate"/>
            </w:r>
            <w:r w:rsidR="00AE4050">
              <w:t>version</w:t>
            </w:r>
            <w:r w:rsidRPr="00FD799C">
              <w:fldChar w:fldCharType="end"/>
            </w:r>
          </w:p>
        </w:tc>
        <w:tc>
          <w:tcPr>
            <w:tcW w:w="1982" w:type="dxa"/>
            <w:tcBorders>
              <w:left w:val="single" w:sz="4" w:space="0" w:color="FFFFFF"/>
              <w:right w:val="single" w:sz="4" w:space="0" w:color="FFFFFF"/>
            </w:tcBorders>
            <w:shd w:val="clear" w:color="auto" w:fill="0066A2"/>
            <w:tcMar>
              <w:top w:w="57" w:type="dxa"/>
            </w:tcMar>
          </w:tcPr>
          <w:p w:rsidR="000B7AB6" w:rsidRPr="00FD799C" w:rsidRDefault="003C0969" w:rsidP="00BE54DC">
            <w:pPr>
              <w:pStyle w:val="TableHeader"/>
            </w:pPr>
            <w:r w:rsidRPr="00FD799C">
              <w:fldChar w:fldCharType="begin"/>
            </w:r>
            <w:r w:rsidR="000B7AB6" w:rsidRPr="00FD799C">
              <w:instrText xml:space="preserve"> DOCPROPERTY "lblDate"</w:instrText>
            </w:r>
            <w:r w:rsidRPr="00FD799C">
              <w:fldChar w:fldCharType="separate"/>
            </w:r>
            <w:r w:rsidR="00AE4050">
              <w:t>Date</w:t>
            </w:r>
            <w:r w:rsidRPr="00FD799C">
              <w:fldChar w:fldCharType="end"/>
            </w:r>
          </w:p>
        </w:tc>
        <w:tc>
          <w:tcPr>
            <w:tcW w:w="3402" w:type="dxa"/>
            <w:tcBorders>
              <w:left w:val="single" w:sz="4" w:space="0" w:color="FFFFFF"/>
              <w:right w:val="single" w:sz="4" w:space="0" w:color="FFFFFF"/>
            </w:tcBorders>
            <w:shd w:val="clear" w:color="auto" w:fill="0066A2"/>
            <w:tcMar>
              <w:top w:w="57" w:type="dxa"/>
            </w:tcMar>
          </w:tcPr>
          <w:p w:rsidR="000B7AB6" w:rsidRPr="00FD799C" w:rsidRDefault="003C0969" w:rsidP="00BE54DC">
            <w:pPr>
              <w:pStyle w:val="TableHeader"/>
            </w:pPr>
            <w:r w:rsidRPr="00FD799C">
              <w:fldChar w:fldCharType="begin"/>
            </w:r>
            <w:r w:rsidR="000B7AB6" w:rsidRPr="00FD799C">
              <w:instrText xml:space="preserve"> DOCPROPER</w:instrText>
            </w:r>
            <w:r w:rsidR="00DD7495" w:rsidRPr="00FD799C">
              <w:instrText xml:space="preserve">TY "lblDescription" </w:instrText>
            </w:r>
            <w:r w:rsidRPr="00FD799C">
              <w:fldChar w:fldCharType="separate"/>
            </w:r>
            <w:r w:rsidR="00AE4050">
              <w:t>Description</w:t>
            </w:r>
            <w:r w:rsidRPr="00FD799C">
              <w:fldChar w:fldCharType="end"/>
            </w:r>
          </w:p>
        </w:tc>
        <w:tc>
          <w:tcPr>
            <w:tcW w:w="2291" w:type="dxa"/>
            <w:tcBorders>
              <w:left w:val="single" w:sz="4" w:space="0" w:color="FFFFFF"/>
            </w:tcBorders>
            <w:shd w:val="clear" w:color="auto" w:fill="0066A2"/>
            <w:tcMar>
              <w:top w:w="57" w:type="dxa"/>
            </w:tcMar>
          </w:tcPr>
          <w:p w:rsidR="000B7AB6" w:rsidRPr="00FD799C" w:rsidRDefault="003C0969" w:rsidP="00BE54DC">
            <w:pPr>
              <w:pStyle w:val="TableHeader"/>
            </w:pPr>
            <w:r w:rsidRPr="00FD799C">
              <w:fldChar w:fldCharType="begin"/>
            </w:r>
            <w:r w:rsidR="000B7AB6" w:rsidRPr="00FD799C">
              <w:instrText xml:space="preserve"> DOCPROPERTY "lblAuthors" </w:instrText>
            </w:r>
            <w:r w:rsidRPr="00FD799C">
              <w:fldChar w:fldCharType="separate"/>
            </w:r>
            <w:r w:rsidR="00AE4050">
              <w:t>Author(s)</w:t>
            </w:r>
            <w:r w:rsidRPr="00FD799C">
              <w:fldChar w:fldCharType="end"/>
            </w:r>
          </w:p>
        </w:tc>
      </w:tr>
      <w:tr w:rsidR="000F3549" w:rsidRPr="00FD799C" w:rsidTr="005B52DA">
        <w:tc>
          <w:tcPr>
            <w:tcW w:w="1274" w:type="dxa"/>
            <w:shd w:val="clear" w:color="auto" w:fill="auto"/>
            <w:tcMar>
              <w:top w:w="28" w:type="dxa"/>
            </w:tcMar>
          </w:tcPr>
          <w:p w:rsidR="000F3549" w:rsidRPr="00BA70AC" w:rsidRDefault="009868FD" w:rsidP="000F3549">
            <w:pPr>
              <w:pStyle w:val="Table"/>
              <w:rPr>
                <w:iCs/>
                <w:sz w:val="18"/>
                <w:szCs w:val="18"/>
              </w:rPr>
            </w:pPr>
            <w:r>
              <w:rPr>
                <w:iCs/>
                <w:sz w:val="18"/>
                <w:szCs w:val="18"/>
              </w:rPr>
              <w:t>3</w:t>
            </w:r>
            <w:r w:rsidR="00BA70AC">
              <w:rPr>
                <w:iCs/>
                <w:sz w:val="18"/>
                <w:szCs w:val="18"/>
              </w:rPr>
              <w:t>.1</w:t>
            </w:r>
          </w:p>
        </w:tc>
        <w:tc>
          <w:tcPr>
            <w:tcW w:w="1982" w:type="dxa"/>
            <w:shd w:val="clear" w:color="auto" w:fill="auto"/>
            <w:tcMar>
              <w:top w:w="28" w:type="dxa"/>
            </w:tcMar>
          </w:tcPr>
          <w:p w:rsidR="000F3549" w:rsidRPr="00BA70AC" w:rsidRDefault="00605437" w:rsidP="000F3549">
            <w:pPr>
              <w:pStyle w:val="Table"/>
              <w:rPr>
                <w:iCs/>
                <w:sz w:val="18"/>
                <w:szCs w:val="18"/>
              </w:rPr>
            </w:pPr>
            <w:r>
              <w:rPr>
                <w:iCs/>
                <w:sz w:val="18"/>
                <w:szCs w:val="18"/>
              </w:rPr>
              <w:t>11</w:t>
            </w:r>
            <w:r w:rsidR="00DB3638" w:rsidRPr="00BA70AC">
              <w:rPr>
                <w:iCs/>
                <w:sz w:val="18"/>
                <w:szCs w:val="18"/>
              </w:rPr>
              <w:t>-</w:t>
            </w:r>
            <w:r>
              <w:rPr>
                <w:iCs/>
                <w:sz w:val="18"/>
                <w:szCs w:val="18"/>
              </w:rPr>
              <w:t>Nov</w:t>
            </w:r>
            <w:r w:rsidR="00DB3638" w:rsidRPr="00BA70AC">
              <w:rPr>
                <w:iCs/>
                <w:sz w:val="18"/>
                <w:szCs w:val="18"/>
              </w:rPr>
              <w:t>-20</w:t>
            </w:r>
          </w:p>
        </w:tc>
        <w:tc>
          <w:tcPr>
            <w:tcW w:w="3402" w:type="dxa"/>
            <w:shd w:val="clear" w:color="auto" w:fill="auto"/>
            <w:tcMar>
              <w:top w:w="28" w:type="dxa"/>
            </w:tcMar>
          </w:tcPr>
          <w:p w:rsidR="000F3549" w:rsidRPr="00BA70AC" w:rsidRDefault="00BA70AC" w:rsidP="000F3549">
            <w:pPr>
              <w:pStyle w:val="Table"/>
              <w:rPr>
                <w:iCs/>
                <w:sz w:val="18"/>
                <w:szCs w:val="18"/>
              </w:rPr>
            </w:pPr>
            <w:r w:rsidRPr="00BA70AC">
              <w:rPr>
                <w:sz w:val="18"/>
                <w:szCs w:val="18"/>
              </w:rPr>
              <w:t>Document mapping done as per AIMS (Atos Global Format).</w:t>
            </w:r>
          </w:p>
        </w:tc>
        <w:tc>
          <w:tcPr>
            <w:tcW w:w="2291" w:type="dxa"/>
            <w:shd w:val="clear" w:color="auto" w:fill="auto"/>
            <w:tcMar>
              <w:top w:w="28" w:type="dxa"/>
            </w:tcMar>
          </w:tcPr>
          <w:p w:rsidR="000F3549" w:rsidRPr="00BA70AC" w:rsidRDefault="00DB3638" w:rsidP="00232E8D">
            <w:pPr>
              <w:pStyle w:val="Table"/>
              <w:rPr>
                <w:iCs/>
                <w:sz w:val="18"/>
                <w:szCs w:val="18"/>
              </w:rPr>
            </w:pPr>
            <w:r w:rsidRPr="00BA70AC">
              <w:rPr>
                <w:iCs/>
                <w:sz w:val="18"/>
                <w:szCs w:val="18"/>
              </w:rPr>
              <w:t xml:space="preserve">Shubhangi Chugh </w:t>
            </w:r>
          </w:p>
        </w:tc>
      </w:tr>
      <w:tr w:rsidR="00206AE2" w:rsidRPr="00FD799C" w:rsidTr="005B52DA">
        <w:tc>
          <w:tcPr>
            <w:tcW w:w="1274" w:type="dxa"/>
            <w:shd w:val="clear" w:color="auto" w:fill="auto"/>
            <w:tcMar>
              <w:top w:w="28" w:type="dxa"/>
            </w:tcMar>
          </w:tcPr>
          <w:p w:rsidR="00206AE2" w:rsidRPr="00211F59" w:rsidRDefault="00206AE2" w:rsidP="000F3549">
            <w:pPr>
              <w:pStyle w:val="Table"/>
              <w:rPr>
                <w:iCs/>
                <w:szCs w:val="16"/>
              </w:rPr>
            </w:pPr>
          </w:p>
        </w:tc>
        <w:tc>
          <w:tcPr>
            <w:tcW w:w="1982" w:type="dxa"/>
            <w:shd w:val="clear" w:color="auto" w:fill="auto"/>
            <w:tcMar>
              <w:top w:w="28" w:type="dxa"/>
            </w:tcMar>
          </w:tcPr>
          <w:p w:rsidR="00206AE2" w:rsidRPr="00211F59" w:rsidRDefault="00206AE2" w:rsidP="000F3549">
            <w:pPr>
              <w:pStyle w:val="Table"/>
              <w:rPr>
                <w:iCs/>
              </w:rPr>
            </w:pPr>
          </w:p>
        </w:tc>
        <w:tc>
          <w:tcPr>
            <w:tcW w:w="3402" w:type="dxa"/>
            <w:shd w:val="clear" w:color="auto" w:fill="auto"/>
            <w:tcMar>
              <w:top w:w="28" w:type="dxa"/>
            </w:tcMar>
          </w:tcPr>
          <w:p w:rsidR="00206AE2" w:rsidRPr="00211F59" w:rsidRDefault="00206AE2" w:rsidP="000F3549">
            <w:pPr>
              <w:pStyle w:val="Table"/>
              <w:rPr>
                <w:iCs/>
                <w:szCs w:val="16"/>
              </w:rPr>
            </w:pPr>
          </w:p>
        </w:tc>
        <w:tc>
          <w:tcPr>
            <w:tcW w:w="2291" w:type="dxa"/>
            <w:shd w:val="clear" w:color="auto" w:fill="auto"/>
            <w:tcMar>
              <w:top w:w="28" w:type="dxa"/>
            </w:tcMar>
          </w:tcPr>
          <w:p w:rsidR="00206AE2" w:rsidRPr="00206AE2" w:rsidRDefault="00206AE2" w:rsidP="00232E8D">
            <w:pPr>
              <w:pStyle w:val="Table"/>
              <w:rPr>
                <w:iCs/>
                <w:szCs w:val="16"/>
              </w:rPr>
            </w:pPr>
          </w:p>
        </w:tc>
      </w:tr>
    </w:tbl>
    <w:p w:rsidR="000B7AB6" w:rsidRDefault="000B7AB6" w:rsidP="00915C0E"/>
    <w:p w:rsidR="00FB09DB" w:rsidRPr="00FB09DB" w:rsidRDefault="00FB09DB" w:rsidP="00FB09DB"/>
    <w:p w:rsidR="00FB09DB" w:rsidRPr="00FB09DB" w:rsidRDefault="00FB09DB" w:rsidP="00FB09DB"/>
    <w:p w:rsidR="00FB09DB" w:rsidRDefault="00FB09DB" w:rsidP="00FB09DB"/>
    <w:p w:rsidR="00C44F3E" w:rsidRDefault="00FB09DB" w:rsidP="00FB09DB">
      <w:pPr>
        <w:tabs>
          <w:tab w:val="left" w:pos="2805"/>
        </w:tabs>
      </w:pPr>
      <w:r>
        <w:tab/>
      </w:r>
    </w:p>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 w:rsidR="00DB3638" w:rsidRPr="00DB3638" w:rsidRDefault="00DB3638" w:rsidP="00DB3638">
      <w:pPr>
        <w:jc w:val="center"/>
      </w:pPr>
    </w:p>
    <w:p w:rsidR="001F0898" w:rsidRDefault="00915C0E" w:rsidP="001F30D8">
      <w:pPr>
        <w:pStyle w:val="Heading0nono"/>
        <w:outlineLvl w:val="0"/>
      </w:pPr>
      <w:bookmarkStart w:id="3" w:name="sys_DCO_Tables"/>
      <w:r w:rsidRPr="00FD799C">
        <w:lastRenderedPageBreak/>
        <w:softHyphen/>
      </w:r>
      <w:bookmarkStart w:id="4" w:name="sys_DCO_Target"/>
      <w:r w:rsidR="003C0969">
        <w:fldChar w:fldCharType="begin"/>
      </w:r>
      <w:r w:rsidR="001F0898">
        <w:instrText xml:space="preserve"> DOCPROPERTY lblTargetReaders </w:instrText>
      </w:r>
      <w:r w:rsidR="003C0969">
        <w:fldChar w:fldCharType="separate"/>
      </w:r>
      <w:r w:rsidR="00AE4050">
        <w:t>Target readers, communication method</w:t>
      </w:r>
      <w:r w:rsidR="003C0969">
        <w:fldChar w:fldCharType="end"/>
      </w:r>
    </w:p>
    <w:p w:rsidR="001F30D8" w:rsidRDefault="001F30D8" w:rsidP="001F30D8"/>
    <w:tbl>
      <w:tblPr>
        <w:tblpPr w:leftFromText="180" w:rightFromText="180" w:vertAnchor="text" w:horzAnchor="margin" w:tblpY="-10"/>
        <w:tblW w:w="9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 w:type="dxa"/>
          <w:left w:w="85" w:type="dxa"/>
          <w:bottom w:w="11" w:type="dxa"/>
          <w:right w:w="85" w:type="dxa"/>
        </w:tblCellMar>
        <w:tblLook w:val="01E0"/>
      </w:tblPr>
      <w:tblGrid>
        <w:gridCol w:w="3285"/>
        <w:gridCol w:w="5900"/>
      </w:tblGrid>
      <w:tr w:rsidR="001F30D8" w:rsidRPr="006C1A9C" w:rsidTr="001F30D8">
        <w:trPr>
          <w:tblHeader/>
        </w:trPr>
        <w:tc>
          <w:tcPr>
            <w:tcW w:w="3285" w:type="dxa"/>
            <w:tcBorders>
              <w:right w:val="single" w:sz="4" w:space="0" w:color="FFFFFF"/>
            </w:tcBorders>
            <w:shd w:val="clear" w:color="auto" w:fill="0066A2"/>
            <w:tcMar>
              <w:top w:w="57" w:type="dxa"/>
            </w:tcMar>
          </w:tcPr>
          <w:p w:rsidR="001F30D8" w:rsidRPr="006C1A9C" w:rsidRDefault="003C0969" w:rsidP="001F30D8">
            <w:pPr>
              <w:pStyle w:val="TableHeader"/>
              <w:rPr>
                <w:noProof/>
                <w:lang w:val="en-GB"/>
              </w:rPr>
            </w:pPr>
            <w:r w:rsidRPr="006C1A9C">
              <w:rPr>
                <w:noProof/>
              </w:rPr>
              <w:fldChar w:fldCharType="begin"/>
            </w:r>
            <w:r w:rsidR="001F30D8" w:rsidRPr="006C1A9C">
              <w:rPr>
                <w:noProof/>
              </w:rPr>
              <w:instrText xml:space="preserve"> DOCPROPERTY lblTargetGroup </w:instrText>
            </w:r>
            <w:r w:rsidRPr="006C1A9C">
              <w:rPr>
                <w:noProof/>
              </w:rPr>
              <w:fldChar w:fldCharType="separate"/>
            </w:r>
            <w:r w:rsidR="00AE4050">
              <w:rPr>
                <w:noProof/>
              </w:rPr>
              <w:t>Target group</w:t>
            </w:r>
            <w:r w:rsidRPr="006C1A9C">
              <w:rPr>
                <w:noProof/>
              </w:rPr>
              <w:fldChar w:fldCharType="end"/>
            </w:r>
          </w:p>
        </w:tc>
        <w:tc>
          <w:tcPr>
            <w:tcW w:w="5900" w:type="dxa"/>
            <w:tcBorders>
              <w:left w:val="single" w:sz="4" w:space="0" w:color="FFFFFF"/>
            </w:tcBorders>
            <w:shd w:val="clear" w:color="auto" w:fill="0066A2"/>
            <w:tcMar>
              <w:top w:w="57" w:type="dxa"/>
            </w:tcMar>
          </w:tcPr>
          <w:p w:rsidR="001F30D8" w:rsidRPr="006C1A9C" w:rsidRDefault="003C0969" w:rsidP="001F30D8">
            <w:pPr>
              <w:pStyle w:val="TableHeader"/>
              <w:rPr>
                <w:noProof/>
                <w:lang w:val="en-GB"/>
              </w:rPr>
            </w:pPr>
            <w:r w:rsidRPr="006C1A9C">
              <w:rPr>
                <w:noProof/>
              </w:rPr>
              <w:fldChar w:fldCharType="begin"/>
            </w:r>
            <w:r w:rsidR="001F30D8" w:rsidRPr="006C1A9C">
              <w:rPr>
                <w:noProof/>
              </w:rPr>
              <w:instrText xml:space="preserve"> DOCPROPERTY lblTargetDistribution </w:instrText>
            </w:r>
            <w:r w:rsidRPr="006C1A9C">
              <w:rPr>
                <w:noProof/>
              </w:rPr>
              <w:fldChar w:fldCharType="separate"/>
            </w:r>
            <w:r w:rsidR="00AE4050">
              <w:rPr>
                <w:noProof/>
              </w:rPr>
              <w:t>Distribution / publication method</w:t>
            </w:r>
            <w:r w:rsidRPr="006C1A9C">
              <w:rPr>
                <w:noProof/>
              </w:rPr>
              <w:fldChar w:fldCharType="end"/>
            </w:r>
          </w:p>
        </w:tc>
      </w:tr>
      <w:tr w:rsidR="00C44F3E" w:rsidRPr="006C1A9C" w:rsidTr="001F30D8">
        <w:tc>
          <w:tcPr>
            <w:tcW w:w="3285" w:type="dxa"/>
            <w:shd w:val="clear" w:color="auto" w:fill="auto"/>
            <w:tcMar>
              <w:top w:w="28" w:type="dxa"/>
            </w:tcMar>
          </w:tcPr>
          <w:p w:rsidR="00C44F3E" w:rsidRPr="00BB58A7" w:rsidRDefault="00975BFF" w:rsidP="00C44F3E">
            <w:pPr>
              <w:pStyle w:val="Table"/>
              <w:rPr>
                <w:iCs/>
                <w:szCs w:val="16"/>
              </w:rPr>
            </w:pPr>
            <w:r w:rsidRPr="00BB58A7">
              <w:rPr>
                <w:iCs/>
                <w:szCs w:val="16"/>
              </w:rPr>
              <w:t>All Atos</w:t>
            </w:r>
            <w:r w:rsidR="00644D4B" w:rsidRPr="00BB58A7">
              <w:rPr>
                <w:iCs/>
                <w:szCs w:val="16"/>
              </w:rPr>
              <w:t>|</w:t>
            </w:r>
            <w:r w:rsidR="00DF17A3" w:rsidRPr="00BB58A7">
              <w:rPr>
                <w:iCs/>
                <w:szCs w:val="16"/>
              </w:rPr>
              <w:t>Syntel</w:t>
            </w:r>
            <w:r w:rsidRPr="00BB58A7">
              <w:rPr>
                <w:iCs/>
                <w:szCs w:val="16"/>
              </w:rPr>
              <w:t xml:space="preserve"> employees</w:t>
            </w:r>
          </w:p>
        </w:tc>
        <w:tc>
          <w:tcPr>
            <w:tcW w:w="5900" w:type="dxa"/>
            <w:shd w:val="clear" w:color="auto" w:fill="auto"/>
            <w:tcMar>
              <w:top w:w="28" w:type="dxa"/>
            </w:tcMar>
          </w:tcPr>
          <w:p w:rsidR="00C44F3E" w:rsidRPr="00BB58A7" w:rsidRDefault="00C44F3E" w:rsidP="00C44F3E">
            <w:pPr>
              <w:pStyle w:val="Table"/>
              <w:rPr>
                <w:iCs/>
                <w:szCs w:val="16"/>
              </w:rPr>
            </w:pPr>
            <w:r w:rsidRPr="00BB58A7">
              <w:rPr>
                <w:iCs/>
                <w:szCs w:val="16"/>
              </w:rPr>
              <w:t xml:space="preserve">Published on </w:t>
            </w:r>
            <w:r w:rsidR="00CB347B" w:rsidRPr="00BB58A7">
              <w:rPr>
                <w:iCs/>
                <w:szCs w:val="16"/>
              </w:rPr>
              <w:t>SharePoint</w:t>
            </w:r>
            <w:r w:rsidR="00E80E0B" w:rsidRPr="00BB58A7">
              <w:rPr>
                <w:iCs/>
                <w:szCs w:val="16"/>
              </w:rPr>
              <w:t xml:space="preserve"> site</w:t>
            </w:r>
          </w:p>
        </w:tc>
      </w:tr>
      <w:tr w:rsidR="00C44F3E" w:rsidRPr="006C1A9C" w:rsidTr="001F30D8">
        <w:tc>
          <w:tcPr>
            <w:tcW w:w="3285" w:type="dxa"/>
            <w:shd w:val="clear" w:color="auto" w:fill="auto"/>
            <w:tcMar>
              <w:top w:w="28" w:type="dxa"/>
            </w:tcMar>
          </w:tcPr>
          <w:p w:rsidR="00C44F3E" w:rsidRPr="00BB58A7" w:rsidRDefault="00C44F3E" w:rsidP="00C44F3E">
            <w:pPr>
              <w:pStyle w:val="Table"/>
              <w:rPr>
                <w:iCs/>
                <w:noProof/>
                <w:lang w:val="en-GB"/>
              </w:rPr>
            </w:pPr>
          </w:p>
        </w:tc>
        <w:tc>
          <w:tcPr>
            <w:tcW w:w="5900" w:type="dxa"/>
            <w:shd w:val="clear" w:color="auto" w:fill="auto"/>
            <w:tcMar>
              <w:top w:w="28" w:type="dxa"/>
            </w:tcMar>
          </w:tcPr>
          <w:p w:rsidR="00C44F3E" w:rsidRPr="00BB58A7" w:rsidRDefault="00C44F3E" w:rsidP="00C44F3E">
            <w:pPr>
              <w:pStyle w:val="Table"/>
              <w:rPr>
                <w:iCs/>
                <w:noProof/>
                <w:lang w:val="en-GB"/>
              </w:rPr>
            </w:pPr>
          </w:p>
        </w:tc>
      </w:tr>
    </w:tbl>
    <w:p w:rsidR="001F30D8" w:rsidRDefault="001F30D8" w:rsidP="00C44F3E"/>
    <w:bookmarkEnd w:id="4"/>
    <w:p w:rsidR="00D95BA2" w:rsidRDefault="00915C0E" w:rsidP="00975BFF">
      <w:pPr>
        <w:pStyle w:val="Heading0nono"/>
        <w:outlineLvl w:val="0"/>
      </w:pPr>
      <w:r w:rsidRPr="00FD799C">
        <w:lastRenderedPageBreak/>
        <w:softHyphen/>
      </w:r>
      <w:bookmarkStart w:id="5" w:name="sys_DCO_Terms"/>
      <w:r w:rsidR="003C0969" w:rsidRPr="00EC5B0F">
        <w:fldChar w:fldCharType="begin"/>
      </w:r>
      <w:r w:rsidR="001F0898" w:rsidRPr="00EC5B0F">
        <w:instrText xml:space="preserve"> DOCPROPERTY lblTermsAndAbbreviations </w:instrText>
      </w:r>
      <w:r w:rsidR="003C0969" w:rsidRPr="00EC5B0F">
        <w:fldChar w:fldCharType="separate"/>
      </w:r>
      <w:r w:rsidR="00AE4050">
        <w:t>Terms and abbreviations</w:t>
      </w:r>
      <w:r w:rsidR="003C0969" w:rsidRPr="00EC5B0F">
        <w:fldChar w:fldCharType="end"/>
      </w:r>
    </w:p>
    <w:tbl>
      <w:tblPr>
        <w:tblW w:w="9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 w:type="dxa"/>
          <w:left w:w="85" w:type="dxa"/>
          <w:bottom w:w="11" w:type="dxa"/>
          <w:right w:w="85" w:type="dxa"/>
        </w:tblCellMar>
        <w:tblLook w:val="01E0"/>
      </w:tblPr>
      <w:tblGrid>
        <w:gridCol w:w="1696"/>
        <w:gridCol w:w="7489"/>
      </w:tblGrid>
      <w:tr w:rsidR="00DD1778" w:rsidRPr="0034729C" w:rsidTr="003710DD">
        <w:trPr>
          <w:tblHeader/>
        </w:trPr>
        <w:tc>
          <w:tcPr>
            <w:tcW w:w="1696" w:type="dxa"/>
            <w:tcBorders>
              <w:right w:val="single" w:sz="4" w:space="0" w:color="FFFFFF"/>
            </w:tcBorders>
            <w:shd w:val="clear" w:color="auto" w:fill="0066A2"/>
            <w:tcMar>
              <w:top w:w="57" w:type="dxa"/>
            </w:tcMar>
          </w:tcPr>
          <w:p w:rsidR="00DD1778" w:rsidRPr="0034729C" w:rsidRDefault="003C0969" w:rsidP="003710DD">
            <w:pPr>
              <w:pStyle w:val="TableHeader"/>
            </w:pPr>
            <w:r w:rsidRPr="0034729C">
              <w:fldChar w:fldCharType="begin"/>
            </w:r>
            <w:r w:rsidR="00DD1778" w:rsidRPr="0034729C">
              <w:instrText xml:space="preserve"> DOCPROPERTY lblTermsSlashAbbreviations </w:instrText>
            </w:r>
            <w:r w:rsidRPr="0034729C">
              <w:fldChar w:fldCharType="separate"/>
            </w:r>
            <w:r w:rsidR="00DD1778" w:rsidRPr="0034729C">
              <w:t>Terms / Abbreviations</w:t>
            </w:r>
            <w:r w:rsidRPr="0034729C">
              <w:fldChar w:fldCharType="end"/>
            </w:r>
          </w:p>
        </w:tc>
        <w:tc>
          <w:tcPr>
            <w:tcW w:w="7489" w:type="dxa"/>
            <w:tcBorders>
              <w:left w:val="single" w:sz="4" w:space="0" w:color="FFFFFF"/>
            </w:tcBorders>
            <w:shd w:val="clear" w:color="auto" w:fill="0066A2"/>
            <w:tcMar>
              <w:top w:w="57" w:type="dxa"/>
            </w:tcMar>
          </w:tcPr>
          <w:p w:rsidR="00DD1778" w:rsidRPr="0034729C" w:rsidRDefault="003C0969" w:rsidP="003710DD">
            <w:pPr>
              <w:pStyle w:val="TableHeader"/>
            </w:pPr>
            <w:r w:rsidRPr="0034729C">
              <w:fldChar w:fldCharType="begin"/>
            </w:r>
            <w:r w:rsidR="00DD1778" w:rsidRPr="0034729C">
              <w:instrText xml:space="preserve"> DOCPROPERTY lblTermsDescription </w:instrText>
            </w:r>
            <w:r w:rsidRPr="0034729C">
              <w:fldChar w:fldCharType="separate"/>
            </w:r>
            <w:r w:rsidR="00DD1778" w:rsidRPr="0034729C">
              <w:t>Description</w:t>
            </w:r>
            <w:r w:rsidRPr="0034729C">
              <w:fldChar w:fldCharType="end"/>
            </w:r>
          </w:p>
        </w:tc>
      </w:tr>
      <w:tr w:rsidR="00DD1778" w:rsidRPr="0034729C" w:rsidTr="003710DD">
        <w:tc>
          <w:tcPr>
            <w:tcW w:w="1696" w:type="dxa"/>
            <w:shd w:val="clear" w:color="auto" w:fill="auto"/>
            <w:tcMar>
              <w:top w:w="28" w:type="dxa"/>
            </w:tcMar>
          </w:tcPr>
          <w:p w:rsidR="00DD1778" w:rsidRPr="003710DD" w:rsidRDefault="00DD1778" w:rsidP="003710DD">
            <w:pPr>
              <w:pStyle w:val="Table"/>
              <w:rPr>
                <w:i/>
                <w:iCs/>
                <w:color w:val="2E74B5" w:themeColor="accent1" w:themeShade="BF"/>
                <w:sz w:val="18"/>
              </w:rPr>
            </w:pPr>
          </w:p>
        </w:tc>
        <w:tc>
          <w:tcPr>
            <w:tcW w:w="7489" w:type="dxa"/>
            <w:shd w:val="clear" w:color="auto" w:fill="auto"/>
            <w:tcMar>
              <w:top w:w="28" w:type="dxa"/>
            </w:tcMar>
          </w:tcPr>
          <w:p w:rsidR="00DD1778" w:rsidRPr="003710DD" w:rsidRDefault="00DD1778" w:rsidP="003710DD">
            <w:pPr>
              <w:pStyle w:val="Table"/>
              <w:rPr>
                <w:i/>
                <w:iCs/>
                <w:color w:val="2E74B5" w:themeColor="accent1" w:themeShade="BF"/>
                <w:sz w:val="18"/>
              </w:rPr>
            </w:pPr>
          </w:p>
        </w:tc>
      </w:tr>
      <w:tr w:rsidR="00DD1778" w:rsidRPr="0034729C" w:rsidTr="003710DD">
        <w:tc>
          <w:tcPr>
            <w:tcW w:w="1696" w:type="dxa"/>
            <w:shd w:val="clear" w:color="auto" w:fill="auto"/>
            <w:tcMar>
              <w:top w:w="28" w:type="dxa"/>
            </w:tcMar>
          </w:tcPr>
          <w:p w:rsidR="00DD1778" w:rsidRPr="003710DD" w:rsidRDefault="00DD1778" w:rsidP="003710DD">
            <w:pPr>
              <w:pStyle w:val="Table"/>
              <w:rPr>
                <w:i/>
                <w:iCs/>
                <w:color w:val="2E74B5" w:themeColor="accent1" w:themeShade="BF"/>
                <w:sz w:val="18"/>
              </w:rPr>
            </w:pPr>
          </w:p>
        </w:tc>
        <w:tc>
          <w:tcPr>
            <w:tcW w:w="7489" w:type="dxa"/>
            <w:shd w:val="clear" w:color="auto" w:fill="auto"/>
            <w:tcMar>
              <w:top w:w="28" w:type="dxa"/>
            </w:tcMar>
          </w:tcPr>
          <w:p w:rsidR="00DD1778" w:rsidRPr="003710DD" w:rsidRDefault="00DD1778" w:rsidP="003710DD">
            <w:pPr>
              <w:pStyle w:val="Table"/>
              <w:rPr>
                <w:i/>
                <w:iCs/>
                <w:color w:val="2E74B5" w:themeColor="accent1" w:themeShade="BF"/>
                <w:sz w:val="18"/>
              </w:rPr>
            </w:pPr>
          </w:p>
        </w:tc>
      </w:tr>
      <w:tr w:rsidR="00DD1778" w:rsidRPr="0034729C" w:rsidTr="003710DD">
        <w:tc>
          <w:tcPr>
            <w:tcW w:w="1696" w:type="dxa"/>
            <w:shd w:val="clear" w:color="auto" w:fill="auto"/>
            <w:tcMar>
              <w:top w:w="28" w:type="dxa"/>
            </w:tcMar>
          </w:tcPr>
          <w:p w:rsidR="00DD1778" w:rsidRPr="003710DD" w:rsidRDefault="00DD1778" w:rsidP="003710DD">
            <w:pPr>
              <w:pStyle w:val="Table"/>
              <w:rPr>
                <w:i/>
                <w:iCs/>
                <w:color w:val="2E74B5" w:themeColor="accent1" w:themeShade="BF"/>
                <w:sz w:val="18"/>
              </w:rPr>
            </w:pPr>
          </w:p>
        </w:tc>
        <w:tc>
          <w:tcPr>
            <w:tcW w:w="7489" w:type="dxa"/>
            <w:shd w:val="clear" w:color="auto" w:fill="auto"/>
            <w:tcMar>
              <w:top w:w="28" w:type="dxa"/>
            </w:tcMar>
          </w:tcPr>
          <w:p w:rsidR="00DD1778" w:rsidRPr="003710DD" w:rsidRDefault="00DD1778" w:rsidP="003710DD">
            <w:pPr>
              <w:pStyle w:val="Table"/>
              <w:rPr>
                <w:i/>
                <w:iCs/>
                <w:color w:val="2E74B5" w:themeColor="accent1" w:themeShade="BF"/>
                <w:sz w:val="18"/>
              </w:rPr>
            </w:pPr>
          </w:p>
        </w:tc>
      </w:tr>
      <w:tr w:rsidR="00DD1778" w:rsidRPr="0034729C" w:rsidTr="003710DD">
        <w:tc>
          <w:tcPr>
            <w:tcW w:w="1696" w:type="dxa"/>
            <w:shd w:val="clear" w:color="auto" w:fill="auto"/>
            <w:tcMar>
              <w:top w:w="28" w:type="dxa"/>
            </w:tcMar>
          </w:tcPr>
          <w:p w:rsidR="00DD1778" w:rsidRPr="003710DD" w:rsidRDefault="00DD1778" w:rsidP="003710DD">
            <w:pPr>
              <w:pStyle w:val="Table"/>
              <w:rPr>
                <w:i/>
                <w:iCs/>
                <w:color w:val="2E74B5" w:themeColor="accent1" w:themeShade="BF"/>
              </w:rPr>
            </w:pPr>
          </w:p>
        </w:tc>
        <w:tc>
          <w:tcPr>
            <w:tcW w:w="7489" w:type="dxa"/>
            <w:shd w:val="clear" w:color="auto" w:fill="auto"/>
            <w:tcMar>
              <w:top w:w="28" w:type="dxa"/>
            </w:tcMar>
          </w:tcPr>
          <w:p w:rsidR="00DD1778" w:rsidRPr="003710DD" w:rsidRDefault="00DD1778" w:rsidP="003710DD">
            <w:pPr>
              <w:pStyle w:val="Table"/>
              <w:rPr>
                <w:i/>
                <w:iCs/>
                <w:color w:val="2E74B5" w:themeColor="accent1" w:themeShade="BF"/>
              </w:rPr>
            </w:pPr>
          </w:p>
        </w:tc>
      </w:tr>
      <w:tr w:rsidR="00DD1778" w:rsidRPr="0034729C" w:rsidTr="003710DD">
        <w:tc>
          <w:tcPr>
            <w:tcW w:w="1696" w:type="dxa"/>
            <w:shd w:val="clear" w:color="auto" w:fill="auto"/>
            <w:tcMar>
              <w:top w:w="28" w:type="dxa"/>
            </w:tcMar>
          </w:tcPr>
          <w:p w:rsidR="00DD1778" w:rsidRPr="003710DD" w:rsidRDefault="00DD1778" w:rsidP="003710DD">
            <w:pPr>
              <w:pStyle w:val="Table"/>
              <w:rPr>
                <w:i/>
                <w:iCs/>
                <w:color w:val="2E74B5" w:themeColor="accent1" w:themeShade="BF"/>
              </w:rPr>
            </w:pPr>
          </w:p>
        </w:tc>
        <w:tc>
          <w:tcPr>
            <w:tcW w:w="7489" w:type="dxa"/>
            <w:shd w:val="clear" w:color="auto" w:fill="auto"/>
            <w:tcMar>
              <w:top w:w="28" w:type="dxa"/>
            </w:tcMar>
          </w:tcPr>
          <w:p w:rsidR="00DD1778" w:rsidRPr="003710DD" w:rsidRDefault="00DD1778" w:rsidP="003710DD">
            <w:pPr>
              <w:pStyle w:val="Table"/>
              <w:rPr>
                <w:i/>
                <w:iCs/>
                <w:color w:val="2E74B5" w:themeColor="accent1" w:themeShade="BF"/>
              </w:rPr>
            </w:pPr>
          </w:p>
        </w:tc>
      </w:tr>
      <w:tr w:rsidR="00DD1778" w:rsidRPr="0034729C" w:rsidTr="003710DD">
        <w:tc>
          <w:tcPr>
            <w:tcW w:w="1696" w:type="dxa"/>
            <w:shd w:val="clear" w:color="auto" w:fill="auto"/>
            <w:tcMar>
              <w:top w:w="28" w:type="dxa"/>
            </w:tcMar>
          </w:tcPr>
          <w:p w:rsidR="00DD1778" w:rsidRPr="003710DD" w:rsidRDefault="00DD1778" w:rsidP="003710DD">
            <w:pPr>
              <w:pStyle w:val="Table"/>
              <w:rPr>
                <w:i/>
                <w:iCs/>
                <w:color w:val="2E74B5" w:themeColor="accent1" w:themeShade="BF"/>
              </w:rPr>
            </w:pPr>
          </w:p>
        </w:tc>
        <w:tc>
          <w:tcPr>
            <w:tcW w:w="7489" w:type="dxa"/>
            <w:shd w:val="clear" w:color="auto" w:fill="auto"/>
            <w:tcMar>
              <w:top w:w="28" w:type="dxa"/>
            </w:tcMar>
          </w:tcPr>
          <w:p w:rsidR="00DD1778" w:rsidRPr="003710DD" w:rsidRDefault="00DD1778" w:rsidP="003710DD">
            <w:pPr>
              <w:pStyle w:val="TableListbullet"/>
              <w:numPr>
                <w:ilvl w:val="0"/>
                <w:numId w:val="0"/>
              </w:numPr>
              <w:ind w:left="170" w:hanging="170"/>
              <w:rPr>
                <w:i/>
                <w:iCs/>
                <w:color w:val="2E74B5" w:themeColor="accent1" w:themeShade="BF"/>
              </w:rPr>
            </w:pPr>
          </w:p>
        </w:tc>
      </w:tr>
    </w:tbl>
    <w:p w:rsidR="003D3D1F" w:rsidRPr="00DE333F" w:rsidRDefault="003D3D1F" w:rsidP="003D3D1F">
      <w:pPr>
        <w:rPr>
          <w:color w:val="9CC2E5" w:themeColor="accent1" w:themeTint="99"/>
        </w:rPr>
      </w:pPr>
    </w:p>
    <w:p w:rsidR="00D95BA2" w:rsidRDefault="00D95BA2" w:rsidP="001F30D8"/>
    <w:p w:rsidR="001F30D8" w:rsidRPr="00D95BA2" w:rsidRDefault="001F30D8" w:rsidP="00D95BA2">
      <w:pPr>
        <w:jc w:val="both"/>
        <w:rPr>
          <w:i/>
          <w:color w:val="0066A2"/>
        </w:rPr>
      </w:pPr>
    </w:p>
    <w:p w:rsidR="001F30D8" w:rsidRPr="001F30D8" w:rsidRDefault="001F30D8" w:rsidP="001F30D8"/>
    <w:bookmarkEnd w:id="5"/>
    <w:p w:rsidR="00915C0E" w:rsidRPr="00FD799C" w:rsidRDefault="00915C0E" w:rsidP="00915C0E">
      <w:r w:rsidRPr="00FD799C">
        <w:softHyphen/>
      </w:r>
      <w:bookmarkStart w:id="6" w:name="sys_DCO_Chapters_Anchor"/>
      <w:bookmarkEnd w:id="6"/>
      <w:r w:rsidRPr="00FD799C">
        <w:softHyphen/>
      </w:r>
      <w:bookmarkEnd w:id="3"/>
      <w:r w:rsidR="003C0969" w:rsidRPr="00FD799C">
        <w:fldChar w:fldCharType="begin"/>
      </w:r>
      <w:r w:rsidR="003C0969" w:rsidRPr="00FD799C">
        <w:fldChar w:fldCharType="end"/>
      </w:r>
    </w:p>
    <w:p w:rsidR="00915C0E" w:rsidRDefault="003C0969" w:rsidP="001B1390">
      <w:pPr>
        <w:pStyle w:val="Heading1"/>
        <w:numPr>
          <w:ilvl w:val="0"/>
          <w:numId w:val="0"/>
        </w:numPr>
      </w:pPr>
      <w:r w:rsidRPr="003C0969">
        <w:rPr>
          <w:rFonts w:asciiTheme="minorHAnsi" w:hAnsiTheme="minorHAnsi" w:cs="Arial"/>
          <w:noProof/>
          <w:color w:val="000000" w:themeColor="text1"/>
          <w:sz w:val="22"/>
          <w:szCs w:val="22"/>
        </w:rPr>
        <w:lastRenderedPageBreak/>
        <w:pict>
          <v:line id="Line 2" o:spid="_x0000_s1026" style="position:absolute;z-index:251659264;visibility:visible;mso-position-vertical-relative:page" from="-28.05pt,138.3pt" to="475.95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" strokecolor="#194b32" strokeweight="4pt">
            <w10:wrap anchory="page"/>
          </v:line>
        </w:pict>
      </w:r>
    </w:p>
    <w:p w:rsidR="001B1390" w:rsidRPr="005D5E67" w:rsidRDefault="001B1390" w:rsidP="001B1390">
      <w:pPr>
        <w:jc w:val="center"/>
        <w:rPr>
          <w:rFonts w:asciiTheme="minorHAnsi" w:hAnsiTheme="minorHAnsi" w:cs="Arial"/>
          <w:b/>
          <w:color w:val="000000" w:themeColor="text1"/>
          <w:sz w:val="22"/>
          <w:szCs w:val="22"/>
        </w:rPr>
      </w:pPr>
      <w:r>
        <w:rPr>
          <w:rFonts w:asciiTheme="minorHAnsi" w:hAnsiTheme="minorHAnsi" w:cs="Arial"/>
          <w:b/>
          <w:color w:val="000000" w:themeColor="text1"/>
          <w:sz w:val="22"/>
          <w:szCs w:val="22"/>
        </w:rPr>
        <w:t>Course Sheet Template</w:t>
      </w:r>
    </w:p>
    <w:p w:rsidR="001B1390" w:rsidRPr="005D5E67" w:rsidRDefault="001B1390" w:rsidP="001B1390">
      <w:pPr>
        <w:rPr>
          <w:rFonts w:asciiTheme="minorHAnsi" w:hAnsiTheme="minorHAnsi" w:cs="Arial"/>
          <w:color w:val="000000" w:themeColor="text1"/>
          <w:sz w:val="22"/>
          <w:szCs w:val="22"/>
        </w:rPr>
      </w:pPr>
    </w:p>
    <w:p w:rsidR="001B1390" w:rsidRPr="005D5E67" w:rsidRDefault="001B1390" w:rsidP="001B1390">
      <w:pPr>
        <w:rPr>
          <w:rFonts w:asciiTheme="minorHAnsi" w:hAnsiTheme="minorHAnsi" w:cs="Arial"/>
          <w:color w:val="000000" w:themeColor="text1"/>
          <w:sz w:val="22"/>
          <w:szCs w:val="22"/>
        </w:rPr>
      </w:pPr>
    </w:p>
    <w:p w:rsidR="001B1390" w:rsidRPr="005D5E67" w:rsidRDefault="001B1390" w:rsidP="001B1390">
      <w:pPr>
        <w:rPr>
          <w:rFonts w:asciiTheme="minorHAnsi" w:hAnsiTheme="minorHAnsi" w:cs="Arial"/>
          <w:color w:val="000000" w:themeColor="text1"/>
          <w:sz w:val="22"/>
          <w:szCs w:val="22"/>
        </w:rPr>
      </w:pPr>
    </w:p>
    <w:p w:rsidR="001B1390" w:rsidRPr="005D5E67" w:rsidRDefault="001B1390" w:rsidP="001B1390">
      <w:pPr>
        <w:rPr>
          <w:rFonts w:asciiTheme="minorHAnsi" w:hAnsiTheme="minorHAnsi" w:cs="Arial"/>
          <w:color w:val="000000" w:themeColor="text1"/>
          <w:sz w:val="22"/>
          <w:szCs w:val="22"/>
        </w:rPr>
      </w:pPr>
    </w:p>
    <w:p w:rsidR="001B1390" w:rsidRPr="005D5E67" w:rsidRDefault="001B1390" w:rsidP="004F1D99">
      <w:pPr>
        <w:spacing w:before="360"/>
        <w:rPr>
          <w:rFonts w:asciiTheme="minorHAnsi" w:hAnsiTheme="minorHAnsi" w:cs="Arial"/>
          <w:color w:val="000000" w:themeColor="text1"/>
          <w:sz w:val="22"/>
          <w:szCs w:val="22"/>
        </w:rPr>
      </w:pPr>
      <w:r w:rsidRPr="005D5E67">
        <w:rPr>
          <w:rFonts w:asciiTheme="minorHAnsi" w:hAnsiTheme="minorHAnsi" w:cs="Arial"/>
          <w:b/>
          <w:color w:val="000000" w:themeColor="text1"/>
          <w:sz w:val="22"/>
          <w:szCs w:val="22"/>
          <w:lang w:val="en-GB"/>
        </w:rPr>
        <w:t xml:space="preserve">Name: </w:t>
      </w:r>
      <w:r>
        <w:rPr>
          <w:rFonts w:asciiTheme="minorHAnsi" w:hAnsiTheme="minorHAnsi" w:cs="Arial"/>
          <w:b/>
          <w:color w:val="000000" w:themeColor="text1"/>
          <w:sz w:val="22"/>
          <w:szCs w:val="22"/>
          <w:lang w:val="en-GB"/>
        </w:rPr>
        <w:t>Course Sheet Template (TRCS TMPL)</w:t>
      </w:r>
      <w:r w:rsidR="00723187">
        <w:rPr>
          <w:rFonts w:asciiTheme="minorHAnsi" w:hAnsiTheme="minorHAnsi" w:cs="Arial"/>
          <w:b/>
          <w:color w:val="000000" w:themeColor="text1"/>
          <w:sz w:val="22"/>
          <w:szCs w:val="22"/>
          <w:lang w:val="en-GB"/>
        </w:rPr>
        <w:t>/</w:t>
      </w:r>
      <w:r w:rsidR="00FA0EED">
        <w:rPr>
          <w:rFonts w:asciiTheme="minorHAnsi" w:hAnsiTheme="minorHAnsi" w:cs="Arial"/>
          <w:b/>
          <w:color w:val="000000" w:themeColor="text1"/>
          <w:sz w:val="22"/>
          <w:szCs w:val="22"/>
          <w:lang w:val="en-GB"/>
        </w:rPr>
        <w:t>NodeJs</w:t>
      </w:r>
    </w:p>
    <w:p w:rsidR="001B1390" w:rsidRPr="005D5E67" w:rsidRDefault="001B1390" w:rsidP="001B1390">
      <w:pPr>
        <w:rPr>
          <w:rFonts w:asciiTheme="minorHAnsi" w:hAnsiTheme="minorHAnsi" w:cs="Arial"/>
          <w:color w:val="000000" w:themeColor="text1"/>
          <w:sz w:val="22"/>
          <w:szCs w:val="22"/>
        </w:rPr>
      </w:pPr>
    </w:p>
    <w:p w:rsidR="001B1390" w:rsidRPr="005D5E67" w:rsidRDefault="001B1390" w:rsidP="001B1390">
      <w:pPr>
        <w:rPr>
          <w:rFonts w:asciiTheme="minorHAnsi" w:hAnsiTheme="minorHAnsi" w:cs="Arial"/>
          <w:color w:val="000000" w:themeColor="text1"/>
          <w:sz w:val="22"/>
          <w:szCs w:val="22"/>
        </w:rPr>
      </w:pPr>
    </w:p>
    <w:p w:rsidR="001B1390" w:rsidRPr="005D5E67" w:rsidRDefault="001B1390" w:rsidP="001B1390">
      <w:pPr>
        <w:rPr>
          <w:rFonts w:asciiTheme="minorHAnsi" w:hAnsiTheme="minorHAnsi" w:cs="Arial"/>
          <w:color w:val="000000" w:themeColor="text1"/>
          <w:sz w:val="22"/>
          <w:szCs w:val="22"/>
        </w:rPr>
      </w:pPr>
    </w:p>
    <w:tbl>
      <w:tblPr>
        <w:tblW w:w="12140" w:type="dxa"/>
        <w:tblInd w:w="-15" w:type="dxa"/>
        <w:tblCellMar>
          <w:left w:w="0" w:type="dxa"/>
          <w:right w:w="0" w:type="dxa"/>
        </w:tblCellMar>
        <w:tblLook w:val="04A0"/>
      </w:tblPr>
      <w:tblGrid>
        <w:gridCol w:w="5365"/>
        <w:gridCol w:w="3401"/>
        <w:gridCol w:w="3374"/>
      </w:tblGrid>
      <w:tr w:rsidR="001B1390" w:rsidRPr="005D5E67" w:rsidTr="00D5343E">
        <w:trPr>
          <w:trHeight w:val="315"/>
        </w:trPr>
        <w:tc>
          <w:tcPr>
            <w:tcW w:w="536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B1390" w:rsidRPr="005D5E67" w:rsidRDefault="001B1390" w:rsidP="00D5343E">
            <w:pPr>
              <w:jc w:val="center"/>
              <w:rPr>
                <w:rFonts w:asciiTheme="minorHAnsi" w:eastAsiaTheme="minorHAnsi" w:hAnsiTheme="minorHAnsi"/>
                <w:color w:val="000000"/>
                <w:sz w:val="22"/>
                <w:szCs w:val="22"/>
              </w:rPr>
            </w:pPr>
            <w:r w:rsidRPr="005D5E67">
              <w:rPr>
                <w:rFonts w:asciiTheme="minorHAnsi" w:hAnsiTheme="minorHAnsi"/>
                <w:color w:val="000000"/>
                <w:sz w:val="22"/>
                <w:szCs w:val="22"/>
              </w:rPr>
              <w:t xml:space="preserve">Prepared by </w:t>
            </w:r>
            <w:r w:rsidR="00FA0EED">
              <w:rPr>
                <w:rFonts w:asciiTheme="minorHAnsi" w:hAnsiTheme="minorHAnsi"/>
                <w:color w:val="000000"/>
                <w:sz w:val="22"/>
                <w:szCs w:val="22"/>
              </w:rPr>
              <w:t>Chhaya Nikam</w:t>
            </w:r>
          </w:p>
        </w:tc>
        <w:tc>
          <w:tcPr>
            <w:tcW w:w="340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1B1390" w:rsidRPr="005D5E67" w:rsidRDefault="001B1390" w:rsidP="00DA38AC">
            <w:pPr>
              <w:jc w:val="center"/>
              <w:rPr>
                <w:rFonts w:asciiTheme="minorHAnsi" w:eastAsiaTheme="minorHAnsi" w:hAnsiTheme="minorHAnsi"/>
                <w:color w:val="000000"/>
                <w:sz w:val="22"/>
                <w:szCs w:val="22"/>
              </w:rPr>
            </w:pPr>
            <w:r w:rsidRPr="005D5E67">
              <w:rPr>
                <w:rFonts w:asciiTheme="minorHAnsi" w:hAnsiTheme="minorHAnsi"/>
                <w:color w:val="000000"/>
                <w:sz w:val="22"/>
                <w:szCs w:val="22"/>
              </w:rPr>
              <w:t>Date</w:t>
            </w:r>
            <w:r>
              <w:rPr>
                <w:rFonts w:asciiTheme="minorHAnsi" w:hAnsiTheme="minorHAnsi"/>
                <w:color w:val="000000"/>
                <w:sz w:val="22"/>
                <w:szCs w:val="22"/>
              </w:rPr>
              <w:t xml:space="preserve">: </w:t>
            </w:r>
            <w:r w:rsidR="00DA38AC">
              <w:rPr>
                <w:rFonts w:asciiTheme="minorHAnsi" w:hAnsiTheme="minorHAnsi"/>
                <w:color w:val="000000"/>
                <w:sz w:val="22"/>
                <w:szCs w:val="22"/>
              </w:rPr>
              <w:t>10</w:t>
            </w:r>
            <w:r w:rsidR="00FA0EED">
              <w:rPr>
                <w:rFonts w:asciiTheme="minorHAnsi" w:hAnsiTheme="minorHAnsi"/>
                <w:color w:val="000000"/>
                <w:sz w:val="22"/>
                <w:szCs w:val="22"/>
              </w:rPr>
              <w:t>-Jan-202</w:t>
            </w:r>
            <w:r w:rsidR="00DA38AC">
              <w:rPr>
                <w:rFonts w:asciiTheme="minorHAnsi" w:hAnsiTheme="minorHAnsi"/>
                <w:color w:val="000000"/>
                <w:sz w:val="22"/>
                <w:szCs w:val="22"/>
              </w:rPr>
              <w:t>2</w:t>
            </w:r>
          </w:p>
        </w:tc>
        <w:tc>
          <w:tcPr>
            <w:tcW w:w="3374" w:type="dxa"/>
            <w:noWrap/>
            <w:tcMar>
              <w:top w:w="0" w:type="dxa"/>
              <w:left w:w="108" w:type="dxa"/>
              <w:bottom w:w="0" w:type="dxa"/>
              <w:right w:w="108" w:type="dxa"/>
            </w:tcMar>
            <w:vAlign w:val="bottom"/>
            <w:hideMark/>
          </w:tcPr>
          <w:p w:rsidR="001B1390" w:rsidRPr="005D5E67" w:rsidRDefault="001B1390" w:rsidP="00D5343E">
            <w:pPr>
              <w:rPr>
                <w:rFonts w:asciiTheme="minorHAnsi" w:hAnsiTheme="minorHAnsi"/>
                <w:sz w:val="22"/>
                <w:szCs w:val="22"/>
              </w:rPr>
            </w:pPr>
          </w:p>
        </w:tc>
      </w:tr>
      <w:tr w:rsidR="001B1390" w:rsidRPr="005D5E67" w:rsidTr="00D5343E">
        <w:trPr>
          <w:trHeight w:val="315"/>
        </w:trPr>
        <w:tc>
          <w:tcPr>
            <w:tcW w:w="536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B1390" w:rsidRPr="005D5E67" w:rsidRDefault="001B1390" w:rsidP="00DA38AC">
            <w:pPr>
              <w:jc w:val="center"/>
              <w:rPr>
                <w:rFonts w:asciiTheme="minorHAnsi" w:eastAsiaTheme="minorHAnsi" w:hAnsiTheme="minorHAnsi"/>
                <w:color w:val="000000"/>
                <w:sz w:val="22"/>
                <w:szCs w:val="22"/>
              </w:rPr>
            </w:pPr>
            <w:r w:rsidRPr="005D5E67">
              <w:rPr>
                <w:rFonts w:asciiTheme="minorHAnsi" w:hAnsiTheme="minorHAnsi"/>
                <w:color w:val="000000"/>
                <w:sz w:val="22"/>
                <w:szCs w:val="22"/>
              </w:rPr>
              <w:t xml:space="preserve">Reviewed by </w:t>
            </w:r>
            <w:r w:rsidR="00DA38AC">
              <w:rPr>
                <w:rFonts w:asciiTheme="minorHAnsi" w:hAnsiTheme="minorHAnsi"/>
                <w:color w:val="000000"/>
                <w:sz w:val="22"/>
                <w:szCs w:val="22"/>
              </w:rPr>
              <w:t>Mahesh Rajput</w:t>
            </w:r>
          </w:p>
        </w:tc>
        <w:tc>
          <w:tcPr>
            <w:tcW w:w="340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B1390" w:rsidRPr="005D5E67" w:rsidRDefault="001B1390" w:rsidP="00D5343E">
            <w:pPr>
              <w:jc w:val="center"/>
              <w:rPr>
                <w:rFonts w:asciiTheme="minorHAnsi" w:eastAsiaTheme="minorHAnsi" w:hAnsiTheme="minorHAnsi"/>
                <w:color w:val="000000"/>
                <w:sz w:val="22"/>
                <w:szCs w:val="22"/>
              </w:rPr>
            </w:pPr>
            <w:r>
              <w:rPr>
                <w:rFonts w:asciiTheme="minorHAnsi" w:hAnsiTheme="minorHAnsi"/>
                <w:color w:val="000000"/>
                <w:sz w:val="22"/>
                <w:szCs w:val="22"/>
              </w:rPr>
              <w:t xml:space="preserve">Date: </w:t>
            </w:r>
            <w:r w:rsidR="00DA38AC">
              <w:rPr>
                <w:rFonts w:asciiTheme="minorHAnsi" w:hAnsiTheme="minorHAnsi"/>
                <w:color w:val="000000"/>
                <w:sz w:val="22"/>
                <w:szCs w:val="22"/>
              </w:rPr>
              <w:t>10</w:t>
            </w:r>
            <w:r w:rsidR="00FA0EED">
              <w:rPr>
                <w:rFonts w:asciiTheme="minorHAnsi" w:hAnsiTheme="minorHAnsi"/>
                <w:color w:val="000000"/>
                <w:sz w:val="22"/>
                <w:szCs w:val="22"/>
              </w:rPr>
              <w:t>-Jan-202</w:t>
            </w:r>
            <w:r w:rsidR="00DA38AC">
              <w:rPr>
                <w:rFonts w:asciiTheme="minorHAnsi" w:hAnsiTheme="minorHAnsi"/>
                <w:color w:val="000000"/>
                <w:sz w:val="22"/>
                <w:szCs w:val="22"/>
              </w:rPr>
              <w:t>2</w:t>
            </w:r>
          </w:p>
        </w:tc>
        <w:tc>
          <w:tcPr>
            <w:tcW w:w="3374" w:type="dxa"/>
            <w:noWrap/>
            <w:tcMar>
              <w:top w:w="0" w:type="dxa"/>
              <w:left w:w="108" w:type="dxa"/>
              <w:bottom w:w="0" w:type="dxa"/>
              <w:right w:w="108" w:type="dxa"/>
            </w:tcMar>
            <w:vAlign w:val="bottom"/>
            <w:hideMark/>
          </w:tcPr>
          <w:p w:rsidR="001B1390" w:rsidRPr="005D5E67" w:rsidRDefault="001B1390" w:rsidP="00D5343E">
            <w:pPr>
              <w:rPr>
                <w:rFonts w:asciiTheme="minorHAnsi" w:hAnsiTheme="minorHAnsi"/>
                <w:sz w:val="22"/>
                <w:szCs w:val="22"/>
              </w:rPr>
            </w:pPr>
          </w:p>
        </w:tc>
      </w:tr>
      <w:tr w:rsidR="001B1390" w:rsidRPr="005D5E67" w:rsidTr="00D5343E">
        <w:trPr>
          <w:trHeight w:val="315"/>
        </w:trPr>
        <w:tc>
          <w:tcPr>
            <w:tcW w:w="536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B1390" w:rsidRPr="005D5E67" w:rsidRDefault="001B1390" w:rsidP="00D5343E">
            <w:pPr>
              <w:jc w:val="center"/>
              <w:rPr>
                <w:rFonts w:asciiTheme="minorHAnsi" w:eastAsiaTheme="minorHAnsi" w:hAnsiTheme="minorHAnsi"/>
                <w:color w:val="000000"/>
                <w:sz w:val="22"/>
                <w:szCs w:val="22"/>
              </w:rPr>
            </w:pPr>
            <w:r w:rsidRPr="005D5E67">
              <w:rPr>
                <w:rFonts w:asciiTheme="minorHAnsi" w:hAnsiTheme="minorHAnsi"/>
                <w:color w:val="000000"/>
                <w:sz w:val="22"/>
                <w:szCs w:val="22"/>
              </w:rPr>
              <w:t xml:space="preserve">Approved by </w:t>
            </w:r>
            <w:r w:rsidR="00FA0EED">
              <w:rPr>
                <w:rFonts w:asciiTheme="minorHAnsi" w:hAnsiTheme="minorHAnsi"/>
                <w:color w:val="000000"/>
                <w:sz w:val="22"/>
                <w:szCs w:val="22"/>
              </w:rPr>
              <w:t>Nisha Mendonsa</w:t>
            </w:r>
          </w:p>
        </w:tc>
        <w:tc>
          <w:tcPr>
            <w:tcW w:w="340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1B1390" w:rsidRPr="005D5E67" w:rsidRDefault="001B1390" w:rsidP="00D5343E">
            <w:pPr>
              <w:jc w:val="center"/>
              <w:rPr>
                <w:rFonts w:asciiTheme="minorHAnsi" w:eastAsiaTheme="minorHAnsi" w:hAnsiTheme="minorHAnsi"/>
                <w:color w:val="000000"/>
                <w:sz w:val="22"/>
                <w:szCs w:val="22"/>
              </w:rPr>
            </w:pPr>
            <w:r>
              <w:rPr>
                <w:rFonts w:asciiTheme="minorHAnsi" w:hAnsiTheme="minorHAnsi"/>
                <w:color w:val="000000"/>
                <w:sz w:val="22"/>
                <w:szCs w:val="22"/>
              </w:rPr>
              <w:t xml:space="preserve">Date: </w:t>
            </w:r>
          </w:p>
        </w:tc>
        <w:tc>
          <w:tcPr>
            <w:tcW w:w="3374" w:type="dxa"/>
            <w:noWrap/>
            <w:tcMar>
              <w:top w:w="0" w:type="dxa"/>
              <w:left w:w="108" w:type="dxa"/>
              <w:bottom w:w="0" w:type="dxa"/>
              <w:right w:w="108" w:type="dxa"/>
            </w:tcMar>
            <w:vAlign w:val="bottom"/>
            <w:hideMark/>
          </w:tcPr>
          <w:p w:rsidR="001B1390" w:rsidRPr="005D5E67" w:rsidRDefault="001B1390" w:rsidP="00D5343E">
            <w:pPr>
              <w:rPr>
                <w:rFonts w:asciiTheme="minorHAnsi" w:hAnsiTheme="minorHAnsi"/>
                <w:sz w:val="22"/>
                <w:szCs w:val="22"/>
              </w:rPr>
            </w:pPr>
          </w:p>
        </w:tc>
      </w:tr>
    </w:tbl>
    <w:p w:rsidR="001B1390" w:rsidRPr="005D5E67" w:rsidRDefault="001B1390" w:rsidP="001B1390">
      <w:pPr>
        <w:rPr>
          <w:rFonts w:asciiTheme="minorHAnsi" w:hAnsiTheme="minorHAnsi" w:cs="Arial"/>
          <w:color w:val="000000" w:themeColor="text1"/>
          <w:sz w:val="22"/>
          <w:szCs w:val="22"/>
        </w:rPr>
      </w:pPr>
    </w:p>
    <w:p w:rsidR="001B1390" w:rsidRPr="005D5E67" w:rsidRDefault="001B1390" w:rsidP="001B1390">
      <w:pPr>
        <w:rPr>
          <w:rFonts w:asciiTheme="minorHAnsi" w:hAnsiTheme="minorHAnsi" w:cs="Arial"/>
          <w:color w:val="000000" w:themeColor="text1"/>
          <w:sz w:val="22"/>
          <w:szCs w:val="22"/>
        </w:rPr>
      </w:pPr>
    </w:p>
    <w:tbl>
      <w:tblPr>
        <w:tblpPr w:leftFromText="180" w:rightFromText="180" w:vertAnchor="text" w:horzAnchor="margin" w:tblpXSpec="center" w:tblpY="95"/>
        <w:tblW w:w="10845" w:type="dxa"/>
        <w:tblCellMar>
          <w:left w:w="0" w:type="dxa"/>
          <w:right w:w="0" w:type="dxa"/>
        </w:tblCellMar>
        <w:tblLook w:val="04A0"/>
      </w:tblPr>
      <w:tblGrid>
        <w:gridCol w:w="1880"/>
        <w:gridCol w:w="2014"/>
        <w:gridCol w:w="2551"/>
        <w:gridCol w:w="4400"/>
      </w:tblGrid>
      <w:tr w:rsidR="001B1390" w:rsidRPr="005D5E67" w:rsidTr="001B1390">
        <w:trPr>
          <w:trHeight w:val="300"/>
        </w:trPr>
        <w:tc>
          <w:tcPr>
            <w:tcW w:w="1880" w:type="dxa"/>
            <w:noWrap/>
            <w:tcMar>
              <w:top w:w="0" w:type="dxa"/>
              <w:left w:w="108" w:type="dxa"/>
              <w:bottom w:w="0" w:type="dxa"/>
              <w:right w:w="108" w:type="dxa"/>
            </w:tcMar>
            <w:vAlign w:val="bottom"/>
            <w:hideMark/>
          </w:tcPr>
          <w:p w:rsidR="001B1390" w:rsidRPr="005D5E67" w:rsidRDefault="001B1390" w:rsidP="00D5343E">
            <w:pPr>
              <w:rPr>
                <w:rFonts w:asciiTheme="minorHAnsi" w:hAnsiTheme="minorHAnsi"/>
                <w:sz w:val="20"/>
              </w:rPr>
            </w:pPr>
          </w:p>
        </w:tc>
        <w:tc>
          <w:tcPr>
            <w:tcW w:w="2014" w:type="dxa"/>
            <w:noWrap/>
            <w:tcMar>
              <w:top w:w="0" w:type="dxa"/>
              <w:left w:w="108" w:type="dxa"/>
              <w:bottom w:w="0" w:type="dxa"/>
              <w:right w:w="108" w:type="dxa"/>
            </w:tcMar>
            <w:vAlign w:val="bottom"/>
            <w:hideMark/>
          </w:tcPr>
          <w:p w:rsidR="001B1390" w:rsidRPr="005D5E67" w:rsidRDefault="001B1390" w:rsidP="00D5343E">
            <w:pPr>
              <w:rPr>
                <w:rFonts w:asciiTheme="minorHAnsi" w:hAnsiTheme="minorHAnsi"/>
                <w:sz w:val="20"/>
              </w:rPr>
            </w:pPr>
          </w:p>
        </w:tc>
        <w:tc>
          <w:tcPr>
            <w:tcW w:w="2551" w:type="dxa"/>
            <w:noWrap/>
            <w:tcMar>
              <w:top w:w="0" w:type="dxa"/>
              <w:left w:w="108" w:type="dxa"/>
              <w:bottom w:w="0" w:type="dxa"/>
              <w:right w:w="108" w:type="dxa"/>
            </w:tcMar>
            <w:vAlign w:val="bottom"/>
            <w:hideMark/>
          </w:tcPr>
          <w:p w:rsidR="001B1390" w:rsidRPr="005D5E67" w:rsidRDefault="001B1390" w:rsidP="00D5343E">
            <w:pPr>
              <w:rPr>
                <w:rFonts w:asciiTheme="minorHAnsi" w:hAnsiTheme="minorHAnsi"/>
                <w:sz w:val="20"/>
              </w:rPr>
            </w:pPr>
          </w:p>
        </w:tc>
        <w:tc>
          <w:tcPr>
            <w:tcW w:w="4400" w:type="dxa"/>
            <w:noWrap/>
            <w:tcMar>
              <w:top w:w="0" w:type="dxa"/>
              <w:left w:w="108" w:type="dxa"/>
              <w:bottom w:w="0" w:type="dxa"/>
              <w:right w:w="108" w:type="dxa"/>
            </w:tcMar>
            <w:vAlign w:val="bottom"/>
            <w:hideMark/>
          </w:tcPr>
          <w:p w:rsidR="001B1390" w:rsidRPr="005D5E67" w:rsidRDefault="001B1390" w:rsidP="00D5343E">
            <w:pPr>
              <w:rPr>
                <w:rFonts w:asciiTheme="minorHAnsi" w:hAnsiTheme="minorHAnsi"/>
                <w:sz w:val="20"/>
              </w:rPr>
            </w:pPr>
          </w:p>
        </w:tc>
      </w:tr>
      <w:tr w:rsidR="001B1390" w:rsidRPr="005D5E67" w:rsidTr="001B1390">
        <w:trPr>
          <w:trHeight w:val="672"/>
        </w:trPr>
        <w:tc>
          <w:tcPr>
            <w:tcW w:w="1880" w:type="dxa"/>
            <w:tcBorders>
              <w:top w:val="single" w:sz="8" w:space="0" w:color="auto"/>
              <w:left w:val="single" w:sz="8" w:space="0" w:color="auto"/>
              <w:bottom w:val="nil"/>
              <w:right w:val="single" w:sz="8" w:space="0" w:color="auto"/>
            </w:tcBorders>
            <w:tcMar>
              <w:top w:w="0" w:type="dxa"/>
              <w:left w:w="108" w:type="dxa"/>
              <w:bottom w:w="0" w:type="dxa"/>
              <w:right w:w="108" w:type="dxa"/>
            </w:tcMar>
            <w:vAlign w:val="center"/>
            <w:hideMark/>
          </w:tcPr>
          <w:p w:rsidR="001B1390" w:rsidRPr="005D5E67" w:rsidRDefault="001B1390" w:rsidP="00D5343E">
            <w:pPr>
              <w:jc w:val="center"/>
              <w:rPr>
                <w:rFonts w:asciiTheme="minorHAnsi" w:eastAsia="Calibri" w:hAnsiTheme="minorHAnsi"/>
                <w:b/>
                <w:bCs/>
                <w:color w:val="000000"/>
                <w:sz w:val="22"/>
                <w:szCs w:val="22"/>
              </w:rPr>
            </w:pPr>
            <w:r w:rsidRPr="005D5E67">
              <w:rPr>
                <w:rFonts w:asciiTheme="minorHAnsi" w:eastAsia="Calibri" w:hAnsiTheme="minorHAnsi"/>
                <w:b/>
                <w:bCs/>
                <w:color w:val="000000"/>
                <w:sz w:val="22"/>
                <w:szCs w:val="22"/>
              </w:rPr>
              <w:t>Version No.</w:t>
            </w:r>
          </w:p>
        </w:tc>
        <w:tc>
          <w:tcPr>
            <w:tcW w:w="2014" w:type="dxa"/>
            <w:tcBorders>
              <w:top w:val="single" w:sz="8" w:space="0" w:color="auto"/>
              <w:left w:val="nil"/>
              <w:bottom w:val="nil"/>
              <w:right w:val="single" w:sz="8" w:space="0" w:color="auto"/>
            </w:tcBorders>
            <w:tcMar>
              <w:top w:w="0" w:type="dxa"/>
              <w:left w:w="108" w:type="dxa"/>
              <w:bottom w:w="0" w:type="dxa"/>
              <w:right w:w="108" w:type="dxa"/>
            </w:tcMar>
            <w:vAlign w:val="center"/>
            <w:hideMark/>
          </w:tcPr>
          <w:p w:rsidR="001B1390" w:rsidRPr="005D5E67" w:rsidRDefault="001B1390" w:rsidP="00D5343E">
            <w:pPr>
              <w:jc w:val="center"/>
              <w:rPr>
                <w:rFonts w:asciiTheme="minorHAnsi" w:eastAsia="Calibri" w:hAnsiTheme="minorHAnsi"/>
                <w:b/>
                <w:bCs/>
                <w:color w:val="000000"/>
                <w:sz w:val="22"/>
                <w:szCs w:val="22"/>
              </w:rPr>
            </w:pPr>
            <w:r w:rsidRPr="005D5E67">
              <w:rPr>
                <w:rFonts w:asciiTheme="minorHAnsi" w:eastAsia="Calibri" w:hAnsiTheme="minorHAnsi"/>
                <w:b/>
                <w:bCs/>
                <w:color w:val="000000"/>
                <w:sz w:val="22"/>
                <w:szCs w:val="22"/>
              </w:rPr>
              <w:t>Date</w:t>
            </w:r>
          </w:p>
        </w:tc>
        <w:tc>
          <w:tcPr>
            <w:tcW w:w="2551" w:type="dxa"/>
            <w:tcBorders>
              <w:top w:val="single" w:sz="8" w:space="0" w:color="auto"/>
              <w:left w:val="nil"/>
              <w:bottom w:val="nil"/>
              <w:right w:val="single" w:sz="8" w:space="0" w:color="auto"/>
            </w:tcBorders>
            <w:tcMar>
              <w:top w:w="0" w:type="dxa"/>
              <w:left w:w="108" w:type="dxa"/>
              <w:bottom w:w="0" w:type="dxa"/>
              <w:right w:w="108" w:type="dxa"/>
            </w:tcMar>
            <w:vAlign w:val="center"/>
            <w:hideMark/>
          </w:tcPr>
          <w:p w:rsidR="001B1390" w:rsidRPr="005D5E67" w:rsidRDefault="001B1390" w:rsidP="00D5343E">
            <w:pPr>
              <w:jc w:val="center"/>
              <w:rPr>
                <w:rFonts w:asciiTheme="minorHAnsi" w:eastAsia="Calibri" w:hAnsiTheme="minorHAnsi"/>
                <w:b/>
                <w:bCs/>
                <w:color w:val="000000"/>
                <w:sz w:val="22"/>
                <w:szCs w:val="22"/>
              </w:rPr>
            </w:pPr>
            <w:r>
              <w:rPr>
                <w:rFonts w:asciiTheme="minorHAnsi" w:eastAsia="Calibri" w:hAnsiTheme="minorHAnsi"/>
                <w:b/>
                <w:bCs/>
                <w:color w:val="000000"/>
                <w:sz w:val="22"/>
                <w:szCs w:val="22"/>
              </w:rPr>
              <w:t>A</w:t>
            </w:r>
            <w:r w:rsidRPr="005D5E67">
              <w:rPr>
                <w:rFonts w:asciiTheme="minorHAnsi" w:eastAsia="Calibri" w:hAnsiTheme="minorHAnsi"/>
                <w:b/>
                <w:bCs/>
                <w:color w:val="000000"/>
                <w:sz w:val="22"/>
                <w:szCs w:val="22"/>
              </w:rPr>
              <w:t>ffected Sections</w:t>
            </w:r>
          </w:p>
        </w:tc>
        <w:tc>
          <w:tcPr>
            <w:tcW w:w="4400" w:type="dxa"/>
            <w:tcBorders>
              <w:top w:val="single" w:sz="8" w:space="0" w:color="auto"/>
              <w:left w:val="nil"/>
              <w:bottom w:val="nil"/>
              <w:right w:val="single" w:sz="8" w:space="0" w:color="auto"/>
            </w:tcBorders>
            <w:tcMar>
              <w:top w:w="0" w:type="dxa"/>
              <w:left w:w="108" w:type="dxa"/>
              <w:bottom w:w="0" w:type="dxa"/>
              <w:right w:w="108" w:type="dxa"/>
            </w:tcMar>
            <w:vAlign w:val="center"/>
            <w:hideMark/>
          </w:tcPr>
          <w:p w:rsidR="001B1390" w:rsidRPr="005D5E67" w:rsidRDefault="001B1390" w:rsidP="00D5343E">
            <w:pPr>
              <w:jc w:val="center"/>
              <w:rPr>
                <w:rFonts w:asciiTheme="minorHAnsi" w:eastAsia="Calibri" w:hAnsiTheme="minorHAnsi"/>
                <w:b/>
                <w:bCs/>
                <w:color w:val="000000"/>
                <w:sz w:val="22"/>
                <w:szCs w:val="22"/>
              </w:rPr>
            </w:pPr>
            <w:r w:rsidRPr="005D5E67">
              <w:rPr>
                <w:rFonts w:asciiTheme="minorHAnsi" w:eastAsia="Calibri" w:hAnsiTheme="minorHAnsi"/>
                <w:b/>
                <w:bCs/>
                <w:color w:val="000000"/>
                <w:sz w:val="22"/>
                <w:szCs w:val="22"/>
              </w:rPr>
              <w:t>Brief Description of Change</w:t>
            </w:r>
          </w:p>
        </w:tc>
      </w:tr>
      <w:tr w:rsidR="001B1390" w:rsidRPr="005D5E67" w:rsidTr="001B1390">
        <w:trPr>
          <w:trHeight w:val="523"/>
        </w:trPr>
        <w:tc>
          <w:tcPr>
            <w:tcW w:w="18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1B1390" w:rsidRPr="005D5E67" w:rsidRDefault="00DA38AC" w:rsidP="00D5343E">
            <w:pPr>
              <w:jc w:val="center"/>
              <w:rPr>
                <w:rFonts w:asciiTheme="minorHAnsi" w:eastAsia="Calibri" w:hAnsiTheme="minorHAnsi"/>
                <w:color w:val="000000"/>
                <w:sz w:val="22"/>
                <w:szCs w:val="22"/>
              </w:rPr>
            </w:pPr>
            <w:r>
              <w:rPr>
                <w:rFonts w:asciiTheme="minorHAnsi" w:eastAsia="Calibri" w:hAnsiTheme="minorHAnsi"/>
                <w:color w:val="000000"/>
                <w:sz w:val="22"/>
                <w:szCs w:val="22"/>
              </w:rPr>
              <w:t>1.1</w:t>
            </w:r>
          </w:p>
        </w:tc>
        <w:tc>
          <w:tcPr>
            <w:tcW w:w="201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1B1390" w:rsidRPr="005D5E67" w:rsidRDefault="00DA38AC" w:rsidP="00D5343E">
            <w:pPr>
              <w:jc w:val="center"/>
              <w:rPr>
                <w:rFonts w:asciiTheme="minorHAnsi" w:eastAsia="Calibri" w:hAnsiTheme="minorHAnsi"/>
                <w:color w:val="000000"/>
                <w:sz w:val="22"/>
                <w:szCs w:val="22"/>
              </w:rPr>
            </w:pPr>
            <w:r>
              <w:rPr>
                <w:rFonts w:asciiTheme="minorHAnsi" w:eastAsia="Calibri" w:hAnsiTheme="minorHAnsi"/>
                <w:color w:val="000000"/>
                <w:sz w:val="22"/>
                <w:szCs w:val="22"/>
              </w:rPr>
              <w:t>10-Jan-2022</w:t>
            </w:r>
          </w:p>
        </w:tc>
        <w:tc>
          <w:tcPr>
            <w:tcW w:w="255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1B1390" w:rsidRPr="005D5E67" w:rsidRDefault="001B1390" w:rsidP="00D5343E">
            <w:pPr>
              <w:jc w:val="center"/>
              <w:rPr>
                <w:rFonts w:asciiTheme="minorHAnsi" w:eastAsia="Calibri" w:hAnsiTheme="minorHAnsi"/>
                <w:color w:val="000000"/>
                <w:sz w:val="22"/>
                <w:szCs w:val="22"/>
              </w:rPr>
            </w:pPr>
            <w:r w:rsidRPr="005D5E67">
              <w:rPr>
                <w:rFonts w:asciiTheme="minorHAnsi" w:eastAsia="Calibri" w:hAnsiTheme="minorHAnsi"/>
                <w:color w:val="000000"/>
                <w:sz w:val="22"/>
                <w:szCs w:val="22"/>
              </w:rPr>
              <w:t>All</w:t>
            </w:r>
          </w:p>
        </w:tc>
        <w:tc>
          <w:tcPr>
            <w:tcW w:w="440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1B1390" w:rsidRPr="005D5E67" w:rsidRDefault="001B1390" w:rsidP="00D5343E">
            <w:pPr>
              <w:jc w:val="center"/>
              <w:rPr>
                <w:rFonts w:asciiTheme="minorHAnsi" w:eastAsia="Calibri" w:hAnsiTheme="minorHAnsi"/>
                <w:color w:val="000000"/>
                <w:sz w:val="22"/>
                <w:szCs w:val="22"/>
              </w:rPr>
            </w:pPr>
            <w:r>
              <w:rPr>
                <w:rFonts w:asciiTheme="minorHAnsi" w:eastAsia="Calibri" w:hAnsiTheme="minorHAnsi"/>
                <w:color w:val="000000"/>
                <w:sz w:val="22"/>
                <w:szCs w:val="22"/>
              </w:rPr>
              <w:t>New format created</w:t>
            </w:r>
          </w:p>
        </w:tc>
      </w:tr>
    </w:tbl>
    <w:p w:rsidR="001B1390" w:rsidRPr="005D5E67" w:rsidRDefault="001B1390" w:rsidP="001B1390">
      <w:pPr>
        <w:rPr>
          <w:rFonts w:asciiTheme="minorHAnsi" w:hAnsiTheme="minorHAnsi" w:cs="Arial"/>
          <w:b/>
          <w:color w:val="000000" w:themeColor="text1"/>
          <w:sz w:val="22"/>
          <w:szCs w:val="22"/>
        </w:rPr>
      </w:pPr>
    </w:p>
    <w:p w:rsidR="001B1390" w:rsidRPr="005D5E67" w:rsidRDefault="001B1390" w:rsidP="001B1390">
      <w:pPr>
        <w:rPr>
          <w:rFonts w:asciiTheme="minorHAnsi" w:hAnsiTheme="minorHAnsi" w:cs="Arial"/>
          <w:b/>
          <w:color w:val="000000" w:themeColor="text1"/>
          <w:sz w:val="22"/>
          <w:szCs w:val="22"/>
        </w:rPr>
      </w:pPr>
    </w:p>
    <w:p w:rsidR="001B1390" w:rsidRPr="005D5E67" w:rsidRDefault="001B1390" w:rsidP="001B1390">
      <w:pPr>
        <w:rPr>
          <w:rFonts w:asciiTheme="minorHAnsi" w:hAnsiTheme="minorHAnsi" w:cs="Arial"/>
          <w:b/>
          <w:color w:val="000000" w:themeColor="text1"/>
          <w:sz w:val="22"/>
          <w:szCs w:val="22"/>
        </w:rPr>
      </w:pPr>
    </w:p>
    <w:p w:rsidR="001B1390" w:rsidRPr="005D5E67" w:rsidRDefault="001B1390" w:rsidP="001B1390">
      <w:pPr>
        <w:rPr>
          <w:rFonts w:asciiTheme="minorHAnsi" w:hAnsiTheme="minorHAnsi" w:cs="Arial"/>
          <w:b/>
          <w:color w:val="000000" w:themeColor="text1"/>
          <w:sz w:val="22"/>
          <w:szCs w:val="22"/>
        </w:rPr>
      </w:pPr>
    </w:p>
    <w:p w:rsidR="001B1390" w:rsidRPr="005D5E67" w:rsidRDefault="001B1390" w:rsidP="001B1390">
      <w:pPr>
        <w:rPr>
          <w:rFonts w:asciiTheme="minorHAnsi" w:hAnsiTheme="minorHAnsi" w:cs="Arial"/>
          <w:b/>
          <w:color w:val="000000" w:themeColor="text1"/>
          <w:sz w:val="22"/>
          <w:szCs w:val="22"/>
        </w:rPr>
      </w:pPr>
    </w:p>
    <w:p w:rsidR="001B1390" w:rsidRPr="005D5E67" w:rsidRDefault="001B1390" w:rsidP="001B1390">
      <w:pPr>
        <w:rPr>
          <w:rFonts w:asciiTheme="minorHAnsi" w:hAnsiTheme="minorHAnsi" w:cs="Arial"/>
          <w:b/>
          <w:color w:val="000000" w:themeColor="text1"/>
          <w:sz w:val="22"/>
          <w:szCs w:val="22"/>
        </w:rPr>
      </w:pPr>
    </w:p>
    <w:p w:rsidR="001B1390" w:rsidRPr="005D5E67" w:rsidRDefault="001B1390" w:rsidP="001B1390">
      <w:pPr>
        <w:rPr>
          <w:rFonts w:asciiTheme="minorHAnsi" w:hAnsiTheme="minorHAnsi" w:cs="Arial"/>
          <w:b/>
          <w:color w:val="000000" w:themeColor="text1"/>
          <w:sz w:val="22"/>
          <w:szCs w:val="22"/>
        </w:rPr>
      </w:pPr>
    </w:p>
    <w:p w:rsidR="001B1390" w:rsidRPr="005D5E67" w:rsidRDefault="001B1390" w:rsidP="001B1390">
      <w:pPr>
        <w:rPr>
          <w:rFonts w:asciiTheme="minorHAnsi" w:hAnsiTheme="minorHAnsi" w:cs="Arial"/>
          <w:b/>
          <w:color w:val="000000" w:themeColor="text1"/>
          <w:sz w:val="22"/>
          <w:szCs w:val="22"/>
        </w:rPr>
      </w:pPr>
    </w:p>
    <w:p w:rsidR="001B1390" w:rsidRPr="005D5E67" w:rsidRDefault="001B1390" w:rsidP="001B1390">
      <w:pPr>
        <w:rPr>
          <w:rFonts w:asciiTheme="minorHAnsi" w:hAnsiTheme="minorHAnsi" w:cs="Arial"/>
          <w:b/>
          <w:color w:val="000000" w:themeColor="text1"/>
          <w:sz w:val="22"/>
          <w:szCs w:val="22"/>
        </w:rPr>
      </w:pPr>
    </w:p>
    <w:p w:rsidR="001B1390" w:rsidRPr="005D5E67" w:rsidRDefault="001B1390" w:rsidP="001B1390">
      <w:pPr>
        <w:rPr>
          <w:rFonts w:asciiTheme="minorHAnsi" w:hAnsiTheme="minorHAnsi" w:cs="Arial"/>
          <w:b/>
          <w:color w:val="000000" w:themeColor="text1"/>
          <w:sz w:val="22"/>
          <w:szCs w:val="22"/>
        </w:rPr>
      </w:pPr>
    </w:p>
    <w:p w:rsidR="001B1390" w:rsidRDefault="001B1390" w:rsidP="001B1390">
      <w:pPr>
        <w:rPr>
          <w:rFonts w:asciiTheme="minorHAnsi" w:hAnsiTheme="minorHAnsi" w:cs="Arial"/>
          <w:b/>
          <w:color w:val="000000" w:themeColor="text1"/>
          <w:sz w:val="22"/>
          <w:szCs w:val="22"/>
        </w:rPr>
      </w:pPr>
    </w:p>
    <w:p w:rsidR="001B1390" w:rsidRDefault="001B1390" w:rsidP="001B1390">
      <w:pPr>
        <w:rPr>
          <w:rFonts w:asciiTheme="minorHAnsi" w:hAnsiTheme="minorHAnsi" w:cs="Arial"/>
          <w:b/>
          <w:color w:val="000000" w:themeColor="text1"/>
          <w:sz w:val="22"/>
          <w:szCs w:val="22"/>
        </w:rPr>
      </w:pPr>
    </w:p>
    <w:p w:rsidR="001B1390" w:rsidRDefault="001B1390" w:rsidP="001B1390">
      <w:pPr>
        <w:rPr>
          <w:rFonts w:asciiTheme="minorHAnsi" w:hAnsiTheme="minorHAnsi" w:cs="Arial"/>
          <w:b/>
          <w:color w:val="000000" w:themeColor="text1"/>
          <w:sz w:val="22"/>
          <w:szCs w:val="22"/>
        </w:rPr>
      </w:pPr>
    </w:p>
    <w:p w:rsidR="001B1390" w:rsidRDefault="001B1390" w:rsidP="001B1390">
      <w:pPr>
        <w:rPr>
          <w:rFonts w:asciiTheme="minorHAnsi" w:hAnsiTheme="minorHAnsi" w:cs="Arial"/>
          <w:b/>
          <w:color w:val="000000" w:themeColor="text1"/>
          <w:sz w:val="22"/>
          <w:szCs w:val="22"/>
        </w:rPr>
      </w:pPr>
    </w:p>
    <w:p w:rsidR="001B1390" w:rsidRDefault="001B1390" w:rsidP="001B1390">
      <w:pPr>
        <w:rPr>
          <w:rFonts w:asciiTheme="minorHAnsi" w:hAnsiTheme="minorHAnsi" w:cs="Arial"/>
          <w:b/>
          <w:color w:val="000000" w:themeColor="text1"/>
          <w:sz w:val="22"/>
          <w:szCs w:val="22"/>
        </w:rPr>
      </w:pPr>
    </w:p>
    <w:p w:rsidR="001B1390" w:rsidRDefault="001B1390" w:rsidP="001B1390">
      <w:pPr>
        <w:rPr>
          <w:rFonts w:asciiTheme="minorHAnsi" w:hAnsiTheme="minorHAnsi" w:cs="Arial"/>
          <w:b/>
          <w:color w:val="000000" w:themeColor="text1"/>
          <w:sz w:val="22"/>
          <w:szCs w:val="22"/>
        </w:rPr>
      </w:pPr>
    </w:p>
    <w:p w:rsidR="001B1390" w:rsidRDefault="001B1390" w:rsidP="001B1390">
      <w:pPr>
        <w:rPr>
          <w:rFonts w:asciiTheme="minorHAnsi" w:hAnsiTheme="minorHAnsi" w:cs="Arial"/>
          <w:b/>
          <w:color w:val="000000" w:themeColor="text1"/>
          <w:sz w:val="22"/>
          <w:szCs w:val="22"/>
        </w:rPr>
      </w:pPr>
    </w:p>
    <w:p w:rsidR="001B1390" w:rsidRDefault="001B1390" w:rsidP="001B1390">
      <w:pPr>
        <w:rPr>
          <w:rFonts w:asciiTheme="minorHAnsi" w:hAnsiTheme="minorHAnsi" w:cs="Arial"/>
          <w:b/>
          <w:color w:val="000000" w:themeColor="text1"/>
          <w:sz w:val="22"/>
          <w:szCs w:val="22"/>
        </w:rPr>
      </w:pPr>
    </w:p>
    <w:p w:rsidR="001B1390" w:rsidRDefault="001B1390" w:rsidP="001B1390">
      <w:pPr>
        <w:rPr>
          <w:rFonts w:asciiTheme="minorHAnsi" w:hAnsiTheme="minorHAnsi" w:cs="Arial"/>
          <w:b/>
          <w:color w:val="000000" w:themeColor="text1"/>
          <w:sz w:val="22"/>
          <w:szCs w:val="22"/>
        </w:rPr>
      </w:pPr>
    </w:p>
    <w:p w:rsidR="001B1390" w:rsidRDefault="001B1390" w:rsidP="001B1390">
      <w:pPr>
        <w:tabs>
          <w:tab w:val="left" w:pos="2745"/>
        </w:tabs>
        <w:rPr>
          <w:rFonts w:asciiTheme="minorHAnsi" w:hAnsiTheme="minorHAnsi" w:cs="Arial"/>
          <w:b/>
          <w:color w:val="000000" w:themeColor="text1"/>
          <w:sz w:val="22"/>
          <w:szCs w:val="22"/>
        </w:rPr>
      </w:pPr>
      <w:r>
        <w:rPr>
          <w:rFonts w:asciiTheme="minorHAnsi" w:hAnsiTheme="minorHAnsi" w:cs="Arial"/>
          <w:b/>
          <w:color w:val="000000" w:themeColor="text1"/>
          <w:sz w:val="22"/>
          <w:szCs w:val="22"/>
        </w:rPr>
        <w:tab/>
      </w:r>
    </w:p>
    <w:p w:rsidR="001B1390" w:rsidRDefault="001B1390" w:rsidP="001B1390">
      <w:pPr>
        <w:rPr>
          <w:rFonts w:asciiTheme="minorHAnsi" w:hAnsiTheme="minorHAnsi" w:cs="Arial"/>
          <w:b/>
          <w:color w:val="000000" w:themeColor="text1"/>
          <w:sz w:val="22"/>
          <w:szCs w:val="22"/>
        </w:rPr>
      </w:pPr>
    </w:p>
    <w:p w:rsidR="001B1390" w:rsidRPr="005D5E67" w:rsidRDefault="001B1390" w:rsidP="001B1390">
      <w:pPr>
        <w:rPr>
          <w:rFonts w:asciiTheme="minorHAnsi" w:hAnsiTheme="minorHAnsi" w:cs="Arial"/>
          <w:b/>
          <w:color w:val="000000" w:themeColor="text1"/>
          <w:sz w:val="22"/>
          <w:szCs w:val="22"/>
        </w:rPr>
      </w:pPr>
      <w:r w:rsidRPr="005D5E67">
        <w:rPr>
          <w:rFonts w:asciiTheme="minorHAnsi" w:hAnsiTheme="minorHAnsi" w:cs="Arial"/>
          <w:b/>
          <w:color w:val="000000" w:themeColor="text1"/>
          <w:sz w:val="22"/>
          <w:szCs w:val="22"/>
        </w:rPr>
        <w:lastRenderedPageBreak/>
        <w:t>Index                                                                                                              Page No.</w:t>
      </w:r>
    </w:p>
    <w:p w:rsidR="001B1390" w:rsidRPr="00CF30D9" w:rsidRDefault="001B1390" w:rsidP="001B1390">
      <w:pPr>
        <w:pStyle w:val="Header"/>
        <w:spacing w:line="480" w:lineRule="auto"/>
        <w:rPr>
          <w:rFonts w:asciiTheme="minorHAnsi" w:hAnsiTheme="minorHAnsi" w:cs="Arial"/>
          <w:color w:val="000000" w:themeColor="text1"/>
        </w:rPr>
      </w:pPr>
    </w:p>
    <w:p w:rsidR="001B1390" w:rsidRPr="00CF30D9" w:rsidRDefault="001B1390" w:rsidP="001B1390">
      <w:pPr>
        <w:pStyle w:val="Default"/>
        <w:spacing w:after="284"/>
        <w:rPr>
          <w:rFonts w:asciiTheme="minorHAnsi" w:hAnsiTheme="minorHAnsi"/>
        </w:rPr>
      </w:pPr>
      <w:r w:rsidRPr="00CF30D9">
        <w:rPr>
          <w:rFonts w:asciiTheme="minorHAnsi" w:hAnsiTheme="minorHAnsi"/>
        </w:rPr>
        <w:t xml:space="preserve">1. Objective </w:t>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CF30D9">
        <w:rPr>
          <w:rFonts w:asciiTheme="minorHAnsi" w:hAnsiTheme="minorHAnsi"/>
        </w:rPr>
        <w:tab/>
        <w:t>3</w:t>
      </w:r>
    </w:p>
    <w:p w:rsidR="001B1390" w:rsidRPr="00CF30D9" w:rsidRDefault="001B1390" w:rsidP="001B1390">
      <w:pPr>
        <w:pStyle w:val="Default"/>
        <w:spacing w:after="284"/>
        <w:rPr>
          <w:rFonts w:asciiTheme="minorHAnsi" w:hAnsiTheme="minorHAnsi"/>
        </w:rPr>
      </w:pPr>
      <w:r w:rsidRPr="00CF30D9">
        <w:rPr>
          <w:rFonts w:asciiTheme="minorHAnsi" w:hAnsiTheme="minorHAnsi"/>
        </w:rPr>
        <w:t xml:space="preserve">2. Scope </w:t>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CF30D9">
        <w:rPr>
          <w:rFonts w:asciiTheme="minorHAnsi" w:hAnsiTheme="minorHAnsi"/>
        </w:rPr>
        <w:tab/>
      </w:r>
      <w:r w:rsidRPr="00CF30D9">
        <w:rPr>
          <w:rFonts w:asciiTheme="minorHAnsi" w:hAnsiTheme="minorHAnsi"/>
        </w:rPr>
        <w:tab/>
        <w:t>3</w:t>
      </w:r>
      <w:r w:rsidRPr="00CF30D9">
        <w:rPr>
          <w:rFonts w:asciiTheme="minorHAnsi" w:hAnsiTheme="minorHAnsi"/>
        </w:rPr>
        <w:tab/>
      </w:r>
    </w:p>
    <w:p w:rsidR="001B1390" w:rsidRPr="00CF30D9" w:rsidRDefault="001B1390" w:rsidP="001B1390">
      <w:pPr>
        <w:pStyle w:val="Default"/>
        <w:spacing w:after="284"/>
        <w:rPr>
          <w:rFonts w:asciiTheme="minorHAnsi" w:hAnsiTheme="minorHAnsi"/>
        </w:rPr>
      </w:pPr>
      <w:r w:rsidRPr="00CF30D9">
        <w:rPr>
          <w:rFonts w:asciiTheme="minorHAnsi" w:hAnsiTheme="minorHAnsi"/>
        </w:rPr>
        <w:t xml:space="preserve">3. Content </w:t>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t>3</w:t>
      </w:r>
      <w:r w:rsidRPr="00CF30D9">
        <w:rPr>
          <w:rFonts w:asciiTheme="minorHAnsi" w:hAnsiTheme="minorHAnsi"/>
        </w:rPr>
        <w:tab/>
      </w:r>
    </w:p>
    <w:p w:rsidR="001B1390" w:rsidRPr="00CF30D9" w:rsidRDefault="001B1390" w:rsidP="001B1390">
      <w:pPr>
        <w:pStyle w:val="Default"/>
        <w:spacing w:after="284"/>
        <w:rPr>
          <w:rFonts w:asciiTheme="minorHAnsi" w:hAnsiTheme="minorHAnsi"/>
        </w:rPr>
      </w:pPr>
      <w:r w:rsidRPr="00CF30D9">
        <w:rPr>
          <w:rFonts w:asciiTheme="minorHAnsi" w:hAnsiTheme="minorHAnsi"/>
        </w:rPr>
        <w:t xml:space="preserve">4. Methodology </w:t>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t>3</w:t>
      </w:r>
    </w:p>
    <w:p w:rsidR="001B1390" w:rsidRPr="00CF30D9" w:rsidRDefault="001B1390" w:rsidP="001B1390">
      <w:pPr>
        <w:pStyle w:val="Default"/>
        <w:spacing w:after="284"/>
        <w:rPr>
          <w:rFonts w:asciiTheme="minorHAnsi" w:hAnsiTheme="minorHAnsi"/>
        </w:rPr>
      </w:pPr>
      <w:r w:rsidRPr="00CF30D9">
        <w:rPr>
          <w:rFonts w:asciiTheme="minorHAnsi" w:hAnsiTheme="minorHAnsi"/>
        </w:rPr>
        <w:t xml:space="preserve">5. Target Audience </w:t>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t>3</w:t>
      </w:r>
    </w:p>
    <w:p w:rsidR="001B1390" w:rsidRPr="00CF30D9" w:rsidRDefault="001B1390" w:rsidP="001B1390">
      <w:pPr>
        <w:pStyle w:val="Default"/>
        <w:spacing w:after="284"/>
        <w:rPr>
          <w:rFonts w:asciiTheme="minorHAnsi" w:hAnsiTheme="minorHAnsi"/>
        </w:rPr>
      </w:pPr>
      <w:r w:rsidRPr="00CF30D9">
        <w:rPr>
          <w:rFonts w:asciiTheme="minorHAnsi" w:hAnsiTheme="minorHAnsi"/>
        </w:rPr>
        <w:t xml:space="preserve">6. Pre – requisites for Audience Profile </w:t>
      </w:r>
      <w:r>
        <w:rPr>
          <w:rFonts w:asciiTheme="minorHAnsi" w:hAnsiTheme="minorHAnsi"/>
        </w:rPr>
        <w:tab/>
      </w:r>
      <w:r>
        <w:rPr>
          <w:rFonts w:asciiTheme="minorHAnsi" w:hAnsiTheme="minorHAnsi"/>
        </w:rPr>
        <w:tab/>
      </w:r>
      <w:r>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t>3</w:t>
      </w:r>
    </w:p>
    <w:p w:rsidR="001B1390" w:rsidRPr="00CF30D9" w:rsidRDefault="001B1390" w:rsidP="001B1390">
      <w:pPr>
        <w:pStyle w:val="Default"/>
        <w:spacing w:after="284"/>
        <w:rPr>
          <w:rFonts w:asciiTheme="minorHAnsi" w:hAnsiTheme="minorHAnsi"/>
        </w:rPr>
      </w:pPr>
      <w:r>
        <w:rPr>
          <w:rFonts w:asciiTheme="minorHAnsi" w:hAnsiTheme="minorHAnsi"/>
        </w:rPr>
        <w:t xml:space="preserve">7. Duration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3</w:t>
      </w:r>
    </w:p>
    <w:p w:rsidR="001B1390" w:rsidRPr="00CF30D9" w:rsidRDefault="001B1390" w:rsidP="001B1390">
      <w:pPr>
        <w:pStyle w:val="Default"/>
        <w:spacing w:after="284"/>
        <w:rPr>
          <w:rFonts w:asciiTheme="minorHAnsi" w:hAnsiTheme="minorHAnsi"/>
        </w:rPr>
      </w:pPr>
      <w:r w:rsidRPr="00CF30D9">
        <w:rPr>
          <w:rFonts w:asciiTheme="minorHAnsi" w:hAnsiTheme="minorHAnsi"/>
        </w:rPr>
        <w:t>8. Evalua</w:t>
      </w:r>
      <w:r>
        <w:rPr>
          <w:rFonts w:asciiTheme="minorHAnsi" w:hAnsiTheme="minorHAnsi"/>
        </w:rPr>
        <w:t xml:space="preserve">tion Criterion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3</w:t>
      </w:r>
    </w:p>
    <w:p w:rsidR="001B1390" w:rsidRPr="00CF30D9" w:rsidRDefault="001B1390" w:rsidP="001B1390">
      <w:pPr>
        <w:pStyle w:val="Default"/>
        <w:spacing w:after="284"/>
        <w:rPr>
          <w:rFonts w:asciiTheme="minorHAnsi" w:hAnsiTheme="minorHAnsi"/>
        </w:rPr>
      </w:pPr>
      <w:r w:rsidRPr="00CF30D9">
        <w:rPr>
          <w:rFonts w:asciiTheme="minorHAnsi" w:hAnsiTheme="minorHAnsi"/>
        </w:rPr>
        <w:t xml:space="preserve">9. Session Plan </w:t>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sidRPr="00CF30D9">
        <w:rPr>
          <w:rFonts w:asciiTheme="minorHAnsi" w:hAnsiTheme="minorHAnsi"/>
        </w:rPr>
        <w:tab/>
      </w:r>
      <w:r>
        <w:rPr>
          <w:rFonts w:asciiTheme="minorHAnsi" w:hAnsiTheme="minorHAnsi"/>
        </w:rPr>
        <w:t>3-</w:t>
      </w:r>
      <w:r w:rsidRPr="00CF30D9">
        <w:rPr>
          <w:rFonts w:asciiTheme="minorHAnsi" w:hAnsiTheme="minorHAnsi"/>
        </w:rPr>
        <w:t>4</w:t>
      </w:r>
    </w:p>
    <w:p w:rsidR="001B1390" w:rsidRPr="005D5E67" w:rsidRDefault="001B1390" w:rsidP="001B1390">
      <w:pPr>
        <w:pStyle w:val="Header"/>
        <w:spacing w:line="480" w:lineRule="auto"/>
        <w:rPr>
          <w:rFonts w:asciiTheme="minorHAnsi" w:hAnsiTheme="minorHAnsi" w:cs="Arial"/>
          <w:color w:val="000000" w:themeColor="text1"/>
          <w:sz w:val="22"/>
          <w:szCs w:val="22"/>
        </w:rPr>
      </w:pPr>
    </w:p>
    <w:p w:rsidR="001B1390" w:rsidRPr="005D5E67" w:rsidRDefault="001B1390" w:rsidP="001B1390">
      <w:pPr>
        <w:pStyle w:val="Header"/>
        <w:spacing w:line="480" w:lineRule="auto"/>
        <w:rPr>
          <w:rFonts w:asciiTheme="minorHAnsi" w:hAnsiTheme="minorHAnsi" w:cs="Arial"/>
          <w:color w:val="000000" w:themeColor="text1"/>
          <w:sz w:val="22"/>
          <w:szCs w:val="22"/>
        </w:rPr>
      </w:pPr>
    </w:p>
    <w:p w:rsidR="001B1390" w:rsidRPr="005D5E67" w:rsidRDefault="001B1390" w:rsidP="001B1390">
      <w:pPr>
        <w:pStyle w:val="Header"/>
        <w:spacing w:line="480" w:lineRule="auto"/>
        <w:rPr>
          <w:rFonts w:asciiTheme="minorHAnsi" w:hAnsiTheme="minorHAnsi" w:cs="Arial"/>
          <w:color w:val="000000" w:themeColor="text1"/>
          <w:sz w:val="22"/>
          <w:szCs w:val="22"/>
        </w:rPr>
      </w:pPr>
    </w:p>
    <w:p w:rsidR="001B1390" w:rsidRPr="005D5E67" w:rsidRDefault="001B1390" w:rsidP="001B1390">
      <w:pPr>
        <w:pStyle w:val="Header"/>
        <w:spacing w:line="480" w:lineRule="auto"/>
        <w:rPr>
          <w:rFonts w:asciiTheme="minorHAnsi" w:hAnsiTheme="minorHAnsi" w:cs="Arial"/>
          <w:color w:val="000000" w:themeColor="text1"/>
          <w:sz w:val="22"/>
          <w:szCs w:val="22"/>
        </w:rPr>
      </w:pPr>
    </w:p>
    <w:p w:rsidR="001B1390" w:rsidRPr="005D5E67" w:rsidRDefault="001B1390" w:rsidP="001B1390">
      <w:pPr>
        <w:pStyle w:val="Header"/>
        <w:spacing w:line="480" w:lineRule="auto"/>
        <w:rPr>
          <w:rFonts w:asciiTheme="minorHAnsi" w:hAnsiTheme="minorHAnsi" w:cs="Arial"/>
          <w:color w:val="000000" w:themeColor="text1"/>
          <w:sz w:val="22"/>
          <w:szCs w:val="22"/>
        </w:rPr>
      </w:pPr>
    </w:p>
    <w:p w:rsidR="001B1390" w:rsidRDefault="001B1390" w:rsidP="001B1390">
      <w:pPr>
        <w:pStyle w:val="Header"/>
        <w:spacing w:line="480" w:lineRule="auto"/>
        <w:rPr>
          <w:rFonts w:asciiTheme="minorHAnsi" w:hAnsiTheme="minorHAnsi" w:cs="Arial"/>
          <w:color w:val="000000" w:themeColor="text1"/>
          <w:sz w:val="22"/>
          <w:szCs w:val="22"/>
        </w:rPr>
      </w:pPr>
    </w:p>
    <w:p w:rsidR="001B1390" w:rsidRDefault="001B1390" w:rsidP="001B1390">
      <w:pPr>
        <w:pStyle w:val="Header"/>
        <w:spacing w:line="480" w:lineRule="auto"/>
        <w:rPr>
          <w:rFonts w:asciiTheme="minorHAnsi" w:hAnsiTheme="minorHAnsi" w:cs="Arial"/>
          <w:color w:val="000000" w:themeColor="text1"/>
          <w:sz w:val="22"/>
          <w:szCs w:val="22"/>
        </w:rPr>
      </w:pPr>
    </w:p>
    <w:p w:rsidR="001B1390" w:rsidRDefault="001B1390" w:rsidP="001B1390">
      <w:pPr>
        <w:pStyle w:val="Header"/>
        <w:spacing w:line="480" w:lineRule="auto"/>
        <w:rPr>
          <w:rFonts w:asciiTheme="minorHAnsi" w:hAnsiTheme="minorHAnsi" w:cs="Arial"/>
          <w:color w:val="000000" w:themeColor="text1"/>
          <w:sz w:val="22"/>
          <w:szCs w:val="22"/>
        </w:rPr>
      </w:pPr>
    </w:p>
    <w:p w:rsidR="001B1390" w:rsidRDefault="001B1390" w:rsidP="001B1390">
      <w:pPr>
        <w:pStyle w:val="Header"/>
        <w:spacing w:line="480" w:lineRule="auto"/>
        <w:rPr>
          <w:rFonts w:asciiTheme="minorHAnsi" w:hAnsiTheme="minorHAnsi" w:cs="Arial"/>
          <w:color w:val="000000" w:themeColor="text1"/>
          <w:sz w:val="22"/>
          <w:szCs w:val="22"/>
        </w:rPr>
      </w:pPr>
    </w:p>
    <w:p w:rsidR="001B1390" w:rsidRDefault="001B1390" w:rsidP="001B1390">
      <w:pPr>
        <w:pStyle w:val="Header"/>
        <w:spacing w:line="480" w:lineRule="auto"/>
        <w:rPr>
          <w:rFonts w:asciiTheme="minorHAnsi" w:hAnsiTheme="minorHAnsi" w:cs="Arial"/>
          <w:color w:val="000000" w:themeColor="text1"/>
          <w:sz w:val="22"/>
          <w:szCs w:val="22"/>
        </w:rPr>
      </w:pPr>
    </w:p>
    <w:p w:rsidR="001B1390" w:rsidRPr="005D5E67" w:rsidRDefault="001B1390" w:rsidP="001B1390">
      <w:pPr>
        <w:pStyle w:val="Header"/>
        <w:spacing w:line="480" w:lineRule="auto"/>
        <w:rPr>
          <w:rFonts w:asciiTheme="minorHAnsi" w:hAnsiTheme="minorHAnsi" w:cs="Arial"/>
          <w:color w:val="000000" w:themeColor="text1"/>
          <w:sz w:val="22"/>
          <w:szCs w:val="22"/>
        </w:rPr>
      </w:pPr>
    </w:p>
    <w:p w:rsidR="001B1390" w:rsidRPr="005D5E67" w:rsidRDefault="001B1390" w:rsidP="001B1390">
      <w:pPr>
        <w:pStyle w:val="Header"/>
        <w:spacing w:line="480" w:lineRule="auto"/>
        <w:rPr>
          <w:rFonts w:asciiTheme="minorHAnsi" w:hAnsiTheme="minorHAnsi" w:cs="Arial"/>
          <w:color w:val="000000" w:themeColor="text1"/>
          <w:sz w:val="22"/>
          <w:szCs w:val="22"/>
        </w:rPr>
      </w:pPr>
    </w:p>
    <w:p w:rsidR="001B1390" w:rsidRPr="005D5E67" w:rsidRDefault="001B1390" w:rsidP="001B1390">
      <w:pPr>
        <w:pStyle w:val="Heading2"/>
        <w:numPr>
          <w:ilvl w:val="0"/>
          <w:numId w:val="0"/>
        </w:numPr>
        <w:spacing w:before="240"/>
        <w:jc w:val="center"/>
        <w:rPr>
          <w:rFonts w:asciiTheme="minorHAnsi" w:hAnsiTheme="minorHAnsi" w:cs="Arial"/>
          <w:b w:val="0"/>
          <w:color w:val="000000" w:themeColor="text1"/>
          <w:sz w:val="22"/>
          <w:szCs w:val="22"/>
        </w:rPr>
      </w:pPr>
      <w:r w:rsidRPr="005D5E67">
        <w:rPr>
          <w:rFonts w:asciiTheme="minorHAnsi" w:hAnsiTheme="minorHAnsi" w:cs="Arial"/>
          <w:color w:val="000000" w:themeColor="text1"/>
          <w:sz w:val="22"/>
          <w:szCs w:val="22"/>
        </w:rPr>
        <w:lastRenderedPageBreak/>
        <w:t>Definition and Purpose</w:t>
      </w:r>
    </w:p>
    <w:p w:rsidR="001B1390" w:rsidRPr="005D5E67" w:rsidRDefault="001B1390" w:rsidP="001B1390">
      <w:pPr>
        <w:rPr>
          <w:rFonts w:asciiTheme="minorHAnsi" w:hAnsiTheme="minorHAnsi" w:cs="Arial"/>
          <w:b/>
          <w:color w:val="000000" w:themeColor="text1"/>
          <w:sz w:val="22"/>
          <w:szCs w:val="22"/>
        </w:rPr>
      </w:pPr>
    </w:p>
    <w:p w:rsidR="00DA38AC" w:rsidRPr="00DA38AC" w:rsidRDefault="001B1390" w:rsidP="00DA38AC">
      <w:pPr>
        <w:numPr>
          <w:ilvl w:val="0"/>
          <w:numId w:val="27"/>
        </w:numPr>
        <w:rPr>
          <w:rFonts w:asciiTheme="minorHAnsi" w:hAnsiTheme="minorHAnsi" w:cs="Arial"/>
          <w:color w:val="000000" w:themeColor="text1"/>
          <w:sz w:val="22"/>
          <w:szCs w:val="22"/>
        </w:rPr>
      </w:pPr>
      <w:r w:rsidRPr="00DA38AC">
        <w:rPr>
          <w:rFonts w:asciiTheme="minorHAnsi" w:hAnsiTheme="minorHAnsi" w:cs="Arial"/>
          <w:b/>
          <w:color w:val="000000" w:themeColor="text1"/>
          <w:sz w:val="22"/>
          <w:szCs w:val="22"/>
        </w:rPr>
        <w:t>Objective:</w:t>
      </w:r>
      <w:r w:rsidR="00723187" w:rsidRPr="00DA38AC">
        <w:rPr>
          <w:rFonts w:cs="Arial"/>
          <w:color w:val="000000" w:themeColor="text1"/>
        </w:rPr>
        <w:t xml:space="preserve"> </w:t>
      </w:r>
      <w:r w:rsidR="00DA38AC" w:rsidRPr="00EB4AF2">
        <w:rPr>
          <w:rFonts w:asciiTheme="minorHAnsi" w:eastAsiaTheme="minorHAnsi" w:hAnsiTheme="minorHAnsi" w:cs="Arial"/>
          <w:color w:val="000000" w:themeColor="text1"/>
          <w:sz w:val="22"/>
          <w:szCs w:val="22"/>
        </w:rPr>
        <w:t xml:space="preserve">The course is designed from the ground up to teach new learners about the intricacies of the Docker containerization technology. The course starts with the fundamentals of Docker and works up to more advanced topics such as Docker Compose, Docker Swarm, handling Network and security, and DTR (Docker Trusted Registry) </w:t>
      </w:r>
    </w:p>
    <w:p w:rsidR="001B1390" w:rsidRPr="003224A5" w:rsidRDefault="001B1390" w:rsidP="00DA38AC">
      <w:pPr>
        <w:numPr>
          <w:ilvl w:val="0"/>
          <w:numId w:val="27"/>
        </w:numPr>
        <w:rPr>
          <w:rFonts w:asciiTheme="minorHAnsi" w:hAnsiTheme="minorHAnsi" w:cs="Arial"/>
          <w:color w:val="000000" w:themeColor="text1"/>
          <w:sz w:val="22"/>
          <w:szCs w:val="22"/>
        </w:rPr>
      </w:pPr>
      <w:r w:rsidRPr="003224A5">
        <w:rPr>
          <w:rFonts w:cs="Arial"/>
          <w:b/>
          <w:color w:val="000000" w:themeColor="text1"/>
        </w:rPr>
        <w:t>Scope:</w:t>
      </w:r>
      <w:r w:rsidR="00723187" w:rsidRPr="003224A5">
        <w:rPr>
          <w:rFonts w:ascii="Calibri" w:hAnsi="Calibri" w:cstheme="minorHAnsi"/>
        </w:rPr>
        <w:t xml:space="preserve"> </w:t>
      </w:r>
      <w:r w:rsidR="00723187" w:rsidRPr="003224A5">
        <w:rPr>
          <w:rFonts w:cs="Arial"/>
          <w:color w:val="000000" w:themeColor="text1"/>
        </w:rPr>
        <w:t>Applicable to all Syntel employees/ Syntel Clients/ Temp Staff with Syntel/ Vendors with Syntel/ Potential client for Syntel</w:t>
      </w:r>
    </w:p>
    <w:p w:rsidR="001B1390" w:rsidRPr="005D5E67" w:rsidRDefault="001B1390" w:rsidP="001B1390">
      <w:pPr>
        <w:rPr>
          <w:rFonts w:asciiTheme="minorHAnsi" w:hAnsiTheme="minorHAnsi" w:cs="Arial"/>
          <w:color w:val="000000" w:themeColor="text1"/>
          <w:sz w:val="22"/>
          <w:szCs w:val="22"/>
        </w:rPr>
      </w:pPr>
    </w:p>
    <w:p w:rsidR="001B1390" w:rsidRPr="00723187" w:rsidRDefault="001B1390" w:rsidP="001B1390">
      <w:pPr>
        <w:numPr>
          <w:ilvl w:val="0"/>
          <w:numId w:val="27"/>
        </w:numPr>
        <w:rPr>
          <w:rFonts w:asciiTheme="minorHAnsi" w:hAnsiTheme="minorHAnsi" w:cs="Arial"/>
          <w:color w:val="000000" w:themeColor="text1"/>
          <w:sz w:val="22"/>
          <w:szCs w:val="22"/>
        </w:rPr>
      </w:pPr>
      <w:r w:rsidRPr="005D5E67">
        <w:rPr>
          <w:rFonts w:asciiTheme="minorHAnsi" w:hAnsiTheme="minorHAnsi" w:cs="Arial"/>
          <w:b/>
          <w:color w:val="000000" w:themeColor="text1"/>
          <w:sz w:val="22"/>
          <w:szCs w:val="22"/>
        </w:rPr>
        <w:t>Content:</w:t>
      </w:r>
    </w:p>
    <w:p w:rsidR="00DA38AC" w:rsidRPr="00DA38AC" w:rsidRDefault="00DA38AC" w:rsidP="00DA38AC">
      <w:pPr>
        <w:pStyle w:val="ListParagraph"/>
        <w:numPr>
          <w:ilvl w:val="0"/>
          <w:numId w:val="32"/>
        </w:numPr>
        <w:rPr>
          <w:rStyle w:val="Emphasis"/>
        </w:rPr>
      </w:pPr>
      <w:r w:rsidRPr="00DA38AC">
        <w:rPr>
          <w:rStyle w:val="Emphasis"/>
        </w:rPr>
        <w:t>Introduction to Containerization</w:t>
      </w:r>
    </w:p>
    <w:p w:rsidR="00DA38AC" w:rsidRDefault="000B717A" w:rsidP="00DA38AC">
      <w:pPr>
        <w:pStyle w:val="ListParagraph"/>
        <w:numPr>
          <w:ilvl w:val="0"/>
          <w:numId w:val="32"/>
        </w:numPr>
        <w:rPr>
          <w:rStyle w:val="Emphasis"/>
        </w:rPr>
      </w:pPr>
      <w:r>
        <w:rPr>
          <w:rStyle w:val="Emphasis"/>
        </w:rPr>
        <w:t>Objects in Docker</w:t>
      </w:r>
    </w:p>
    <w:p w:rsidR="00DA38AC" w:rsidRPr="00DA38AC" w:rsidRDefault="00DA38AC" w:rsidP="00DA38AC">
      <w:pPr>
        <w:pStyle w:val="ListParagraph"/>
        <w:numPr>
          <w:ilvl w:val="0"/>
          <w:numId w:val="32"/>
        </w:numPr>
        <w:rPr>
          <w:rStyle w:val="Emphasis"/>
        </w:rPr>
      </w:pPr>
      <w:r>
        <w:rPr>
          <w:rStyle w:val="Emphasis"/>
        </w:rPr>
        <w:t>Docker interaction commands</w:t>
      </w:r>
    </w:p>
    <w:p w:rsidR="00DA38AC" w:rsidRPr="00DA38AC" w:rsidRDefault="00DA38AC" w:rsidP="00DA38AC">
      <w:pPr>
        <w:pStyle w:val="ListParagraph"/>
        <w:numPr>
          <w:ilvl w:val="0"/>
          <w:numId w:val="32"/>
        </w:numPr>
        <w:rPr>
          <w:rStyle w:val="Emphasis"/>
        </w:rPr>
      </w:pPr>
      <w:r w:rsidRPr="00DA38AC">
        <w:rPr>
          <w:rStyle w:val="Emphasis"/>
        </w:rPr>
        <w:t>Image Management and Registry</w:t>
      </w:r>
    </w:p>
    <w:p w:rsidR="00DA38AC" w:rsidRDefault="00DA38AC" w:rsidP="00DA38AC">
      <w:pPr>
        <w:pStyle w:val="ListParagraph"/>
        <w:numPr>
          <w:ilvl w:val="0"/>
          <w:numId w:val="32"/>
        </w:numPr>
        <w:rPr>
          <w:rStyle w:val="Emphasis"/>
        </w:rPr>
      </w:pPr>
      <w:r w:rsidRPr="00DA38AC">
        <w:rPr>
          <w:rStyle w:val="Emphasis"/>
        </w:rPr>
        <w:t>Storage in Docker</w:t>
      </w:r>
    </w:p>
    <w:p w:rsidR="000B717A" w:rsidRDefault="000B717A" w:rsidP="00DA38AC">
      <w:pPr>
        <w:pStyle w:val="ListParagraph"/>
        <w:numPr>
          <w:ilvl w:val="0"/>
          <w:numId w:val="32"/>
        </w:numPr>
        <w:rPr>
          <w:rStyle w:val="Emphasis"/>
        </w:rPr>
      </w:pPr>
      <w:r>
        <w:rPr>
          <w:rStyle w:val="Emphasis"/>
        </w:rPr>
        <w:t>Docker compose tool</w:t>
      </w:r>
    </w:p>
    <w:p w:rsidR="00DA38AC" w:rsidRPr="00DA38AC" w:rsidRDefault="00615CB6" w:rsidP="00DA38AC">
      <w:pPr>
        <w:pStyle w:val="ListParagraph"/>
        <w:numPr>
          <w:ilvl w:val="0"/>
          <w:numId w:val="32"/>
        </w:numPr>
        <w:rPr>
          <w:rStyle w:val="Emphasis"/>
        </w:rPr>
      </w:pPr>
      <w:r>
        <w:rPr>
          <w:rStyle w:val="Emphasis"/>
        </w:rPr>
        <w:t xml:space="preserve">Networking </w:t>
      </w:r>
    </w:p>
    <w:p w:rsidR="00DA38AC" w:rsidRPr="00DA38AC" w:rsidRDefault="00DA38AC" w:rsidP="00DA38AC">
      <w:pPr>
        <w:pStyle w:val="ListParagraph"/>
        <w:numPr>
          <w:ilvl w:val="0"/>
          <w:numId w:val="32"/>
        </w:numPr>
        <w:rPr>
          <w:rStyle w:val="Emphasis"/>
        </w:rPr>
      </w:pPr>
      <w:r w:rsidRPr="00DA38AC">
        <w:rPr>
          <w:rStyle w:val="Emphasis"/>
        </w:rPr>
        <w:t>Hands On</w:t>
      </w:r>
      <w:bookmarkStart w:id="7" w:name="_GoBack"/>
      <w:bookmarkEnd w:id="7"/>
    </w:p>
    <w:p w:rsidR="001B1390" w:rsidRPr="005D5E67" w:rsidRDefault="001B1390" w:rsidP="001B1390">
      <w:pPr>
        <w:rPr>
          <w:rFonts w:asciiTheme="minorHAnsi" w:hAnsiTheme="minorHAnsi" w:cs="Arial"/>
          <w:color w:val="000000" w:themeColor="text1"/>
          <w:sz w:val="22"/>
          <w:szCs w:val="22"/>
        </w:rPr>
      </w:pPr>
    </w:p>
    <w:p w:rsidR="001B1390" w:rsidRPr="00723187" w:rsidRDefault="001B1390" w:rsidP="001B1390">
      <w:pPr>
        <w:numPr>
          <w:ilvl w:val="0"/>
          <w:numId w:val="27"/>
        </w:numPr>
        <w:rPr>
          <w:rFonts w:cs="Arial"/>
          <w:color w:val="000000" w:themeColor="text1"/>
        </w:rPr>
      </w:pPr>
      <w:r w:rsidRPr="00723187">
        <w:rPr>
          <w:rFonts w:asciiTheme="minorHAnsi" w:hAnsiTheme="minorHAnsi" w:cs="Arial"/>
          <w:b/>
          <w:color w:val="000000" w:themeColor="text1"/>
          <w:sz w:val="22"/>
          <w:szCs w:val="22"/>
        </w:rPr>
        <w:t>Methodology/Training Aids:</w:t>
      </w:r>
      <w:r w:rsidR="00723187" w:rsidRPr="00723187">
        <w:rPr>
          <w:rFonts w:cs="Arial"/>
          <w:b/>
          <w:color w:val="000000" w:themeColor="text1"/>
        </w:rPr>
        <w:t xml:space="preserve"> </w:t>
      </w:r>
      <w:r w:rsidR="00723187" w:rsidRPr="00C02B6A">
        <w:rPr>
          <w:rFonts w:cs="Arial"/>
          <w:b/>
          <w:color w:val="000000" w:themeColor="text1"/>
        </w:rPr>
        <w:t xml:space="preserve">This is an instructor led program </w:t>
      </w:r>
      <w:r w:rsidR="00723187" w:rsidRPr="00723187">
        <w:rPr>
          <w:rFonts w:cs="Arial"/>
          <w:color w:val="000000" w:themeColor="text1"/>
        </w:rPr>
        <w:t>Training aids used are a projector, PPT, whiteboard, marker. Participants are exposed to the above content through interactions and presentations</w:t>
      </w:r>
    </w:p>
    <w:p w:rsidR="001B1390" w:rsidRPr="005D5E67" w:rsidRDefault="001B1390" w:rsidP="001B1390">
      <w:pPr>
        <w:rPr>
          <w:rFonts w:asciiTheme="minorHAnsi" w:hAnsiTheme="minorHAnsi" w:cs="Arial"/>
          <w:color w:val="000000" w:themeColor="text1"/>
          <w:sz w:val="22"/>
          <w:szCs w:val="22"/>
        </w:rPr>
      </w:pPr>
    </w:p>
    <w:p w:rsidR="001B1390" w:rsidRPr="00723187" w:rsidRDefault="001B1390" w:rsidP="001B1390">
      <w:pPr>
        <w:pStyle w:val="ListParagraph"/>
        <w:numPr>
          <w:ilvl w:val="0"/>
          <w:numId w:val="27"/>
        </w:numPr>
        <w:contextualSpacing w:val="0"/>
        <w:rPr>
          <w:rFonts w:cs="Arial"/>
          <w:color w:val="000000" w:themeColor="text1"/>
        </w:rPr>
      </w:pPr>
      <w:r w:rsidRPr="00C60E59">
        <w:rPr>
          <w:rFonts w:cs="Arial"/>
          <w:b/>
          <w:color w:val="000000" w:themeColor="text1"/>
        </w:rPr>
        <w:t>Target Audience:</w:t>
      </w:r>
      <w:r w:rsidR="00723187" w:rsidRPr="00723187">
        <w:rPr>
          <w:rFonts w:cs="Arial"/>
          <w:color w:val="000000" w:themeColor="text1"/>
        </w:rPr>
        <w:t xml:space="preserve"> </w:t>
      </w:r>
      <w:r w:rsidR="00A8493D" w:rsidRPr="0013370E">
        <w:rPr>
          <w:rFonts w:cs="Arial"/>
          <w:color w:val="000000" w:themeColor="text1"/>
        </w:rPr>
        <w:t>All band and grade with basic computer knowledge</w:t>
      </w:r>
    </w:p>
    <w:p w:rsidR="001B1390" w:rsidRPr="005D5E67" w:rsidRDefault="001B1390" w:rsidP="001B1390">
      <w:pPr>
        <w:rPr>
          <w:rFonts w:asciiTheme="minorHAnsi" w:hAnsiTheme="minorHAnsi" w:cs="Arial"/>
          <w:color w:val="000000" w:themeColor="text1"/>
          <w:sz w:val="22"/>
          <w:szCs w:val="22"/>
        </w:rPr>
      </w:pPr>
    </w:p>
    <w:p w:rsidR="001B1390" w:rsidRPr="00DA38AC" w:rsidRDefault="001B1390" w:rsidP="001B1390">
      <w:pPr>
        <w:pStyle w:val="ListParagraph"/>
        <w:numPr>
          <w:ilvl w:val="0"/>
          <w:numId w:val="27"/>
        </w:numPr>
        <w:contextualSpacing w:val="0"/>
        <w:rPr>
          <w:rFonts w:asciiTheme="minorHAnsi" w:hAnsiTheme="minorHAnsi" w:cs="Arial"/>
          <w:color w:val="000000" w:themeColor="text1"/>
          <w:sz w:val="22"/>
          <w:szCs w:val="22"/>
        </w:rPr>
      </w:pPr>
      <w:r w:rsidRPr="00DA38AC">
        <w:rPr>
          <w:rFonts w:asciiTheme="minorHAnsi" w:hAnsiTheme="minorHAnsi" w:cs="Arial"/>
          <w:b/>
          <w:color w:val="000000" w:themeColor="text1"/>
          <w:sz w:val="22"/>
          <w:szCs w:val="22"/>
        </w:rPr>
        <w:t>Pre – requisites for Audience Profile:</w:t>
      </w:r>
      <w:r w:rsidR="00723187" w:rsidRPr="00DA38AC">
        <w:rPr>
          <w:rFonts w:cs="Arial"/>
          <w:color w:val="000000" w:themeColor="text1"/>
        </w:rPr>
        <w:t xml:space="preserve"> Should have knowledge of </w:t>
      </w:r>
      <w:r w:rsidR="00A8493D" w:rsidRPr="00DA38AC">
        <w:rPr>
          <w:rFonts w:cs="Arial"/>
          <w:color w:val="000000" w:themeColor="text1"/>
        </w:rPr>
        <w:t xml:space="preserve"> </w:t>
      </w:r>
      <w:r w:rsidR="00DA38AC">
        <w:rPr>
          <w:rFonts w:cs="Arial"/>
          <w:color w:val="000000" w:themeColor="text1"/>
        </w:rPr>
        <w:t>basic linux commands</w:t>
      </w:r>
    </w:p>
    <w:p w:rsidR="00DA38AC" w:rsidRPr="00DA38AC" w:rsidRDefault="00DA38AC" w:rsidP="00DA38AC">
      <w:pPr>
        <w:pStyle w:val="ListParagraph"/>
        <w:rPr>
          <w:rFonts w:asciiTheme="minorHAnsi" w:hAnsiTheme="minorHAnsi" w:cs="Arial"/>
          <w:color w:val="000000" w:themeColor="text1"/>
          <w:sz w:val="22"/>
          <w:szCs w:val="22"/>
        </w:rPr>
      </w:pPr>
    </w:p>
    <w:p w:rsidR="001B1390" w:rsidRPr="003224A5" w:rsidRDefault="001B1390" w:rsidP="001B1390">
      <w:pPr>
        <w:numPr>
          <w:ilvl w:val="0"/>
          <w:numId w:val="27"/>
        </w:numPr>
        <w:rPr>
          <w:rFonts w:asciiTheme="minorHAnsi" w:hAnsiTheme="minorHAnsi" w:cs="Arial"/>
          <w:color w:val="000000" w:themeColor="text1"/>
          <w:sz w:val="22"/>
          <w:szCs w:val="22"/>
        </w:rPr>
      </w:pPr>
      <w:r w:rsidRPr="003224A5">
        <w:rPr>
          <w:rFonts w:asciiTheme="minorHAnsi" w:hAnsiTheme="minorHAnsi" w:cs="Arial"/>
          <w:b/>
          <w:color w:val="000000" w:themeColor="text1"/>
          <w:sz w:val="22"/>
          <w:szCs w:val="22"/>
        </w:rPr>
        <w:t>Duration:</w:t>
      </w:r>
      <w:r w:rsidR="006D3632" w:rsidRPr="003224A5">
        <w:rPr>
          <w:rFonts w:asciiTheme="minorHAnsi" w:hAnsiTheme="minorHAnsi" w:cs="Arial"/>
          <w:b/>
          <w:color w:val="000000" w:themeColor="text1"/>
          <w:sz w:val="22"/>
          <w:szCs w:val="22"/>
        </w:rPr>
        <w:t>8</w:t>
      </w:r>
      <w:r w:rsidR="00723187" w:rsidRPr="003224A5">
        <w:rPr>
          <w:rFonts w:asciiTheme="minorHAnsi" w:hAnsiTheme="minorHAnsi" w:cs="Arial"/>
          <w:b/>
          <w:color w:val="000000" w:themeColor="text1"/>
          <w:sz w:val="22"/>
          <w:szCs w:val="22"/>
        </w:rPr>
        <w:t xml:space="preserve"> hrs</w:t>
      </w:r>
    </w:p>
    <w:p w:rsidR="001B1390" w:rsidRPr="005D5E67" w:rsidRDefault="001B1390" w:rsidP="001B1390">
      <w:pPr>
        <w:rPr>
          <w:rFonts w:asciiTheme="minorHAnsi" w:hAnsiTheme="minorHAnsi" w:cs="Arial"/>
          <w:color w:val="000000" w:themeColor="text1"/>
          <w:sz w:val="22"/>
          <w:szCs w:val="22"/>
        </w:rPr>
      </w:pPr>
    </w:p>
    <w:p w:rsidR="001B1390" w:rsidRPr="003224A5" w:rsidRDefault="001B1390" w:rsidP="00723187">
      <w:pPr>
        <w:pStyle w:val="ListParagraph"/>
        <w:numPr>
          <w:ilvl w:val="0"/>
          <w:numId w:val="27"/>
        </w:numPr>
        <w:contextualSpacing w:val="0"/>
        <w:rPr>
          <w:rFonts w:asciiTheme="minorHAnsi" w:hAnsiTheme="minorHAnsi" w:cs="Arial"/>
          <w:b/>
          <w:color w:val="000000" w:themeColor="text1"/>
          <w:sz w:val="22"/>
          <w:szCs w:val="22"/>
        </w:rPr>
      </w:pPr>
      <w:r w:rsidRPr="003224A5">
        <w:rPr>
          <w:rFonts w:asciiTheme="minorHAnsi" w:hAnsiTheme="minorHAnsi" w:cs="Arial"/>
          <w:b/>
          <w:color w:val="000000" w:themeColor="text1"/>
          <w:sz w:val="22"/>
          <w:szCs w:val="22"/>
        </w:rPr>
        <w:t>Evaluation Criterion:</w:t>
      </w:r>
      <w:r w:rsidR="00723187" w:rsidRPr="003224A5">
        <w:rPr>
          <w:rFonts w:cs="Arial"/>
          <w:color w:val="000000" w:themeColor="text1"/>
        </w:rPr>
        <w:t xml:space="preserve"> Evaluation will be based on online assessment. A participant has to score at least 70% in assessment</w:t>
      </w:r>
    </w:p>
    <w:p w:rsidR="001B1390" w:rsidRPr="005D5E67" w:rsidRDefault="001B1390" w:rsidP="001B1390">
      <w:pPr>
        <w:rPr>
          <w:rFonts w:asciiTheme="minorHAnsi" w:hAnsiTheme="minorHAnsi" w:cs="Arial"/>
          <w:color w:val="000000" w:themeColor="text1"/>
          <w:sz w:val="22"/>
          <w:szCs w:val="22"/>
        </w:rPr>
      </w:pPr>
    </w:p>
    <w:p w:rsidR="001B1390" w:rsidRPr="005D5E67" w:rsidRDefault="001B1390" w:rsidP="001B1390">
      <w:pPr>
        <w:pStyle w:val="ListParagraph"/>
        <w:numPr>
          <w:ilvl w:val="0"/>
          <w:numId w:val="27"/>
        </w:numPr>
        <w:contextualSpacing w:val="0"/>
        <w:rPr>
          <w:rFonts w:cs="Arial"/>
          <w:color w:val="000000" w:themeColor="text1"/>
        </w:rPr>
      </w:pPr>
      <w:r w:rsidRPr="005D5E67">
        <w:rPr>
          <w:rFonts w:cs="Arial"/>
          <w:b/>
          <w:color w:val="000000" w:themeColor="text1"/>
        </w:rPr>
        <w:t>Session Plan:</w:t>
      </w:r>
    </w:p>
    <w:p w:rsidR="001B1390" w:rsidRPr="005D5E67" w:rsidRDefault="001B1390" w:rsidP="001B1390">
      <w:pPr>
        <w:pStyle w:val="ListParagraph"/>
        <w:rPr>
          <w:rFonts w:cs="Arial"/>
          <w:color w:val="000000" w:themeColor="text1"/>
        </w:rPr>
      </w:pPr>
    </w:p>
    <w:p w:rsidR="001B1390" w:rsidRPr="005D5E67" w:rsidRDefault="001B1390" w:rsidP="001B1390">
      <w:pPr>
        <w:pStyle w:val="ListParagraph"/>
        <w:rPr>
          <w:rFonts w:cs="Arial"/>
          <w:color w:val="000000" w:themeColor="text1"/>
        </w:rPr>
      </w:pPr>
    </w:p>
    <w:tbl>
      <w:tblPr>
        <w:tblpPr w:leftFromText="180" w:rightFromText="180" w:vertAnchor="text" w:tblpY="1"/>
        <w:tblOverlap w:val="never"/>
        <w:tblW w:w="8474" w:type="dxa"/>
        <w:tblLook w:val="04A0"/>
      </w:tblPr>
      <w:tblGrid>
        <w:gridCol w:w="1161"/>
        <w:gridCol w:w="3173"/>
        <w:gridCol w:w="4140"/>
      </w:tblGrid>
      <w:tr w:rsidR="001B1390" w:rsidRPr="005D5E67" w:rsidTr="00D978DC">
        <w:trPr>
          <w:trHeight w:val="315"/>
        </w:trPr>
        <w:tc>
          <w:tcPr>
            <w:tcW w:w="8474"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1390" w:rsidRPr="00DE4F6B" w:rsidRDefault="001B1390" w:rsidP="00D5343E">
            <w:pPr>
              <w:jc w:val="center"/>
              <w:rPr>
                <w:rFonts w:asciiTheme="minorHAnsi" w:hAnsiTheme="minorHAnsi"/>
                <w:b/>
                <w:color w:val="000000"/>
                <w:sz w:val="22"/>
                <w:szCs w:val="22"/>
              </w:rPr>
            </w:pPr>
            <w:r w:rsidRPr="00DE4F6B">
              <w:rPr>
                <w:rFonts w:asciiTheme="minorHAnsi" w:hAnsiTheme="minorHAnsi"/>
                <w:b/>
                <w:color w:val="000000"/>
                <w:sz w:val="22"/>
                <w:szCs w:val="22"/>
              </w:rPr>
              <w:t>Schedule</w:t>
            </w:r>
          </w:p>
        </w:tc>
      </w:tr>
      <w:tr w:rsidR="001B1390" w:rsidRPr="005D5E67" w:rsidTr="00D978DC">
        <w:trPr>
          <w:trHeight w:val="315"/>
        </w:trPr>
        <w:tc>
          <w:tcPr>
            <w:tcW w:w="1161" w:type="dxa"/>
            <w:tcBorders>
              <w:top w:val="nil"/>
              <w:left w:val="single" w:sz="8" w:space="0" w:color="auto"/>
              <w:bottom w:val="single" w:sz="8" w:space="0" w:color="auto"/>
              <w:right w:val="single" w:sz="4" w:space="0" w:color="auto"/>
            </w:tcBorders>
            <w:shd w:val="clear" w:color="auto" w:fill="auto"/>
            <w:noWrap/>
            <w:vAlign w:val="center"/>
            <w:hideMark/>
          </w:tcPr>
          <w:p w:rsidR="001B1390" w:rsidRPr="005D5E67" w:rsidRDefault="001B1390" w:rsidP="00D5343E">
            <w:pPr>
              <w:jc w:val="center"/>
              <w:rPr>
                <w:rFonts w:asciiTheme="minorHAnsi" w:hAnsiTheme="minorHAnsi"/>
                <w:color w:val="000000"/>
                <w:sz w:val="22"/>
                <w:szCs w:val="22"/>
              </w:rPr>
            </w:pPr>
            <w:r w:rsidRPr="005D5E67">
              <w:rPr>
                <w:rFonts w:asciiTheme="minorHAnsi" w:hAnsiTheme="minorHAnsi"/>
                <w:color w:val="000000"/>
                <w:sz w:val="22"/>
                <w:szCs w:val="22"/>
              </w:rPr>
              <w:t>Sr. No</w:t>
            </w:r>
          </w:p>
        </w:tc>
        <w:tc>
          <w:tcPr>
            <w:tcW w:w="3173" w:type="dxa"/>
            <w:tcBorders>
              <w:top w:val="nil"/>
              <w:left w:val="nil"/>
              <w:bottom w:val="single" w:sz="8" w:space="0" w:color="auto"/>
              <w:right w:val="single" w:sz="4" w:space="0" w:color="auto"/>
            </w:tcBorders>
            <w:shd w:val="clear" w:color="auto" w:fill="auto"/>
            <w:noWrap/>
            <w:vAlign w:val="center"/>
            <w:hideMark/>
          </w:tcPr>
          <w:p w:rsidR="001B1390" w:rsidRPr="005D5E67" w:rsidRDefault="001B1390" w:rsidP="00D5343E">
            <w:pPr>
              <w:jc w:val="center"/>
              <w:rPr>
                <w:rFonts w:asciiTheme="minorHAnsi" w:hAnsiTheme="minorHAnsi"/>
                <w:color w:val="000000"/>
                <w:sz w:val="22"/>
                <w:szCs w:val="22"/>
              </w:rPr>
            </w:pPr>
            <w:r w:rsidRPr="005D5E67">
              <w:rPr>
                <w:rFonts w:asciiTheme="minorHAnsi" w:hAnsiTheme="minorHAnsi"/>
                <w:color w:val="000000"/>
                <w:sz w:val="22"/>
                <w:szCs w:val="22"/>
              </w:rPr>
              <w:t>Topic</w:t>
            </w:r>
          </w:p>
        </w:tc>
        <w:tc>
          <w:tcPr>
            <w:tcW w:w="4140" w:type="dxa"/>
            <w:tcBorders>
              <w:top w:val="nil"/>
              <w:left w:val="nil"/>
              <w:bottom w:val="single" w:sz="8" w:space="0" w:color="auto"/>
              <w:right w:val="single" w:sz="8" w:space="0" w:color="auto"/>
            </w:tcBorders>
            <w:shd w:val="clear" w:color="auto" w:fill="auto"/>
            <w:noWrap/>
            <w:vAlign w:val="center"/>
            <w:hideMark/>
          </w:tcPr>
          <w:p w:rsidR="001B1390" w:rsidRPr="005D5E67" w:rsidRDefault="001B1390" w:rsidP="00D5343E">
            <w:pPr>
              <w:jc w:val="center"/>
              <w:rPr>
                <w:rFonts w:asciiTheme="minorHAnsi" w:hAnsiTheme="minorHAnsi"/>
                <w:color w:val="000000"/>
                <w:sz w:val="22"/>
                <w:szCs w:val="22"/>
              </w:rPr>
            </w:pPr>
            <w:r>
              <w:rPr>
                <w:rFonts w:asciiTheme="minorHAnsi" w:hAnsiTheme="minorHAnsi"/>
                <w:color w:val="000000"/>
                <w:sz w:val="22"/>
                <w:szCs w:val="22"/>
              </w:rPr>
              <w:t>Duration (In Min</w:t>
            </w:r>
            <w:r w:rsidRPr="005D5E67">
              <w:rPr>
                <w:rFonts w:asciiTheme="minorHAnsi" w:hAnsiTheme="minorHAnsi"/>
                <w:color w:val="000000"/>
                <w:sz w:val="22"/>
                <w:szCs w:val="22"/>
              </w:rPr>
              <w:t>)</w:t>
            </w:r>
          </w:p>
        </w:tc>
      </w:tr>
      <w:tr w:rsidR="00A8493D" w:rsidRPr="005D5E67" w:rsidTr="00D978DC">
        <w:trPr>
          <w:trHeight w:val="300"/>
        </w:trPr>
        <w:tc>
          <w:tcPr>
            <w:tcW w:w="1161" w:type="dxa"/>
            <w:tcBorders>
              <w:top w:val="nil"/>
              <w:left w:val="single" w:sz="8" w:space="0" w:color="auto"/>
              <w:bottom w:val="single" w:sz="4" w:space="0" w:color="auto"/>
              <w:right w:val="single" w:sz="4" w:space="0" w:color="auto"/>
            </w:tcBorders>
            <w:shd w:val="clear" w:color="auto" w:fill="auto"/>
            <w:noWrap/>
            <w:vAlign w:val="center"/>
            <w:hideMark/>
          </w:tcPr>
          <w:p w:rsidR="00A8493D" w:rsidRPr="005D5E67" w:rsidRDefault="00A8493D" w:rsidP="00A8493D">
            <w:pPr>
              <w:jc w:val="center"/>
              <w:rPr>
                <w:rFonts w:asciiTheme="minorHAnsi" w:hAnsiTheme="minorHAnsi"/>
                <w:color w:val="000000"/>
                <w:sz w:val="22"/>
                <w:szCs w:val="22"/>
              </w:rPr>
            </w:pPr>
            <w:r w:rsidRPr="005D5E67">
              <w:rPr>
                <w:rFonts w:asciiTheme="minorHAnsi" w:hAnsiTheme="minorHAnsi"/>
                <w:color w:val="000000"/>
                <w:sz w:val="22"/>
                <w:szCs w:val="22"/>
              </w:rPr>
              <w:t>1</w:t>
            </w:r>
          </w:p>
        </w:tc>
        <w:tc>
          <w:tcPr>
            <w:tcW w:w="3173" w:type="dxa"/>
            <w:tcBorders>
              <w:top w:val="nil"/>
              <w:left w:val="nil"/>
              <w:bottom w:val="single" w:sz="4" w:space="0" w:color="auto"/>
              <w:right w:val="single" w:sz="4" w:space="0" w:color="auto"/>
            </w:tcBorders>
            <w:shd w:val="clear" w:color="auto" w:fill="auto"/>
            <w:noWrap/>
            <w:vAlign w:val="center"/>
          </w:tcPr>
          <w:p w:rsidR="00DA38AC" w:rsidRPr="00DA38AC" w:rsidRDefault="00DA38AC" w:rsidP="00DA38AC">
            <w:pPr>
              <w:ind w:left="1420"/>
              <w:rPr>
                <w:rStyle w:val="Emphasis"/>
              </w:rPr>
            </w:pPr>
            <w:r w:rsidRPr="00DA38AC">
              <w:rPr>
                <w:rStyle w:val="Emphasis"/>
              </w:rPr>
              <w:t>Introduction to Containerization</w:t>
            </w:r>
            <w:r>
              <w:rPr>
                <w:rStyle w:val="Emphasis"/>
              </w:rPr>
              <w:t>,</w:t>
            </w:r>
          </w:p>
          <w:p w:rsidR="00DA38AC" w:rsidRPr="00DA38AC" w:rsidRDefault="000B717A" w:rsidP="00DA38AC">
            <w:pPr>
              <w:ind w:left="1420"/>
              <w:rPr>
                <w:rStyle w:val="Emphasis"/>
              </w:rPr>
            </w:pPr>
            <w:r>
              <w:rPr>
                <w:rStyle w:val="Emphasis"/>
              </w:rPr>
              <w:t>Objects in Docker</w:t>
            </w:r>
            <w:r w:rsidR="00DA38AC">
              <w:rPr>
                <w:rStyle w:val="Emphasis"/>
              </w:rPr>
              <w:t>, Docker interaction commands</w:t>
            </w:r>
          </w:p>
          <w:p w:rsidR="00A8493D" w:rsidRPr="005D5E67" w:rsidRDefault="00A8493D" w:rsidP="00DA38AC">
            <w:pPr>
              <w:rPr>
                <w:rFonts w:asciiTheme="minorHAnsi" w:hAnsiTheme="minorHAnsi"/>
                <w:color w:val="000000"/>
                <w:sz w:val="22"/>
                <w:szCs w:val="22"/>
              </w:rPr>
            </w:pPr>
          </w:p>
        </w:tc>
        <w:tc>
          <w:tcPr>
            <w:tcW w:w="4140" w:type="dxa"/>
            <w:tcBorders>
              <w:top w:val="nil"/>
              <w:left w:val="nil"/>
              <w:bottom w:val="single" w:sz="4" w:space="0" w:color="auto"/>
              <w:right w:val="single" w:sz="8" w:space="0" w:color="auto"/>
            </w:tcBorders>
            <w:shd w:val="clear" w:color="auto" w:fill="auto"/>
            <w:noWrap/>
            <w:vAlign w:val="center"/>
          </w:tcPr>
          <w:p w:rsidR="00A8493D" w:rsidRPr="005D5E67" w:rsidRDefault="00DA38AC" w:rsidP="00A8493D">
            <w:pPr>
              <w:jc w:val="center"/>
              <w:rPr>
                <w:rFonts w:asciiTheme="minorHAnsi" w:hAnsiTheme="minorHAnsi"/>
                <w:color w:val="000000"/>
                <w:sz w:val="22"/>
                <w:szCs w:val="22"/>
              </w:rPr>
            </w:pPr>
            <w:r>
              <w:rPr>
                <w:rFonts w:asciiTheme="minorHAnsi" w:hAnsiTheme="minorHAnsi"/>
                <w:color w:val="000000"/>
                <w:sz w:val="22"/>
                <w:szCs w:val="22"/>
              </w:rPr>
              <w:t>120</w:t>
            </w:r>
          </w:p>
        </w:tc>
      </w:tr>
      <w:tr w:rsidR="00A8493D" w:rsidRPr="005D5E67" w:rsidTr="00D978DC">
        <w:trPr>
          <w:trHeight w:val="300"/>
        </w:trPr>
        <w:tc>
          <w:tcPr>
            <w:tcW w:w="1161" w:type="dxa"/>
            <w:tcBorders>
              <w:top w:val="nil"/>
              <w:left w:val="single" w:sz="8" w:space="0" w:color="auto"/>
              <w:bottom w:val="single" w:sz="4" w:space="0" w:color="auto"/>
              <w:right w:val="single" w:sz="4" w:space="0" w:color="auto"/>
            </w:tcBorders>
            <w:shd w:val="clear" w:color="auto" w:fill="auto"/>
            <w:noWrap/>
            <w:vAlign w:val="center"/>
            <w:hideMark/>
          </w:tcPr>
          <w:p w:rsidR="00A8493D" w:rsidRPr="005D5E67" w:rsidRDefault="00A8493D" w:rsidP="00A8493D">
            <w:pPr>
              <w:jc w:val="center"/>
              <w:rPr>
                <w:rFonts w:asciiTheme="minorHAnsi" w:hAnsiTheme="minorHAnsi"/>
                <w:color w:val="000000"/>
                <w:sz w:val="22"/>
                <w:szCs w:val="22"/>
              </w:rPr>
            </w:pPr>
            <w:r w:rsidRPr="005D5E67">
              <w:rPr>
                <w:rFonts w:asciiTheme="minorHAnsi" w:hAnsiTheme="minorHAnsi"/>
                <w:color w:val="000000"/>
                <w:sz w:val="22"/>
                <w:szCs w:val="22"/>
              </w:rPr>
              <w:t>2</w:t>
            </w:r>
          </w:p>
        </w:tc>
        <w:tc>
          <w:tcPr>
            <w:tcW w:w="3173" w:type="dxa"/>
            <w:tcBorders>
              <w:top w:val="nil"/>
              <w:left w:val="nil"/>
              <w:bottom w:val="single" w:sz="4" w:space="0" w:color="auto"/>
              <w:right w:val="single" w:sz="4" w:space="0" w:color="auto"/>
            </w:tcBorders>
            <w:shd w:val="clear" w:color="auto" w:fill="auto"/>
            <w:noWrap/>
            <w:vAlign w:val="center"/>
          </w:tcPr>
          <w:p w:rsidR="00A8493D" w:rsidRPr="005D5E67" w:rsidRDefault="00DA38AC" w:rsidP="00A8493D">
            <w:pPr>
              <w:jc w:val="center"/>
              <w:rPr>
                <w:rFonts w:asciiTheme="minorHAnsi" w:hAnsiTheme="minorHAnsi"/>
                <w:color w:val="000000"/>
                <w:sz w:val="22"/>
                <w:szCs w:val="22"/>
              </w:rPr>
            </w:pPr>
            <w:r>
              <w:rPr>
                <w:rFonts w:asciiTheme="minorHAnsi" w:hAnsiTheme="minorHAnsi"/>
                <w:color w:val="000000"/>
                <w:sz w:val="22"/>
                <w:szCs w:val="22"/>
              </w:rPr>
              <w:t>Image Management and registry</w:t>
            </w:r>
          </w:p>
        </w:tc>
        <w:tc>
          <w:tcPr>
            <w:tcW w:w="4140" w:type="dxa"/>
            <w:tcBorders>
              <w:top w:val="nil"/>
              <w:left w:val="nil"/>
              <w:bottom w:val="single" w:sz="4" w:space="0" w:color="auto"/>
              <w:right w:val="single" w:sz="8" w:space="0" w:color="auto"/>
            </w:tcBorders>
            <w:shd w:val="clear" w:color="auto" w:fill="auto"/>
            <w:noWrap/>
            <w:vAlign w:val="center"/>
          </w:tcPr>
          <w:p w:rsidR="00A8493D" w:rsidRPr="005D5E67" w:rsidRDefault="006D3632" w:rsidP="00A8493D">
            <w:pPr>
              <w:jc w:val="center"/>
              <w:rPr>
                <w:rFonts w:asciiTheme="minorHAnsi" w:hAnsiTheme="minorHAnsi"/>
                <w:color w:val="000000"/>
                <w:sz w:val="22"/>
                <w:szCs w:val="22"/>
              </w:rPr>
            </w:pPr>
            <w:r>
              <w:rPr>
                <w:rFonts w:asciiTheme="minorHAnsi" w:hAnsiTheme="minorHAnsi"/>
                <w:color w:val="000000"/>
                <w:sz w:val="22"/>
                <w:szCs w:val="22"/>
              </w:rPr>
              <w:t>120</w:t>
            </w:r>
          </w:p>
        </w:tc>
      </w:tr>
      <w:tr w:rsidR="00A8493D" w:rsidRPr="005D5E67" w:rsidTr="00D978DC">
        <w:trPr>
          <w:trHeight w:val="300"/>
        </w:trPr>
        <w:tc>
          <w:tcPr>
            <w:tcW w:w="1161" w:type="dxa"/>
            <w:tcBorders>
              <w:top w:val="nil"/>
              <w:left w:val="single" w:sz="8" w:space="0" w:color="auto"/>
              <w:bottom w:val="single" w:sz="4" w:space="0" w:color="auto"/>
              <w:right w:val="single" w:sz="4" w:space="0" w:color="auto"/>
            </w:tcBorders>
            <w:shd w:val="clear" w:color="auto" w:fill="auto"/>
            <w:noWrap/>
            <w:vAlign w:val="center"/>
            <w:hideMark/>
          </w:tcPr>
          <w:p w:rsidR="00A8493D" w:rsidRPr="005D5E67" w:rsidRDefault="000B717A" w:rsidP="00A8493D">
            <w:pPr>
              <w:jc w:val="center"/>
              <w:rPr>
                <w:rFonts w:asciiTheme="minorHAnsi" w:hAnsiTheme="minorHAnsi"/>
                <w:color w:val="000000"/>
                <w:sz w:val="22"/>
                <w:szCs w:val="22"/>
              </w:rPr>
            </w:pPr>
            <w:r>
              <w:rPr>
                <w:rFonts w:asciiTheme="minorHAnsi" w:hAnsiTheme="minorHAnsi"/>
                <w:color w:val="000000"/>
                <w:sz w:val="22"/>
                <w:szCs w:val="22"/>
              </w:rPr>
              <w:t>3</w:t>
            </w:r>
          </w:p>
        </w:tc>
        <w:tc>
          <w:tcPr>
            <w:tcW w:w="3173" w:type="dxa"/>
            <w:tcBorders>
              <w:top w:val="nil"/>
              <w:left w:val="nil"/>
              <w:bottom w:val="single" w:sz="4" w:space="0" w:color="auto"/>
              <w:right w:val="single" w:sz="4" w:space="0" w:color="auto"/>
            </w:tcBorders>
            <w:shd w:val="clear" w:color="auto" w:fill="auto"/>
            <w:noWrap/>
            <w:vAlign w:val="center"/>
          </w:tcPr>
          <w:p w:rsidR="00A8493D" w:rsidRPr="005D5E67" w:rsidRDefault="00615CB6" w:rsidP="00A8493D">
            <w:pPr>
              <w:jc w:val="center"/>
              <w:rPr>
                <w:rFonts w:asciiTheme="minorHAnsi" w:hAnsiTheme="minorHAnsi"/>
                <w:color w:val="000000"/>
                <w:sz w:val="22"/>
                <w:szCs w:val="22"/>
              </w:rPr>
            </w:pPr>
            <w:r>
              <w:rPr>
                <w:rFonts w:asciiTheme="minorHAnsi" w:hAnsiTheme="minorHAnsi"/>
                <w:color w:val="000000"/>
                <w:sz w:val="22"/>
                <w:szCs w:val="22"/>
              </w:rPr>
              <w:t>Storage in Docker</w:t>
            </w:r>
            <w:r w:rsidR="000B717A">
              <w:rPr>
                <w:rFonts w:asciiTheme="minorHAnsi" w:hAnsiTheme="minorHAnsi"/>
                <w:color w:val="000000"/>
                <w:sz w:val="22"/>
                <w:szCs w:val="22"/>
              </w:rPr>
              <w:t>,Docker compose Tool</w:t>
            </w:r>
          </w:p>
        </w:tc>
        <w:tc>
          <w:tcPr>
            <w:tcW w:w="4140" w:type="dxa"/>
            <w:tcBorders>
              <w:top w:val="nil"/>
              <w:left w:val="nil"/>
              <w:bottom w:val="single" w:sz="4" w:space="0" w:color="auto"/>
              <w:right w:val="single" w:sz="8" w:space="0" w:color="auto"/>
            </w:tcBorders>
            <w:shd w:val="clear" w:color="auto" w:fill="auto"/>
            <w:noWrap/>
            <w:vAlign w:val="center"/>
          </w:tcPr>
          <w:p w:rsidR="00A8493D" w:rsidRPr="005D5E67" w:rsidRDefault="000B717A" w:rsidP="00A8493D">
            <w:pPr>
              <w:jc w:val="center"/>
              <w:rPr>
                <w:rFonts w:asciiTheme="minorHAnsi" w:hAnsiTheme="minorHAnsi"/>
                <w:color w:val="000000"/>
                <w:sz w:val="22"/>
                <w:szCs w:val="22"/>
              </w:rPr>
            </w:pPr>
            <w:r>
              <w:rPr>
                <w:rFonts w:asciiTheme="minorHAnsi" w:hAnsiTheme="minorHAnsi"/>
                <w:color w:val="000000"/>
                <w:sz w:val="22"/>
                <w:szCs w:val="22"/>
              </w:rPr>
              <w:t>120</w:t>
            </w:r>
          </w:p>
        </w:tc>
      </w:tr>
      <w:tr w:rsidR="006D3632" w:rsidRPr="005D5E67" w:rsidTr="00D978DC">
        <w:trPr>
          <w:trHeight w:val="300"/>
        </w:trPr>
        <w:tc>
          <w:tcPr>
            <w:tcW w:w="1161" w:type="dxa"/>
            <w:tcBorders>
              <w:top w:val="nil"/>
              <w:left w:val="single" w:sz="8" w:space="0" w:color="auto"/>
              <w:bottom w:val="single" w:sz="4" w:space="0" w:color="auto"/>
              <w:right w:val="single" w:sz="4" w:space="0" w:color="auto"/>
            </w:tcBorders>
            <w:shd w:val="clear" w:color="auto" w:fill="auto"/>
            <w:noWrap/>
            <w:vAlign w:val="center"/>
          </w:tcPr>
          <w:p w:rsidR="006D3632" w:rsidRPr="005D5E67" w:rsidRDefault="000B717A" w:rsidP="006D3632">
            <w:pPr>
              <w:jc w:val="center"/>
              <w:rPr>
                <w:rFonts w:asciiTheme="minorHAnsi" w:hAnsiTheme="minorHAnsi"/>
                <w:color w:val="000000"/>
                <w:sz w:val="22"/>
                <w:szCs w:val="22"/>
              </w:rPr>
            </w:pPr>
            <w:r>
              <w:rPr>
                <w:rFonts w:asciiTheme="minorHAnsi" w:hAnsiTheme="minorHAnsi"/>
                <w:color w:val="000000"/>
                <w:sz w:val="22"/>
                <w:szCs w:val="22"/>
              </w:rPr>
              <w:t>4</w:t>
            </w:r>
          </w:p>
        </w:tc>
        <w:tc>
          <w:tcPr>
            <w:tcW w:w="3173" w:type="dxa"/>
            <w:tcBorders>
              <w:top w:val="nil"/>
              <w:left w:val="nil"/>
              <w:bottom w:val="single" w:sz="4" w:space="0" w:color="auto"/>
              <w:right w:val="single" w:sz="4" w:space="0" w:color="auto"/>
            </w:tcBorders>
            <w:shd w:val="clear" w:color="auto" w:fill="auto"/>
            <w:noWrap/>
            <w:vAlign w:val="center"/>
          </w:tcPr>
          <w:p w:rsidR="006D3632" w:rsidRPr="005D5E67" w:rsidRDefault="00615CB6" w:rsidP="002F5672">
            <w:pPr>
              <w:jc w:val="center"/>
              <w:rPr>
                <w:rFonts w:asciiTheme="minorHAnsi" w:hAnsiTheme="minorHAnsi"/>
                <w:color w:val="000000"/>
                <w:sz w:val="22"/>
                <w:szCs w:val="22"/>
              </w:rPr>
            </w:pPr>
            <w:r>
              <w:rPr>
                <w:rFonts w:asciiTheme="minorHAnsi" w:hAnsiTheme="minorHAnsi"/>
                <w:color w:val="000000"/>
                <w:sz w:val="22"/>
                <w:szCs w:val="22"/>
              </w:rPr>
              <w:t>Networking</w:t>
            </w:r>
          </w:p>
        </w:tc>
        <w:tc>
          <w:tcPr>
            <w:tcW w:w="4140" w:type="dxa"/>
            <w:tcBorders>
              <w:top w:val="nil"/>
              <w:left w:val="nil"/>
              <w:bottom w:val="single" w:sz="4" w:space="0" w:color="auto"/>
              <w:right w:val="single" w:sz="8" w:space="0" w:color="auto"/>
            </w:tcBorders>
            <w:shd w:val="clear" w:color="auto" w:fill="auto"/>
            <w:noWrap/>
            <w:vAlign w:val="center"/>
          </w:tcPr>
          <w:p w:rsidR="006D3632" w:rsidRPr="005D5E67" w:rsidRDefault="00D978DC" w:rsidP="006D3632">
            <w:pPr>
              <w:jc w:val="center"/>
              <w:rPr>
                <w:rFonts w:asciiTheme="minorHAnsi" w:hAnsiTheme="minorHAnsi"/>
                <w:color w:val="000000"/>
                <w:sz w:val="22"/>
                <w:szCs w:val="22"/>
              </w:rPr>
            </w:pPr>
            <w:r>
              <w:rPr>
                <w:rFonts w:asciiTheme="minorHAnsi" w:hAnsiTheme="minorHAnsi"/>
                <w:color w:val="000000"/>
                <w:sz w:val="22"/>
                <w:szCs w:val="22"/>
              </w:rPr>
              <w:t>120</w:t>
            </w:r>
          </w:p>
        </w:tc>
      </w:tr>
    </w:tbl>
    <w:p w:rsidR="001B1390" w:rsidRDefault="001B1390" w:rsidP="001B1390">
      <w:pPr>
        <w:rPr>
          <w:rFonts w:asciiTheme="minorHAnsi" w:eastAsia="Arial Unicode MS" w:hAnsiTheme="minorHAnsi" w:cs="Arial"/>
          <w:color w:val="000000" w:themeColor="text1"/>
          <w:sz w:val="22"/>
          <w:szCs w:val="22"/>
        </w:rPr>
      </w:pPr>
      <w:r>
        <w:rPr>
          <w:rFonts w:asciiTheme="minorHAnsi" w:eastAsia="Arial Unicode MS" w:hAnsiTheme="minorHAnsi" w:cs="Arial"/>
          <w:color w:val="000000" w:themeColor="text1"/>
          <w:sz w:val="22"/>
          <w:szCs w:val="22"/>
        </w:rPr>
        <w:br w:type="textWrapping" w:clear="all"/>
      </w:r>
    </w:p>
    <w:p w:rsidR="00011382" w:rsidRPr="00BB58A7" w:rsidRDefault="00011382" w:rsidP="00011382">
      <w:pPr>
        <w:jc w:val="center"/>
        <w:rPr>
          <w:szCs w:val="18"/>
        </w:rPr>
      </w:pPr>
    </w:p>
    <w:sectPr w:rsidR="00011382" w:rsidRPr="00BB58A7" w:rsidSect="000A1A7E">
      <w:headerReference w:type="even" r:id="rId19"/>
      <w:headerReference w:type="default" r:id="rId20"/>
      <w:footerReference w:type="even" r:id="rId21"/>
      <w:footerReference w:type="default" r:id="rId22"/>
      <w:headerReference w:type="first" r:id="rId23"/>
      <w:footerReference w:type="first" r:id="rId24"/>
      <w:pgSz w:w="11907" w:h="16839" w:code="9"/>
      <w:pgMar w:top="2892" w:right="1134" w:bottom="1418" w:left="1814" w:header="1531" w:footer="737"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4F1C" w:rsidRDefault="008C4F1C">
      <w:r>
        <w:separator/>
      </w:r>
    </w:p>
  </w:endnote>
  <w:endnote w:type="continuationSeparator" w:id="1">
    <w:p w:rsidR="008C4F1C" w:rsidRDefault="008C4F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Stag Medium">
    <w:altName w:val="Calibri"/>
    <w:panose1 w:val="00000000000000000000"/>
    <w:charset w:val="00"/>
    <w:family w:val="modern"/>
    <w:notTrueType/>
    <w:pitch w:val="variable"/>
    <w:sig w:usb0="00000087" w:usb1="00000000" w:usb2="00000000" w:usb3="00000000" w:csb0="0000009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4AF" w:rsidRDefault="003D74A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4AF" w:rsidRDefault="003D74A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4AF" w:rsidRDefault="003D74A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7A3" w:rsidRPr="00FD799C" w:rsidRDefault="00DF17A3">
    <w:pPr>
      <w:pStyle w:val="sysFooter2Line"/>
    </w:pPr>
  </w:p>
  <w:p w:rsidR="00DF17A3" w:rsidRPr="00FD799C" w:rsidRDefault="003C0969">
    <w:pPr>
      <w:pStyle w:val="sysFooter2L"/>
      <w:framePr w:wrap="around"/>
    </w:pPr>
    <w:r w:rsidRPr="00FD799C">
      <w:fldChar w:fldCharType="begin"/>
    </w:r>
    <w:r w:rsidR="00DF17A3" w:rsidRPr="00FD799C">
      <w:instrText xml:space="preserve"> DOCPROPERTY "CompanyName" </w:instrText>
    </w:r>
    <w:r w:rsidRPr="00FD799C">
      <w:fldChar w:fldCharType="separate"/>
    </w:r>
    <w:r w:rsidR="00DF17A3">
      <w:t>Atos</w:t>
    </w:r>
    <w:r w:rsidRPr="00FD799C">
      <w:fldChar w:fldCharType="end"/>
    </w:r>
  </w:p>
  <w:p w:rsidR="00DF17A3" w:rsidRPr="00FD799C" w:rsidRDefault="003C0969">
    <w:pPr>
      <w:pStyle w:val="sysFooter2C"/>
      <w:framePr w:wrap="around"/>
    </w:pPr>
    <w:r w:rsidRPr="00FD799C">
      <w:fldChar w:fldCharType="begin"/>
    </w:r>
    <w:r w:rsidR="00DF17A3" w:rsidRPr="00FD799C">
      <w:instrText xml:space="preserve"> REF sys_Date </w:instrText>
    </w:r>
    <w:r w:rsidRPr="00FD799C">
      <w:fldChar w:fldCharType="separate"/>
    </w:r>
    <w:r w:rsidR="00DF17A3">
      <w:t>26 April 2019</w:t>
    </w:r>
    <w:r w:rsidRPr="00FD799C">
      <w:fldChar w:fldCharType="end"/>
    </w:r>
  </w:p>
  <w:p w:rsidR="00DF17A3" w:rsidRPr="00FD799C" w:rsidRDefault="003C0969">
    <w:pPr>
      <w:pStyle w:val="sysFooter2R"/>
      <w:framePr w:wrap="around"/>
    </w:pPr>
    <w:r w:rsidRPr="00FD799C">
      <w:fldChar w:fldCharType="begin"/>
    </w:r>
    <w:r w:rsidR="00DF17A3" w:rsidRPr="00FD799C">
      <w:instrText>PAGE</w:instrText>
    </w:r>
    <w:r w:rsidRPr="00FD799C">
      <w:fldChar w:fldCharType="separate"/>
    </w:r>
    <w:r w:rsidR="00DF17A3" w:rsidRPr="00FD799C">
      <w:t>4</w:t>
    </w:r>
    <w:r w:rsidRPr="00FD799C">
      <w:fldChar w:fldCharType="end"/>
    </w:r>
    <w:r w:rsidRPr="00FD799C">
      <w:fldChar w:fldCharType="begin"/>
    </w:r>
    <w:r w:rsidR="00DF17A3" w:rsidRPr="00FD799C">
      <w:instrText xml:space="preserve"> DOCPROPERTY "lblOf" </w:instrText>
    </w:r>
    <w:r w:rsidRPr="00FD799C">
      <w:fldChar w:fldCharType="separate"/>
    </w:r>
    <w:r w:rsidR="00DF17A3">
      <w:t>of</w:t>
    </w:r>
    <w:r w:rsidRPr="00FD799C">
      <w:fldChar w:fldCharType="end"/>
    </w:r>
    <w:r w:rsidRPr="00FD799C">
      <w:fldChar w:fldCharType="begin"/>
    </w:r>
    <w:r w:rsidR="00DF17A3" w:rsidRPr="00FD799C">
      <w:instrText>NUMPAGES</w:instrText>
    </w:r>
    <w:r w:rsidRPr="00FD799C">
      <w:fldChar w:fldCharType="separate"/>
    </w:r>
    <w:r w:rsidR="00DF17A3" w:rsidRPr="00FD799C">
      <w:t>4</w:t>
    </w:r>
    <w:r w:rsidRPr="00FD799C">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4AF" w:rsidRPr="00FD799C" w:rsidRDefault="003C0969" w:rsidP="003D74AF">
    <w:pPr>
      <w:pStyle w:val="sysFooter2R"/>
      <w:framePr w:h="451" w:hRule="exact" w:wrap="around" w:hAnchor="page" w:x="10359" w:y="227"/>
    </w:pPr>
    <w:r w:rsidRPr="00FD799C">
      <w:fldChar w:fldCharType="begin"/>
    </w:r>
    <w:r w:rsidR="003D74AF" w:rsidRPr="00FD799C">
      <w:instrText>PAGE</w:instrText>
    </w:r>
    <w:r w:rsidRPr="00FD799C">
      <w:fldChar w:fldCharType="separate"/>
    </w:r>
    <w:r w:rsidR="000B717A">
      <w:t>7</w:t>
    </w:r>
    <w:r w:rsidRPr="00FD799C">
      <w:fldChar w:fldCharType="end"/>
    </w:r>
    <w:r w:rsidRPr="00FD799C">
      <w:fldChar w:fldCharType="begin"/>
    </w:r>
    <w:r w:rsidR="003D74AF" w:rsidRPr="00FD799C">
      <w:instrText xml:space="preserve"> DOCPROPERTY "lblOf" </w:instrText>
    </w:r>
    <w:r w:rsidRPr="00FD799C">
      <w:fldChar w:fldCharType="separate"/>
    </w:r>
    <w:r w:rsidR="003D74AF">
      <w:t>of</w:t>
    </w:r>
    <w:r w:rsidRPr="00FD799C">
      <w:fldChar w:fldCharType="end"/>
    </w:r>
    <w:r w:rsidRPr="00FD799C">
      <w:fldChar w:fldCharType="begin"/>
    </w:r>
    <w:r w:rsidR="003D74AF" w:rsidRPr="00FD799C">
      <w:instrText>NUMPAGES</w:instrText>
    </w:r>
    <w:r w:rsidRPr="00FD799C">
      <w:fldChar w:fldCharType="separate"/>
    </w:r>
    <w:r w:rsidR="000B717A">
      <w:t>8</w:t>
    </w:r>
    <w:r w:rsidRPr="00FD799C">
      <w:fldChar w:fldCharType="end"/>
    </w:r>
  </w:p>
  <w:p w:rsidR="003D74AF" w:rsidRPr="00FD799C" w:rsidRDefault="003D74AF" w:rsidP="003D74AF">
    <w:pPr>
      <w:pStyle w:val="sysFooter2Line"/>
    </w:pPr>
  </w:p>
  <w:p w:rsidR="003D74AF" w:rsidRPr="00FD799C" w:rsidRDefault="003C0969" w:rsidP="003D74AF">
    <w:pPr>
      <w:pStyle w:val="sysFooter2L"/>
      <w:framePr w:hSpace="0" w:wrap="auto" w:vAnchor="margin" w:yAlign="inline"/>
    </w:pPr>
    <w:r w:rsidRPr="00FD799C">
      <w:fldChar w:fldCharType="begin"/>
    </w:r>
    <w:r w:rsidR="003D74AF" w:rsidRPr="00FD799C">
      <w:instrText xml:space="preserve"> DOCPROPERTY "CompanyName" </w:instrText>
    </w:r>
    <w:r w:rsidRPr="00FD799C">
      <w:fldChar w:fldCharType="separate"/>
    </w:r>
    <w:r w:rsidR="003D74AF">
      <w:t>Atos</w:t>
    </w:r>
    <w:r w:rsidRPr="00FD799C">
      <w:fldChar w:fldCharType="end"/>
    </w:r>
    <w:r w:rsidR="003D74AF">
      <w:t>|Syntel                                                                30 November 2020</w:t>
    </w:r>
  </w:p>
  <w:p w:rsidR="003D74AF" w:rsidRPr="00FD799C" w:rsidRDefault="003D74AF" w:rsidP="003D74AF">
    <w:pPr>
      <w:pStyle w:val="sysFooter2C"/>
      <w:framePr w:hSpace="0" w:wrap="auto" w:vAnchor="margin" w:xAlign="left" w:yAlign="inline"/>
    </w:pPr>
  </w:p>
  <w:p w:rsidR="003D74AF" w:rsidRPr="00FD799C" w:rsidRDefault="003D74AF" w:rsidP="003D74AF">
    <w:pPr>
      <w:pStyle w:val="sysFooter2L"/>
      <w:framePr w:hSpace="0" w:wrap="auto" w:vAnchor="margin" w:yAlign="inline"/>
      <w:tabs>
        <w:tab w:val="left" w:pos="3330"/>
      </w:tabs>
    </w:pPr>
  </w:p>
  <w:p w:rsidR="003D74AF" w:rsidRPr="00FD799C" w:rsidRDefault="003D74AF" w:rsidP="003D74AF">
    <w:pPr>
      <w:pStyle w:val="sysFooter2C"/>
      <w:framePr w:wrap="around"/>
    </w:pPr>
  </w:p>
  <w:p w:rsidR="00DF17A3" w:rsidRPr="003D74AF" w:rsidRDefault="00DF17A3" w:rsidP="003D74AF">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7A3" w:rsidRPr="00FD799C" w:rsidRDefault="003C0969" w:rsidP="00DF17A3">
    <w:pPr>
      <w:pStyle w:val="sysFooter2R"/>
      <w:framePr w:h="451" w:hRule="exact" w:wrap="around" w:hAnchor="page" w:x="10359" w:y="227"/>
    </w:pPr>
    <w:r w:rsidRPr="00FD799C">
      <w:fldChar w:fldCharType="begin"/>
    </w:r>
    <w:r w:rsidR="00DF17A3" w:rsidRPr="00FD799C">
      <w:instrText>PAGE</w:instrText>
    </w:r>
    <w:r w:rsidRPr="00FD799C">
      <w:fldChar w:fldCharType="separate"/>
    </w:r>
    <w:r w:rsidR="000B717A">
      <w:t>2</w:t>
    </w:r>
    <w:r w:rsidRPr="00FD799C">
      <w:fldChar w:fldCharType="end"/>
    </w:r>
    <w:r w:rsidRPr="00FD799C">
      <w:fldChar w:fldCharType="begin"/>
    </w:r>
    <w:r w:rsidR="00DF17A3" w:rsidRPr="00FD799C">
      <w:instrText xml:space="preserve"> DOCPROPERTY "lblOf" </w:instrText>
    </w:r>
    <w:r w:rsidRPr="00FD799C">
      <w:fldChar w:fldCharType="separate"/>
    </w:r>
    <w:r w:rsidR="00DF17A3">
      <w:t>of</w:t>
    </w:r>
    <w:r w:rsidRPr="00FD799C">
      <w:fldChar w:fldCharType="end"/>
    </w:r>
    <w:r w:rsidRPr="00FD799C">
      <w:fldChar w:fldCharType="begin"/>
    </w:r>
    <w:r w:rsidR="00DF17A3" w:rsidRPr="00FD799C">
      <w:instrText>NUMPAGES</w:instrText>
    </w:r>
    <w:r w:rsidRPr="00FD799C">
      <w:fldChar w:fldCharType="separate"/>
    </w:r>
    <w:r w:rsidR="000B717A">
      <w:t>7</w:t>
    </w:r>
    <w:r w:rsidRPr="00FD799C">
      <w:fldChar w:fldCharType="end"/>
    </w:r>
  </w:p>
  <w:p w:rsidR="00DF17A3" w:rsidRPr="00FD799C" w:rsidRDefault="00DF17A3">
    <w:pPr>
      <w:pStyle w:val="sysFooter2Line"/>
    </w:pPr>
  </w:p>
  <w:p w:rsidR="00211F59" w:rsidRPr="00FD799C" w:rsidRDefault="003C0969" w:rsidP="00211F59">
    <w:pPr>
      <w:pStyle w:val="sysFooter2L"/>
      <w:framePr w:hSpace="0" w:wrap="auto" w:vAnchor="margin" w:yAlign="inline"/>
    </w:pPr>
    <w:r w:rsidRPr="00FD799C">
      <w:fldChar w:fldCharType="begin"/>
    </w:r>
    <w:r w:rsidR="00DF17A3" w:rsidRPr="00FD799C">
      <w:instrText xml:space="preserve"> DOCPROPERTY "CompanyName" </w:instrText>
    </w:r>
    <w:r w:rsidRPr="00FD799C">
      <w:fldChar w:fldCharType="separate"/>
    </w:r>
    <w:r w:rsidR="00DF17A3">
      <w:t>Atos</w:t>
    </w:r>
    <w:r w:rsidRPr="00FD799C">
      <w:fldChar w:fldCharType="end"/>
    </w:r>
    <w:r w:rsidR="00DF17A3">
      <w:t>|Syntel</w:t>
    </w:r>
    <w:bookmarkStart w:id="8" w:name="_Hlk47975231"/>
    <w:r w:rsidR="003D74AF">
      <w:t>30</w:t>
    </w:r>
    <w:r w:rsidR="00605437">
      <w:t>Nov</w:t>
    </w:r>
    <w:r w:rsidR="00211F59">
      <w:t>ember 2020</w:t>
    </w:r>
    <w:bookmarkEnd w:id="8"/>
  </w:p>
  <w:p w:rsidR="00DF17A3" w:rsidRPr="00FD799C" w:rsidRDefault="00DF17A3" w:rsidP="00211F59">
    <w:pPr>
      <w:pStyle w:val="sysFooter2C"/>
      <w:framePr w:hSpace="0" w:wrap="auto" w:vAnchor="margin" w:xAlign="left" w:yAlign="inline"/>
    </w:pPr>
  </w:p>
  <w:p w:rsidR="00DF17A3" w:rsidRPr="00FD799C" w:rsidRDefault="00DF17A3" w:rsidP="00DF17A3">
    <w:pPr>
      <w:pStyle w:val="sysFooter2L"/>
      <w:framePr w:hSpace="0" w:wrap="auto" w:vAnchor="margin" w:yAlign="inline"/>
      <w:tabs>
        <w:tab w:val="left" w:pos="3330"/>
      </w:tabs>
    </w:pPr>
  </w:p>
  <w:p w:rsidR="00DF17A3" w:rsidRPr="00FD799C" w:rsidRDefault="00DF17A3">
    <w:pPr>
      <w:pStyle w:val="sysFooter2C"/>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4F1C" w:rsidRDefault="008C4F1C">
      <w:r>
        <w:separator/>
      </w:r>
    </w:p>
  </w:footnote>
  <w:footnote w:type="continuationSeparator" w:id="1">
    <w:p w:rsidR="008C4F1C" w:rsidRDefault="008C4F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4AF" w:rsidRDefault="003D74A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4AF" w:rsidRDefault="003D74A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7A3" w:rsidRDefault="00DF17A3">
    <w:pPr>
      <w:pStyle w:val="Header"/>
    </w:pPr>
  </w:p>
  <w:p w:rsidR="00DF17A3" w:rsidRDefault="00DF17A3">
    <w:pPr>
      <w:pStyle w:val="Header"/>
    </w:pPr>
  </w:p>
  <w:p w:rsidR="00DF17A3" w:rsidRDefault="00DF17A3">
    <w:pPr>
      <w:pStyle w:val="Header"/>
    </w:pPr>
  </w:p>
  <w:p w:rsidR="00DF17A3" w:rsidRDefault="00DF17A3">
    <w:pPr>
      <w:pStyle w:val="Header"/>
    </w:pPr>
  </w:p>
  <w:p w:rsidR="00DF17A3" w:rsidRDefault="00DF17A3">
    <w:pPr>
      <w:pStyle w:val="Header"/>
    </w:pPr>
  </w:p>
  <w:p w:rsidR="00DF17A3" w:rsidRDefault="00DF17A3">
    <w:pPr>
      <w:pStyle w:val="Header"/>
    </w:pPr>
  </w:p>
  <w:p w:rsidR="00DF17A3" w:rsidRDefault="00DF17A3">
    <w:pPr>
      <w:pStyle w:val="Header"/>
    </w:pPr>
  </w:p>
  <w:p w:rsidR="00DF17A3" w:rsidRDefault="00DF17A3">
    <w:pPr>
      <w:pStyle w:val="Header"/>
    </w:pPr>
  </w:p>
  <w:p w:rsidR="00DF17A3" w:rsidRPr="003158D1" w:rsidRDefault="00DF17A3">
    <w:pPr>
      <w:pStyle w:val="Header"/>
      <w:rPr>
        <w:sz w:val="20"/>
      </w:rPr>
    </w:pPr>
  </w:p>
  <w:p w:rsidR="00DF17A3" w:rsidRPr="005D4A8E" w:rsidRDefault="00DF17A3" w:rsidP="00540EED">
    <w:pPr>
      <w:rPr>
        <w:b/>
        <w:color w:val="0070C0"/>
      </w:rPr>
    </w:pPr>
    <w:bookmarkStart w:id="2" w:name="sys_Cursor"/>
    <w:bookmarkEnd w:id="2"/>
    <w:r w:rsidRPr="00633206">
      <w:rPr>
        <w:b/>
        <w:color w:val="0070C0"/>
      </w:rPr>
      <w:ptab w:relativeTo="margin" w:alignment="center" w:leader="none"/>
    </w:r>
    <w:r w:rsidR="00DB3638">
      <w:rPr>
        <w:b/>
        <w:color w:val="0070C0"/>
      </w:rPr>
      <w:t xml:space="preserve">Template for </w:t>
    </w:r>
    <w:r w:rsidR="001B1390">
      <w:rPr>
        <w:b/>
        <w:color w:val="0070C0"/>
      </w:rPr>
      <w:t>Course Sheet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7A3" w:rsidRPr="00FD799C" w:rsidRDefault="003C0969" w:rsidP="00AF41A2">
    <w:pPr>
      <w:pStyle w:val="sysHeaderLinebelow"/>
    </w:pPr>
    <w:r w:rsidRPr="00FD799C">
      <w:fldChar w:fldCharType="begin"/>
    </w:r>
    <w:r w:rsidR="00DF17A3" w:rsidRPr="00FD799C">
      <w:instrText xml:space="preserve"> DOCPROPERTY "Title" </w:instrText>
    </w:r>
    <w:r w:rsidRPr="00FD799C">
      <w:fldChar w:fldCharType="separate"/>
    </w:r>
    <w:r w:rsidR="00DF17A3">
      <w:t>Work Instruction-template</w:t>
    </w:r>
    <w:r w:rsidRPr="00FD799C">
      <w:fldChar w:fldCharType="end"/>
    </w:r>
  </w:p>
  <w:p w:rsidR="00DF17A3" w:rsidRPr="00FD799C" w:rsidRDefault="003C0969" w:rsidP="00AF41A2">
    <w:pPr>
      <w:pStyle w:val="sysWordMark"/>
      <w:framePr w:wrap="around"/>
    </w:pPr>
    <w:r w:rsidRPr="00FD799C">
      <w:fldChar w:fldCharType="begin"/>
    </w:r>
    <w:r w:rsidR="00DF17A3" w:rsidRPr="00FD799C">
      <w:instrText xml:space="preserve"> REF sys_WordMark </w:instrText>
    </w:r>
    <w:r w:rsidRPr="00FD799C">
      <w:fldChar w:fldCharType="separate"/>
    </w:r>
    <w:r w:rsidR="00DF17A3" w:rsidRPr="0039713A">
      <w:rPr>
        <w:noProof/>
      </w:rPr>
      <w:drawing>
        <wp:inline distT="0" distB="0" distL="0" distR="0">
          <wp:extent cx="1047750" cy="352425"/>
          <wp:effectExtent l="0" t="0" r="0" b="0"/>
          <wp:docPr id="4" name="Afbeelding 3"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Black Atos"/>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FD799C">
      <w:fldChar w:fldCharType="end"/>
    </w:r>
  </w:p>
  <w:p w:rsidR="00DF17A3" w:rsidRPr="00FD799C" w:rsidRDefault="003C0969" w:rsidP="00AF41A2">
    <w:pPr>
      <w:pStyle w:val="sysHeaders2L"/>
      <w:framePr w:wrap="around"/>
    </w:pPr>
    <w:r w:rsidRPr="00FD799C">
      <w:rPr>
        <w:rStyle w:val="sysHeaderLable"/>
      </w:rPr>
      <w:fldChar w:fldCharType="begin"/>
    </w:r>
    <w:r w:rsidR="00DF17A3" w:rsidRPr="00FD799C">
      <w:rPr>
        <w:rStyle w:val="sysHeaderLable"/>
      </w:rPr>
      <w:instrText xml:space="preserve"> DOCPROPERTY "lblVersion" </w:instrText>
    </w:r>
    <w:r w:rsidRPr="00FD799C">
      <w:rPr>
        <w:rStyle w:val="sysHeaderLable"/>
      </w:rPr>
      <w:fldChar w:fldCharType="separate"/>
    </w:r>
    <w:r w:rsidR="00DF17A3">
      <w:rPr>
        <w:rStyle w:val="sysHeaderLable"/>
      </w:rPr>
      <w:t>version</w:t>
    </w:r>
    <w:r w:rsidRPr="00FD799C">
      <w:rPr>
        <w:rStyle w:val="sysHeaderLable"/>
      </w:rPr>
      <w:fldChar w:fldCharType="end"/>
    </w:r>
    <w:r w:rsidR="00DF17A3" w:rsidRPr="00FD799C">
      <w:rPr>
        <w:rStyle w:val="sysHeaderLable"/>
      </w:rPr>
      <w:t>:</w:t>
    </w:r>
    <w:r w:rsidRPr="00FD799C">
      <w:fldChar w:fldCharType="begin"/>
    </w:r>
    <w:r w:rsidR="00DF17A3" w:rsidRPr="00FD799C">
      <w:instrText xml:space="preserve"> DOCPROPERTY "Version" </w:instrText>
    </w:r>
    <w:r w:rsidRPr="00FD799C">
      <w:fldChar w:fldCharType="separate"/>
    </w:r>
    <w:r w:rsidR="00DF17A3">
      <w:t>0.3</w:t>
    </w:r>
    <w:r w:rsidRPr="00FD799C">
      <w:fldChar w:fldCharType="end"/>
    </w:r>
  </w:p>
  <w:p w:rsidR="00DF17A3" w:rsidRPr="00FD799C" w:rsidRDefault="003C0969" w:rsidP="00AF41A2">
    <w:pPr>
      <w:pStyle w:val="sysHeaders2C"/>
      <w:framePr w:wrap="around"/>
    </w:pPr>
    <w:r w:rsidRPr="00FD799C">
      <w:fldChar w:fldCharType="begin"/>
    </w:r>
    <w:r w:rsidR="00DF17A3" w:rsidRPr="00FD799C">
      <w:instrText xml:space="preserve"> DOCPROPERTY"Classification" </w:instrText>
    </w:r>
    <w:r w:rsidRPr="00FD799C">
      <w:fldChar w:fldCharType="separate"/>
    </w:r>
    <w:r w:rsidR="00DF17A3">
      <w:t>Atos for internal use</w:t>
    </w:r>
    <w:r w:rsidRPr="00FD799C">
      <w:fldChar w:fldCharType="end"/>
    </w:r>
  </w:p>
  <w:p w:rsidR="00DF17A3" w:rsidRPr="00FD799C" w:rsidRDefault="003C0969" w:rsidP="00AF41A2">
    <w:pPr>
      <w:pStyle w:val="sysHeaders2R"/>
      <w:framePr w:wrap="around"/>
    </w:pPr>
    <w:r w:rsidRPr="00FD799C">
      <w:rPr>
        <w:rStyle w:val="sysHeaderLable"/>
      </w:rPr>
      <w:fldChar w:fldCharType="begin"/>
    </w:r>
    <w:r w:rsidR="00DF17A3" w:rsidRPr="00FD799C">
      <w:rPr>
        <w:rStyle w:val="sysHeaderLable"/>
      </w:rPr>
      <w:instrText xml:space="preserve"> DOCPROPERTY "lblDocumentNumber" </w:instrText>
    </w:r>
    <w:r w:rsidRPr="00FD799C">
      <w:rPr>
        <w:rStyle w:val="sysHeaderLable"/>
      </w:rPr>
      <w:fldChar w:fldCharType="separate"/>
    </w:r>
    <w:r w:rsidR="00DF17A3">
      <w:rPr>
        <w:rStyle w:val="sysHeaderLable"/>
      </w:rPr>
      <w:t>document number</w:t>
    </w:r>
    <w:r w:rsidRPr="00FD799C">
      <w:rPr>
        <w:rStyle w:val="sysHeaderLable"/>
      </w:rPr>
      <w:fldChar w:fldCharType="end"/>
    </w:r>
    <w:r w:rsidR="00DF17A3" w:rsidRPr="00FD799C">
      <w:rPr>
        <w:rStyle w:val="sysHeaderLable"/>
      </w:rPr>
      <w:t>:</w:t>
    </w:r>
    <w:r w:rsidRPr="00FD799C">
      <w:fldChar w:fldCharType="begin"/>
    </w:r>
    <w:r w:rsidR="00DF17A3" w:rsidRPr="00FD799C">
      <w:instrText xml:space="preserve"> DOCPROPERTY "DocumentNumber" </w:instrText>
    </w:r>
    <w:r w:rsidRPr="00FD799C">
      <w:fldChar w:fldCharType="separate"/>
    </w:r>
    <w:r w:rsidR="00DF17A3">
      <w:t>ASF-QUA-0005</w:t>
    </w:r>
    <w:r w:rsidRPr="00FD799C">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390" w:rsidRPr="005D4A8E" w:rsidRDefault="001B1390" w:rsidP="001B1390">
    <w:pPr>
      <w:framePr w:wrap="around" w:vAnchor="text" w:hAnchor="page" w:x="1759" w:y="-351"/>
    </w:pPr>
    <w:r w:rsidRPr="002C091F">
      <w:rPr>
        <w:rStyle w:val="sysHeaderLable"/>
        <w:b w:val="0"/>
        <w:bCs/>
      </w:rPr>
      <w:ptab w:relativeTo="margin" w:alignment="left" w:leader="none"/>
    </w:r>
    <w:r>
      <w:rPr>
        <w:rStyle w:val="sysHeaderLable"/>
        <w:b w:val="0"/>
        <w:bCs/>
      </w:rPr>
      <w:t xml:space="preserve">Template for Course Sheet </w:t>
    </w:r>
  </w:p>
  <w:p w:rsidR="001B1390" w:rsidRPr="005D4A8E" w:rsidRDefault="001B1390" w:rsidP="001B1390">
    <w:pPr>
      <w:pStyle w:val="sysHeaderLinebelow"/>
    </w:pPr>
  </w:p>
  <w:p w:rsidR="001B1390" w:rsidRPr="00736E08" w:rsidRDefault="001B1390" w:rsidP="001B1390">
    <w:pPr>
      <w:pStyle w:val="sysWordMark"/>
      <w:framePr w:wrap="around"/>
      <w:rPr>
        <w:rFonts w:ascii="Stag Medium" w:hAnsi="Stag Medium"/>
        <w:b/>
        <w:color w:val="2F5496" w:themeColor="accent5" w:themeShade="BF"/>
        <w:sz w:val="44"/>
      </w:rPr>
    </w:pPr>
    <w:r>
      <w:rPr>
        <w:rFonts w:ascii="Stag Medium" w:hAnsi="Stag Medium"/>
        <w:b/>
        <w:noProof/>
        <w:color w:val="2F5496" w:themeColor="accent5" w:themeShade="BF"/>
        <w:sz w:val="44"/>
      </w:rPr>
      <w:drawing>
        <wp:inline distT="0" distB="0" distL="0" distR="0">
          <wp:extent cx="1150391" cy="351790"/>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OSSYNTEL_Quality.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52282" cy="352368"/>
                  </a:xfrm>
                  <a:prstGeom prst="rect">
                    <a:avLst/>
                  </a:prstGeom>
                </pic:spPr>
              </pic:pic>
            </a:graphicData>
          </a:graphic>
        </wp:inline>
      </w:drawing>
    </w:r>
    <w:r w:rsidR="003C0969" w:rsidRPr="00736E08">
      <w:rPr>
        <w:rFonts w:ascii="Stag Medium" w:hAnsi="Stag Medium"/>
        <w:b/>
        <w:color w:val="2F5496" w:themeColor="accent5" w:themeShade="BF"/>
        <w:sz w:val="44"/>
      </w:rPr>
      <w:fldChar w:fldCharType="begin"/>
    </w:r>
    <w:r w:rsidRPr="00736E08">
      <w:rPr>
        <w:rFonts w:ascii="Stag Medium" w:hAnsi="Stag Medium"/>
        <w:b/>
        <w:color w:val="2F5496" w:themeColor="accent5" w:themeShade="BF"/>
        <w:sz w:val="44"/>
      </w:rPr>
      <w:instrText xml:space="preserve"> REF sys_WordMark  \* MERGEFORMAT </w:instrText>
    </w:r>
    <w:r w:rsidR="003C0969" w:rsidRPr="00736E08">
      <w:rPr>
        <w:rFonts w:ascii="Stag Medium" w:hAnsi="Stag Medium"/>
        <w:b/>
        <w:color w:val="2F5496" w:themeColor="accent5" w:themeShade="BF"/>
        <w:sz w:val="44"/>
      </w:rPr>
      <w:fldChar w:fldCharType="end"/>
    </w:r>
  </w:p>
  <w:p w:rsidR="001B1390" w:rsidRPr="005D4A8E" w:rsidRDefault="001B1390" w:rsidP="001B1390">
    <w:pPr>
      <w:pStyle w:val="sysHeaders2L"/>
      <w:framePr w:wrap="around"/>
    </w:pPr>
    <w:r w:rsidRPr="005D4A8E">
      <w:rPr>
        <w:rStyle w:val="sysHeaderLable"/>
        <w:b w:val="0"/>
      </w:rPr>
      <w:t xml:space="preserve">Version: </w:t>
    </w:r>
    <w:r>
      <w:rPr>
        <w:rStyle w:val="sysHeaderLable"/>
        <w:b w:val="0"/>
      </w:rPr>
      <w:t>3.1</w:t>
    </w:r>
  </w:p>
  <w:p w:rsidR="001B1390" w:rsidRPr="005D4A8E" w:rsidRDefault="001B1390" w:rsidP="001B1390">
    <w:pPr>
      <w:pStyle w:val="sysHeaders2C"/>
      <w:framePr w:wrap="around" w:hAnchor="page" w:x="5386" w:y="55"/>
    </w:pPr>
    <w:r>
      <w:t xml:space="preserve">Atos </w:t>
    </w:r>
    <w:r w:rsidR="003C0969" w:rsidRPr="005D4A8E">
      <w:fldChar w:fldCharType="begin"/>
    </w:r>
    <w:r w:rsidRPr="005D4A8E">
      <w:instrText xml:space="preserve"> DOCPROPERTY"Classification" </w:instrText>
    </w:r>
    <w:r w:rsidR="003C0969" w:rsidRPr="005D4A8E">
      <w:fldChar w:fldCharType="separate"/>
    </w:r>
    <w:r>
      <w:t>F</w:t>
    </w:r>
    <w:r w:rsidRPr="005D4A8E">
      <w:t>or internal use</w:t>
    </w:r>
    <w:r w:rsidR="003C0969" w:rsidRPr="005D4A8E">
      <w:fldChar w:fldCharType="end"/>
    </w:r>
  </w:p>
  <w:p w:rsidR="001B1390" w:rsidRPr="00DF17A3" w:rsidRDefault="001B1390" w:rsidP="001B1390">
    <w:pPr>
      <w:pStyle w:val="sysHeaders2R"/>
      <w:framePr w:w="2296" w:h="466" w:hRule="exact" w:wrap="around" w:hAnchor="page" w:x="8536" w:y="40"/>
      <w:jc w:val="left"/>
      <w:rPr>
        <w:szCs w:val="14"/>
      </w:rPr>
    </w:pPr>
    <w:r w:rsidRPr="00DF17A3">
      <w:rPr>
        <w:szCs w:val="14"/>
      </w:rPr>
      <w:t>Doc</w:t>
    </w:r>
    <w:r>
      <w:rPr>
        <w:szCs w:val="14"/>
      </w:rPr>
      <w:t xml:space="preserve">ument </w:t>
    </w:r>
    <w:r w:rsidRPr="00DF17A3">
      <w:rPr>
        <w:szCs w:val="14"/>
      </w:rPr>
      <w:t>Id:</w:t>
    </w:r>
    <w:r w:rsidRPr="00DF17A3">
      <w:rPr>
        <w:rFonts w:cs="Arial"/>
        <w:spacing w:val="-1"/>
        <w:szCs w:val="14"/>
      </w:rPr>
      <w:t xml:space="preserve"> AS</w:t>
    </w:r>
    <w:r>
      <w:rPr>
        <w:rFonts w:cs="Arial"/>
        <w:spacing w:val="-1"/>
        <w:szCs w:val="14"/>
      </w:rPr>
      <w:t>F</w:t>
    </w:r>
    <w:r w:rsidRPr="00DF17A3">
      <w:rPr>
        <w:rFonts w:cs="Arial"/>
        <w:spacing w:val="-1"/>
        <w:szCs w:val="14"/>
      </w:rPr>
      <w:t>-QUA-</w:t>
    </w:r>
    <w:r>
      <w:rPr>
        <w:rFonts w:cs="Arial"/>
        <w:spacing w:val="-1"/>
        <w:szCs w:val="14"/>
      </w:rPr>
      <w:t>TR07</w:t>
    </w:r>
  </w:p>
  <w:p w:rsidR="001B1390" w:rsidRPr="00736E08" w:rsidRDefault="001B1390" w:rsidP="001B1390">
    <w:pPr>
      <w:pStyle w:val="Header"/>
    </w:pPr>
  </w:p>
  <w:p w:rsidR="00DF17A3" w:rsidRPr="001B1390" w:rsidRDefault="00DF17A3" w:rsidP="001B1390">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7A3" w:rsidRPr="005D4A8E" w:rsidRDefault="00DF17A3" w:rsidP="00DC42FC">
    <w:pPr>
      <w:framePr w:wrap="around" w:vAnchor="text" w:hAnchor="page" w:x="1759" w:y="-351"/>
    </w:pPr>
    <w:r w:rsidRPr="002C091F">
      <w:rPr>
        <w:rStyle w:val="sysHeaderLable"/>
        <w:b w:val="0"/>
        <w:bCs/>
      </w:rPr>
      <w:ptab w:relativeTo="margin" w:alignment="left" w:leader="none"/>
    </w:r>
    <w:r w:rsidR="00DB3638">
      <w:rPr>
        <w:rStyle w:val="sysHeaderLable"/>
        <w:b w:val="0"/>
        <w:bCs/>
      </w:rPr>
      <w:t xml:space="preserve">Template for </w:t>
    </w:r>
    <w:r w:rsidR="001B1390">
      <w:rPr>
        <w:rStyle w:val="sysHeaderLable"/>
        <w:b w:val="0"/>
        <w:bCs/>
      </w:rPr>
      <w:t>Course Sheet</w:t>
    </w:r>
  </w:p>
  <w:p w:rsidR="00DF17A3" w:rsidRPr="005D4A8E" w:rsidRDefault="00DF17A3" w:rsidP="006468E7">
    <w:pPr>
      <w:pStyle w:val="sysHeaderLinebelow"/>
    </w:pPr>
  </w:p>
  <w:p w:rsidR="00DF17A3" w:rsidRPr="00736E08" w:rsidRDefault="00DB3638" w:rsidP="006468E7">
    <w:pPr>
      <w:pStyle w:val="sysWordMark"/>
      <w:framePr w:wrap="around"/>
      <w:rPr>
        <w:rFonts w:ascii="Stag Medium" w:hAnsi="Stag Medium"/>
        <w:b/>
        <w:color w:val="2F5496" w:themeColor="accent5" w:themeShade="BF"/>
        <w:sz w:val="44"/>
      </w:rPr>
    </w:pPr>
    <w:r>
      <w:rPr>
        <w:rFonts w:ascii="Stag Medium" w:hAnsi="Stag Medium"/>
        <w:b/>
        <w:noProof/>
        <w:color w:val="2F5496" w:themeColor="accent5" w:themeShade="BF"/>
        <w:sz w:val="44"/>
      </w:rPr>
      <w:drawing>
        <wp:inline distT="0" distB="0" distL="0" distR="0">
          <wp:extent cx="1150391" cy="351790"/>
          <wp:effectExtent l="0" t="0" r="0" b="0"/>
          <wp:docPr id="7" name="Picture 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OSSYNTEL_Quality.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52282" cy="352368"/>
                  </a:xfrm>
                  <a:prstGeom prst="rect">
                    <a:avLst/>
                  </a:prstGeom>
                </pic:spPr>
              </pic:pic>
            </a:graphicData>
          </a:graphic>
        </wp:inline>
      </w:drawing>
    </w:r>
    <w:r w:rsidR="003C0969" w:rsidRPr="00736E08">
      <w:rPr>
        <w:rFonts w:ascii="Stag Medium" w:hAnsi="Stag Medium"/>
        <w:b/>
        <w:color w:val="2F5496" w:themeColor="accent5" w:themeShade="BF"/>
        <w:sz w:val="44"/>
      </w:rPr>
      <w:fldChar w:fldCharType="begin"/>
    </w:r>
    <w:r w:rsidR="00DF17A3" w:rsidRPr="00736E08">
      <w:rPr>
        <w:rFonts w:ascii="Stag Medium" w:hAnsi="Stag Medium"/>
        <w:b/>
        <w:color w:val="2F5496" w:themeColor="accent5" w:themeShade="BF"/>
        <w:sz w:val="44"/>
      </w:rPr>
      <w:instrText xml:space="preserve"> REF sys_WordMark  \* MERGEFORMAT </w:instrText>
    </w:r>
    <w:r w:rsidR="003C0969" w:rsidRPr="00736E08">
      <w:rPr>
        <w:rFonts w:ascii="Stag Medium" w:hAnsi="Stag Medium"/>
        <w:b/>
        <w:color w:val="2F5496" w:themeColor="accent5" w:themeShade="BF"/>
        <w:sz w:val="44"/>
      </w:rPr>
      <w:fldChar w:fldCharType="end"/>
    </w:r>
  </w:p>
  <w:p w:rsidR="00DF17A3" w:rsidRPr="005D4A8E" w:rsidRDefault="00DF17A3" w:rsidP="006468E7">
    <w:pPr>
      <w:pStyle w:val="sysHeaders2L"/>
      <w:framePr w:wrap="around"/>
    </w:pPr>
    <w:r w:rsidRPr="005D4A8E">
      <w:rPr>
        <w:rStyle w:val="sysHeaderLable"/>
        <w:b w:val="0"/>
      </w:rPr>
      <w:t xml:space="preserve">Version: </w:t>
    </w:r>
    <w:r w:rsidR="001B1390">
      <w:rPr>
        <w:rStyle w:val="sysHeaderLable"/>
        <w:b w:val="0"/>
      </w:rPr>
      <w:t>3</w:t>
    </w:r>
    <w:r w:rsidR="00064F0C">
      <w:rPr>
        <w:rStyle w:val="sysHeaderLable"/>
        <w:b w:val="0"/>
      </w:rPr>
      <w:t>.</w:t>
    </w:r>
    <w:r w:rsidR="00BA70AC">
      <w:rPr>
        <w:rStyle w:val="sysHeaderLable"/>
        <w:b w:val="0"/>
      </w:rPr>
      <w:t>1</w:t>
    </w:r>
  </w:p>
  <w:p w:rsidR="00DF17A3" w:rsidRPr="005D4A8E" w:rsidRDefault="00011382" w:rsidP="0094627F">
    <w:pPr>
      <w:pStyle w:val="sysHeaders2C"/>
      <w:framePr w:wrap="around" w:hAnchor="page" w:x="5386" w:y="55"/>
    </w:pPr>
    <w:r>
      <w:t xml:space="preserve">Atos </w:t>
    </w:r>
    <w:r w:rsidR="003C0969" w:rsidRPr="005D4A8E">
      <w:fldChar w:fldCharType="begin"/>
    </w:r>
    <w:r w:rsidR="00DF17A3" w:rsidRPr="005D4A8E">
      <w:instrText xml:space="preserve"> DOCPROPERTY"Classification" </w:instrText>
    </w:r>
    <w:r w:rsidR="003C0969" w:rsidRPr="005D4A8E">
      <w:fldChar w:fldCharType="separate"/>
    </w:r>
    <w:r w:rsidR="00DF17A3">
      <w:t>F</w:t>
    </w:r>
    <w:r w:rsidR="00DF17A3" w:rsidRPr="005D4A8E">
      <w:t>or internal use</w:t>
    </w:r>
    <w:r w:rsidR="003C0969" w:rsidRPr="005D4A8E">
      <w:fldChar w:fldCharType="end"/>
    </w:r>
  </w:p>
  <w:p w:rsidR="00DF17A3" w:rsidRPr="00DF17A3" w:rsidRDefault="00DF17A3" w:rsidP="00011382">
    <w:pPr>
      <w:pStyle w:val="sysHeaders2R"/>
      <w:framePr w:w="2296" w:h="466" w:hRule="exact" w:wrap="around" w:hAnchor="page" w:x="8536" w:y="40"/>
      <w:jc w:val="left"/>
      <w:rPr>
        <w:szCs w:val="14"/>
      </w:rPr>
    </w:pPr>
    <w:r w:rsidRPr="00DF17A3">
      <w:rPr>
        <w:szCs w:val="14"/>
      </w:rPr>
      <w:t>Doc</w:t>
    </w:r>
    <w:r w:rsidR="00011382">
      <w:rPr>
        <w:szCs w:val="14"/>
      </w:rPr>
      <w:t xml:space="preserve">ument </w:t>
    </w:r>
    <w:r w:rsidRPr="00DF17A3">
      <w:rPr>
        <w:szCs w:val="14"/>
      </w:rPr>
      <w:t>Id:</w:t>
    </w:r>
    <w:r w:rsidRPr="00DF17A3">
      <w:rPr>
        <w:rFonts w:cs="Arial"/>
        <w:spacing w:val="-1"/>
        <w:szCs w:val="14"/>
      </w:rPr>
      <w:t xml:space="preserve"> AS</w:t>
    </w:r>
    <w:r w:rsidR="00011382">
      <w:rPr>
        <w:rFonts w:cs="Arial"/>
        <w:spacing w:val="-1"/>
        <w:szCs w:val="14"/>
      </w:rPr>
      <w:t>F</w:t>
    </w:r>
    <w:r w:rsidRPr="00DF17A3">
      <w:rPr>
        <w:rFonts w:cs="Arial"/>
        <w:spacing w:val="-1"/>
        <w:szCs w:val="14"/>
      </w:rPr>
      <w:t>-QUA-</w:t>
    </w:r>
    <w:r w:rsidR="00011382">
      <w:rPr>
        <w:rFonts w:cs="Arial"/>
        <w:spacing w:val="-1"/>
        <w:szCs w:val="14"/>
      </w:rPr>
      <w:t>TR</w:t>
    </w:r>
    <w:r w:rsidR="00BA70AC">
      <w:rPr>
        <w:rFonts w:cs="Arial"/>
        <w:spacing w:val="-1"/>
        <w:szCs w:val="14"/>
      </w:rPr>
      <w:t>0</w:t>
    </w:r>
    <w:r w:rsidR="001B1390">
      <w:rPr>
        <w:rFonts w:cs="Arial"/>
        <w:spacing w:val="-1"/>
        <w:szCs w:val="14"/>
      </w:rPr>
      <w:t>7</w:t>
    </w:r>
  </w:p>
  <w:p w:rsidR="00DF17A3" w:rsidRPr="00736E08" w:rsidRDefault="00DF17A3" w:rsidP="006468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EA7890F0"/>
    <w:lvl w:ilvl="0">
      <w:start w:val="1"/>
      <w:numFmt w:val="bullet"/>
      <w:lvlRestart w:val="0"/>
      <w:pStyle w:val="ListBullet3"/>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1">
    <w:nsid w:val="FFFFFFFB"/>
    <w:multiLevelType w:val="multilevel"/>
    <w:tmpl w:val="AD52CB12"/>
    <w:lvl w:ilvl="0">
      <w:start w:val="1"/>
      <w:numFmt w:val="decimal"/>
      <w:pStyle w:val="Heading1"/>
      <w:lvlText w:val="%1"/>
      <w:lvlJc w:val="right"/>
      <w:pPr>
        <w:tabs>
          <w:tab w:val="num" w:pos="0"/>
        </w:tabs>
        <w:ind w:left="0" w:firstLine="0"/>
      </w:pPr>
    </w:lvl>
    <w:lvl w:ilvl="1">
      <w:start w:val="1"/>
      <w:numFmt w:val="decimal"/>
      <w:pStyle w:val="Heading2"/>
      <w:lvlText w:val="%1.%2"/>
      <w:lvlJc w:val="right"/>
      <w:pPr>
        <w:tabs>
          <w:tab w:val="num" w:pos="360"/>
        </w:tabs>
        <w:ind w:left="0" w:firstLine="0"/>
      </w:pPr>
    </w:lvl>
    <w:lvl w:ilvl="2">
      <w:start w:val="1"/>
      <w:numFmt w:val="decimal"/>
      <w:pStyle w:val="Heading3"/>
      <w:lvlText w:val="%1.%2.%3"/>
      <w:lvlJc w:val="right"/>
      <w:pPr>
        <w:tabs>
          <w:tab w:val="num" w:pos="360"/>
        </w:tabs>
        <w:ind w:left="0" w:firstLine="0"/>
      </w:pPr>
    </w:lvl>
    <w:lvl w:ilvl="3">
      <w:start w:val="1"/>
      <w:numFmt w:val="decimal"/>
      <w:pStyle w:val="Heading4"/>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19848D8"/>
    <w:multiLevelType w:val="hybridMultilevel"/>
    <w:tmpl w:val="BB62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75113"/>
    <w:multiLevelType w:val="hybridMultilevel"/>
    <w:tmpl w:val="2474E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D007F"/>
    <w:multiLevelType w:val="hybridMultilevel"/>
    <w:tmpl w:val="6C80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531F9C"/>
    <w:multiLevelType w:val="hybridMultilevel"/>
    <w:tmpl w:val="D774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073189"/>
    <w:multiLevelType w:val="multilevel"/>
    <w:tmpl w:val="B502930A"/>
    <w:lvl w:ilvl="0">
      <w:start w:val="1"/>
      <w:numFmt w:val="decimal"/>
      <w:lvlText w:val="%1."/>
      <w:lvlJc w:val="left"/>
      <w:pPr>
        <w:ind w:left="360" w:hanging="360"/>
      </w:pPr>
      <w:rPr>
        <w:rFonts w:ascii="Verdana" w:hAnsi="Verdana" w:hint="default"/>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5E941A0"/>
    <w:multiLevelType w:val="hybridMultilevel"/>
    <w:tmpl w:val="325A17EC"/>
    <w:lvl w:ilvl="0" w:tplc="B6AC60B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1D7B204B"/>
    <w:multiLevelType w:val="hybridMultilevel"/>
    <w:tmpl w:val="1E1C5A7C"/>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9">
    <w:nsid w:val="27FE67D7"/>
    <w:multiLevelType w:val="hybridMultilevel"/>
    <w:tmpl w:val="0C54356C"/>
    <w:lvl w:ilvl="0" w:tplc="44EEC42A">
      <w:start w:val="1"/>
      <w:numFmt w:val="bullet"/>
      <w:lvlRestart w:val="0"/>
      <w:pStyle w:val="TableListbullet3"/>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10">
    <w:nsid w:val="28131FFE"/>
    <w:multiLevelType w:val="multilevel"/>
    <w:tmpl w:val="3CC82208"/>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30D524B5"/>
    <w:multiLevelType w:val="hybridMultilevel"/>
    <w:tmpl w:val="DA26974A"/>
    <w:lvl w:ilvl="0" w:tplc="04090001">
      <w:start w:val="1"/>
      <w:numFmt w:val="bullet"/>
      <w:lvlText w:val=""/>
      <w:lvlJc w:val="left"/>
      <w:pPr>
        <w:ind w:left="1780" w:hanging="360"/>
      </w:pPr>
      <w:rPr>
        <w:rFonts w:ascii="Symbol" w:hAnsi="Symbol" w:hint="default"/>
        <w:b/>
      </w:rPr>
    </w:lvl>
    <w:lvl w:ilvl="1" w:tplc="04090019">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3">
    <w:nsid w:val="365E7716"/>
    <w:multiLevelType w:val="hybridMultilevel"/>
    <w:tmpl w:val="D77C59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98430A0"/>
    <w:multiLevelType w:val="hybridMultilevel"/>
    <w:tmpl w:val="3AC85DFE"/>
    <w:lvl w:ilvl="0" w:tplc="04090017">
      <w:start w:val="1"/>
      <w:numFmt w:val="lowerLetter"/>
      <w:lvlText w:val="%1)"/>
      <w:lvlJc w:val="left"/>
      <w:pPr>
        <w:ind w:left="1780" w:hanging="360"/>
      </w:pPr>
      <w:rPr>
        <w:rFonts w:hint="default"/>
        <w:b/>
      </w:rPr>
    </w:lvl>
    <w:lvl w:ilvl="1" w:tplc="04090019">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5">
    <w:nsid w:val="3BCD5537"/>
    <w:multiLevelType w:val="hybridMultilevel"/>
    <w:tmpl w:val="CC268014"/>
    <w:lvl w:ilvl="0" w:tplc="55E4964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438582D"/>
    <w:multiLevelType w:val="hybridMultilevel"/>
    <w:tmpl w:val="ECC85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2F3A4F"/>
    <w:multiLevelType w:val="hybridMultilevel"/>
    <w:tmpl w:val="22DA8778"/>
    <w:lvl w:ilvl="0" w:tplc="9FD06304">
      <w:start w:val="1"/>
      <w:numFmt w:val="bullet"/>
      <w:lvlRestart w:val="0"/>
      <w:pStyle w:val="ListBullet2"/>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18">
    <w:nsid w:val="4896681C"/>
    <w:multiLevelType w:val="hybridMultilevel"/>
    <w:tmpl w:val="CC16E002"/>
    <w:lvl w:ilvl="0" w:tplc="3B1276BA">
      <w:start w:val="1"/>
      <w:numFmt w:val="decimal"/>
      <w:lvlText w:val="(%1)"/>
      <w:lvlJc w:val="left"/>
      <w:pPr>
        <w:ind w:left="1080" w:hanging="360"/>
      </w:pPr>
      <w:rPr>
        <w:b w:val="0"/>
      </w:rPr>
    </w:lvl>
    <w:lvl w:ilvl="1" w:tplc="BB92438C">
      <w:start w:val="4"/>
      <w:numFmt w:val="bullet"/>
      <w:lvlText w:val="•"/>
      <w:lvlJc w:val="left"/>
      <w:pPr>
        <w:ind w:left="2160" w:hanging="720"/>
      </w:pPr>
      <w:rPr>
        <w:rFonts w:ascii="Calibri" w:eastAsiaTheme="minorHAnsi" w:hAnsi="Calibri" w:cstheme="minorBidi"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495F1397"/>
    <w:multiLevelType w:val="hybridMultilevel"/>
    <w:tmpl w:val="A22623DA"/>
    <w:lvl w:ilvl="0" w:tplc="B5EE1F9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2346CC"/>
    <w:multiLevelType w:val="multilevel"/>
    <w:tmpl w:val="9556A332"/>
    <w:lvl w:ilvl="0">
      <w:start w:val="5"/>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21">
    <w:nsid w:val="58C127B8"/>
    <w:multiLevelType w:val="hybridMultilevel"/>
    <w:tmpl w:val="766A4154"/>
    <w:lvl w:ilvl="0" w:tplc="6B32F3EE">
      <w:start w:val="1"/>
      <w:numFmt w:val="bullet"/>
      <w:lvlRestart w:val="0"/>
      <w:pStyle w:val="TableListbullet2"/>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2">
    <w:nsid w:val="63976773"/>
    <w:multiLevelType w:val="hybridMultilevel"/>
    <w:tmpl w:val="CB5E80C8"/>
    <w:lvl w:ilvl="0" w:tplc="6BE47FE4">
      <w:start w:val="1"/>
      <w:numFmt w:val="bullet"/>
      <w:lvlRestart w:val="0"/>
      <w:pStyle w:val="ListBullet"/>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65037426"/>
    <w:multiLevelType w:val="multilevel"/>
    <w:tmpl w:val="FD844ED4"/>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781847"/>
    <w:multiLevelType w:val="multilevel"/>
    <w:tmpl w:val="A52037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imes New Roman" w:hint="default"/>
        <w:b/>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4F5AEC"/>
    <w:multiLevelType w:val="hybridMultilevel"/>
    <w:tmpl w:val="96BC1862"/>
    <w:lvl w:ilvl="0" w:tplc="C9EC0CBA">
      <w:start w:val="1"/>
      <w:numFmt w:val="bullet"/>
      <w:lvlText w:val="•"/>
      <w:lvlJc w:val="left"/>
      <w:pPr>
        <w:ind w:left="78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8E3CFE1E">
      <w:start w:val="1"/>
      <w:numFmt w:val="upperLetter"/>
      <w:lvlText w:val="%2."/>
      <w:lvlJc w:val="left"/>
      <w:pPr>
        <w:ind w:left="1076"/>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6A2EBE1C">
      <w:start w:val="1"/>
      <w:numFmt w:val="lowerRoman"/>
      <w:lvlText w:val="%3"/>
      <w:lvlJc w:val="left"/>
      <w:pPr>
        <w:ind w:left="192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CC3A411A">
      <w:start w:val="1"/>
      <w:numFmt w:val="decimal"/>
      <w:lvlText w:val="%4"/>
      <w:lvlJc w:val="left"/>
      <w:pPr>
        <w:ind w:left="264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E0D25A7C">
      <w:start w:val="1"/>
      <w:numFmt w:val="lowerLetter"/>
      <w:lvlText w:val="%5"/>
      <w:lvlJc w:val="left"/>
      <w:pPr>
        <w:ind w:left="336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DE96B4B4">
      <w:start w:val="1"/>
      <w:numFmt w:val="lowerRoman"/>
      <w:lvlText w:val="%6"/>
      <w:lvlJc w:val="left"/>
      <w:pPr>
        <w:ind w:left="408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FD86818A">
      <w:start w:val="1"/>
      <w:numFmt w:val="decimal"/>
      <w:lvlText w:val="%7"/>
      <w:lvlJc w:val="left"/>
      <w:pPr>
        <w:ind w:left="480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F37EC0CA">
      <w:start w:val="1"/>
      <w:numFmt w:val="lowerLetter"/>
      <w:lvlText w:val="%8"/>
      <w:lvlJc w:val="left"/>
      <w:pPr>
        <w:ind w:left="552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B4DE33CA">
      <w:start w:val="1"/>
      <w:numFmt w:val="lowerRoman"/>
      <w:lvlText w:val="%9"/>
      <w:lvlJc w:val="left"/>
      <w:pPr>
        <w:ind w:left="6243"/>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26">
    <w:nsid w:val="7CF066C8"/>
    <w:multiLevelType w:val="hybridMultilevel"/>
    <w:tmpl w:val="8DB4A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0"/>
  </w:num>
  <w:num w:numId="6">
    <w:abstractNumId w:val="17"/>
  </w:num>
  <w:num w:numId="7">
    <w:abstractNumId w:val="22"/>
  </w:num>
  <w:num w:numId="8">
    <w:abstractNumId w:val="17"/>
  </w:num>
  <w:num w:numId="9">
    <w:abstractNumId w:val="11"/>
  </w:num>
  <w:num w:numId="10">
    <w:abstractNumId w:val="21"/>
  </w:num>
  <w:num w:numId="11">
    <w:abstractNumId w:val="9"/>
  </w:num>
  <w:num w:numId="12">
    <w:abstractNumId w:val="4"/>
  </w:num>
  <w:num w:numId="13">
    <w:abstractNumId w:val="2"/>
  </w:num>
  <w:num w:numId="14">
    <w:abstractNumId w:val="5"/>
  </w:num>
  <w:num w:numId="15">
    <w:abstractNumId w:val="16"/>
  </w:num>
  <w:num w:numId="16">
    <w:abstractNumId w:val="3"/>
  </w:num>
  <w:num w:numId="17">
    <w:abstractNumId w:val="23"/>
  </w:num>
  <w:num w:numId="18">
    <w:abstractNumId w:val="24"/>
  </w:num>
  <w:num w:numId="19">
    <w:abstractNumId w:val="10"/>
  </w:num>
  <w:num w:numId="20">
    <w:abstractNumId w:val="26"/>
  </w:num>
  <w:num w:numId="21">
    <w:abstractNumId w:val="6"/>
  </w:num>
  <w:num w:numId="22">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15"/>
  </w:num>
  <w:num w:numId="27">
    <w:abstractNumId w:val="19"/>
  </w:num>
  <w:num w:numId="28">
    <w:abstractNumId w:val="13"/>
  </w:num>
  <w:num w:numId="29">
    <w:abstractNumId w:val="7"/>
  </w:num>
  <w:num w:numId="30">
    <w:abstractNumId w:val="12"/>
  </w:num>
  <w:num w:numId="31">
    <w:abstractNumId w:val="14"/>
  </w:num>
  <w:num w:numId="32">
    <w:abstractNumId w:val="8"/>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en-US" w:vendorID="64" w:dllVersion="6" w:nlCheck="1" w:checkStyle="0"/>
  <w:activeWritingStyle w:appName="MSWord" w:lang="en-IN" w:vendorID="64" w:dllVersion="6" w:nlCheck="1" w:checkStyle="0"/>
  <w:activeWritingStyle w:appName="MSWord" w:lang="en-IN" w:vendorID="64" w:dllVersion="0" w:nlCheck="1" w:checkStyle="0"/>
  <w:activeWritingStyle w:appName="MSWord" w:lang="en-US" w:vendorID="64" w:dllVersion="131078" w:nlCheck="1" w:checkStyle="1"/>
  <w:activeWritingStyle w:appName="MSWord" w:lang="en-GB" w:vendorID="64" w:dllVersion="131078" w:nlCheck="1" w:checkStyle="1"/>
  <w:attachedTemplate r:id="rId1"/>
  <w:stylePaneFormatFilter w:val="1F04"/>
  <w:stylePaneSortMethod w:val="000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482" fillcolor="white">
      <v:fill color="white"/>
    </o:shapedefaults>
  </w:hdrShapeDefaults>
  <w:footnotePr>
    <w:footnote w:id="0"/>
    <w:footnote w:id="1"/>
  </w:footnotePr>
  <w:endnotePr>
    <w:endnote w:id="0"/>
    <w:endnote w:id="1"/>
  </w:endnotePr>
  <w:compat/>
  <w:docVars>
    <w:docVar w:name="Doctype" w:val="Report.dotm"/>
  </w:docVars>
  <w:rsids>
    <w:rsidRoot w:val="00FD799C"/>
    <w:rsid w:val="00006D07"/>
    <w:rsid w:val="00011382"/>
    <w:rsid w:val="00013E8B"/>
    <w:rsid w:val="000148E7"/>
    <w:rsid w:val="00015B5E"/>
    <w:rsid w:val="00017017"/>
    <w:rsid w:val="00021FD2"/>
    <w:rsid w:val="00030FD6"/>
    <w:rsid w:val="00033BF6"/>
    <w:rsid w:val="00034254"/>
    <w:rsid w:val="00046AB5"/>
    <w:rsid w:val="00052309"/>
    <w:rsid w:val="00054AE2"/>
    <w:rsid w:val="000563C9"/>
    <w:rsid w:val="0005641E"/>
    <w:rsid w:val="0006081E"/>
    <w:rsid w:val="00062E8B"/>
    <w:rsid w:val="00063181"/>
    <w:rsid w:val="00064F0C"/>
    <w:rsid w:val="000657D3"/>
    <w:rsid w:val="00070B42"/>
    <w:rsid w:val="0008051E"/>
    <w:rsid w:val="000826A0"/>
    <w:rsid w:val="000872B9"/>
    <w:rsid w:val="00091EB8"/>
    <w:rsid w:val="0009208D"/>
    <w:rsid w:val="000938D1"/>
    <w:rsid w:val="000A1A7E"/>
    <w:rsid w:val="000A2D48"/>
    <w:rsid w:val="000B4177"/>
    <w:rsid w:val="000B43DF"/>
    <w:rsid w:val="000B51D4"/>
    <w:rsid w:val="000B60AB"/>
    <w:rsid w:val="000B717A"/>
    <w:rsid w:val="000B7AB6"/>
    <w:rsid w:val="000C3E22"/>
    <w:rsid w:val="000C5009"/>
    <w:rsid w:val="000C6258"/>
    <w:rsid w:val="000C676E"/>
    <w:rsid w:val="000D0045"/>
    <w:rsid w:val="000D5888"/>
    <w:rsid w:val="000E523C"/>
    <w:rsid w:val="000E66D9"/>
    <w:rsid w:val="000F3549"/>
    <w:rsid w:val="000F76DD"/>
    <w:rsid w:val="000F7A71"/>
    <w:rsid w:val="000F7B15"/>
    <w:rsid w:val="00102973"/>
    <w:rsid w:val="00116464"/>
    <w:rsid w:val="0011799A"/>
    <w:rsid w:val="00130044"/>
    <w:rsid w:val="0013010A"/>
    <w:rsid w:val="00130C25"/>
    <w:rsid w:val="00136D4C"/>
    <w:rsid w:val="00136E2A"/>
    <w:rsid w:val="0014244D"/>
    <w:rsid w:val="0014353A"/>
    <w:rsid w:val="001463DA"/>
    <w:rsid w:val="001503F8"/>
    <w:rsid w:val="001506D7"/>
    <w:rsid w:val="001526E5"/>
    <w:rsid w:val="0015766A"/>
    <w:rsid w:val="001658EA"/>
    <w:rsid w:val="001736BB"/>
    <w:rsid w:val="001754DB"/>
    <w:rsid w:val="00175A6D"/>
    <w:rsid w:val="00183356"/>
    <w:rsid w:val="001903FC"/>
    <w:rsid w:val="0019244D"/>
    <w:rsid w:val="001979C2"/>
    <w:rsid w:val="001A1941"/>
    <w:rsid w:val="001A2108"/>
    <w:rsid w:val="001A27C2"/>
    <w:rsid w:val="001B1390"/>
    <w:rsid w:val="001C2DD7"/>
    <w:rsid w:val="001C721A"/>
    <w:rsid w:val="001D21B3"/>
    <w:rsid w:val="001D5D8D"/>
    <w:rsid w:val="001E003F"/>
    <w:rsid w:val="001E008A"/>
    <w:rsid w:val="001E02AE"/>
    <w:rsid w:val="001E2CB1"/>
    <w:rsid w:val="001F0898"/>
    <w:rsid w:val="001F139C"/>
    <w:rsid w:val="001F1A41"/>
    <w:rsid w:val="001F1B0B"/>
    <w:rsid w:val="001F30D8"/>
    <w:rsid w:val="001F75AA"/>
    <w:rsid w:val="00206AE2"/>
    <w:rsid w:val="00211F59"/>
    <w:rsid w:val="002142EC"/>
    <w:rsid w:val="0021578F"/>
    <w:rsid w:val="00215887"/>
    <w:rsid w:val="00220849"/>
    <w:rsid w:val="002213F9"/>
    <w:rsid w:val="002218A9"/>
    <w:rsid w:val="002219CB"/>
    <w:rsid w:val="0022421F"/>
    <w:rsid w:val="0022573B"/>
    <w:rsid w:val="00232E8D"/>
    <w:rsid w:val="002338C7"/>
    <w:rsid w:val="00233A59"/>
    <w:rsid w:val="00236B8E"/>
    <w:rsid w:val="00240C65"/>
    <w:rsid w:val="00241B8D"/>
    <w:rsid w:val="002426C0"/>
    <w:rsid w:val="002454CA"/>
    <w:rsid w:val="00256124"/>
    <w:rsid w:val="002577C7"/>
    <w:rsid w:val="00260727"/>
    <w:rsid w:val="00284B3C"/>
    <w:rsid w:val="0028748B"/>
    <w:rsid w:val="0028795D"/>
    <w:rsid w:val="00291291"/>
    <w:rsid w:val="00293A26"/>
    <w:rsid w:val="00294BF5"/>
    <w:rsid w:val="00295BFC"/>
    <w:rsid w:val="00296BE1"/>
    <w:rsid w:val="002A589C"/>
    <w:rsid w:val="002A709E"/>
    <w:rsid w:val="002B2481"/>
    <w:rsid w:val="002B4F54"/>
    <w:rsid w:val="002C091F"/>
    <w:rsid w:val="002C2779"/>
    <w:rsid w:val="002C40BE"/>
    <w:rsid w:val="002D1C29"/>
    <w:rsid w:val="002D65BF"/>
    <w:rsid w:val="002E0FB7"/>
    <w:rsid w:val="002F022D"/>
    <w:rsid w:val="002F0D83"/>
    <w:rsid w:val="002F5672"/>
    <w:rsid w:val="002F6E80"/>
    <w:rsid w:val="002F7749"/>
    <w:rsid w:val="00300774"/>
    <w:rsid w:val="00301C46"/>
    <w:rsid w:val="00302C65"/>
    <w:rsid w:val="00306F69"/>
    <w:rsid w:val="00311F71"/>
    <w:rsid w:val="003129E2"/>
    <w:rsid w:val="003138DD"/>
    <w:rsid w:val="0031479C"/>
    <w:rsid w:val="003158C4"/>
    <w:rsid w:val="003158D1"/>
    <w:rsid w:val="003221EE"/>
    <w:rsid w:val="003224A5"/>
    <w:rsid w:val="00336C8B"/>
    <w:rsid w:val="00340395"/>
    <w:rsid w:val="00341EBA"/>
    <w:rsid w:val="0034487D"/>
    <w:rsid w:val="00347750"/>
    <w:rsid w:val="00350B38"/>
    <w:rsid w:val="0035443B"/>
    <w:rsid w:val="00354927"/>
    <w:rsid w:val="00360308"/>
    <w:rsid w:val="0036271B"/>
    <w:rsid w:val="0036677A"/>
    <w:rsid w:val="00376CE2"/>
    <w:rsid w:val="003771AD"/>
    <w:rsid w:val="00381E17"/>
    <w:rsid w:val="00382839"/>
    <w:rsid w:val="00382AC1"/>
    <w:rsid w:val="00382D4E"/>
    <w:rsid w:val="00391991"/>
    <w:rsid w:val="003979CB"/>
    <w:rsid w:val="003A35FF"/>
    <w:rsid w:val="003A3A2D"/>
    <w:rsid w:val="003A3DA2"/>
    <w:rsid w:val="003A52B0"/>
    <w:rsid w:val="003A531C"/>
    <w:rsid w:val="003A54AB"/>
    <w:rsid w:val="003A7687"/>
    <w:rsid w:val="003B2D29"/>
    <w:rsid w:val="003B3919"/>
    <w:rsid w:val="003B6C49"/>
    <w:rsid w:val="003C0969"/>
    <w:rsid w:val="003C437E"/>
    <w:rsid w:val="003D013D"/>
    <w:rsid w:val="003D30B3"/>
    <w:rsid w:val="003D3D1F"/>
    <w:rsid w:val="003D4C67"/>
    <w:rsid w:val="003D74AF"/>
    <w:rsid w:val="003E0293"/>
    <w:rsid w:val="003E238E"/>
    <w:rsid w:val="003E3622"/>
    <w:rsid w:val="003E6C82"/>
    <w:rsid w:val="003F0374"/>
    <w:rsid w:val="003F21F7"/>
    <w:rsid w:val="003F6E1A"/>
    <w:rsid w:val="00403B7F"/>
    <w:rsid w:val="00403FE1"/>
    <w:rsid w:val="004059F9"/>
    <w:rsid w:val="00406819"/>
    <w:rsid w:val="00407028"/>
    <w:rsid w:val="004076E8"/>
    <w:rsid w:val="0041155F"/>
    <w:rsid w:val="00413EED"/>
    <w:rsid w:val="00416E67"/>
    <w:rsid w:val="004273F0"/>
    <w:rsid w:val="004353C1"/>
    <w:rsid w:val="00437D5D"/>
    <w:rsid w:val="00440D18"/>
    <w:rsid w:val="00451B48"/>
    <w:rsid w:val="0045717C"/>
    <w:rsid w:val="00471CB7"/>
    <w:rsid w:val="00472432"/>
    <w:rsid w:val="00483465"/>
    <w:rsid w:val="00492FAB"/>
    <w:rsid w:val="004A4B05"/>
    <w:rsid w:val="004A5CFF"/>
    <w:rsid w:val="004A64C9"/>
    <w:rsid w:val="004B02BF"/>
    <w:rsid w:val="004B38ED"/>
    <w:rsid w:val="004C095E"/>
    <w:rsid w:val="004C3DCA"/>
    <w:rsid w:val="004C3FA1"/>
    <w:rsid w:val="004C7AA2"/>
    <w:rsid w:val="004D073A"/>
    <w:rsid w:val="004D31A2"/>
    <w:rsid w:val="004D51A9"/>
    <w:rsid w:val="004D65F1"/>
    <w:rsid w:val="004E0833"/>
    <w:rsid w:val="004E1095"/>
    <w:rsid w:val="004E37BA"/>
    <w:rsid w:val="004E7373"/>
    <w:rsid w:val="004E74BE"/>
    <w:rsid w:val="004F1D99"/>
    <w:rsid w:val="004F75EF"/>
    <w:rsid w:val="00504A7B"/>
    <w:rsid w:val="00505837"/>
    <w:rsid w:val="00512909"/>
    <w:rsid w:val="00515F2D"/>
    <w:rsid w:val="00524AAA"/>
    <w:rsid w:val="00531A10"/>
    <w:rsid w:val="005357FF"/>
    <w:rsid w:val="00536FE8"/>
    <w:rsid w:val="0053716E"/>
    <w:rsid w:val="00540EED"/>
    <w:rsid w:val="00541ADD"/>
    <w:rsid w:val="00542B14"/>
    <w:rsid w:val="00547A99"/>
    <w:rsid w:val="0055442B"/>
    <w:rsid w:val="005600A0"/>
    <w:rsid w:val="005604EE"/>
    <w:rsid w:val="00564DC3"/>
    <w:rsid w:val="00566758"/>
    <w:rsid w:val="0057027C"/>
    <w:rsid w:val="00576709"/>
    <w:rsid w:val="00581E30"/>
    <w:rsid w:val="005855F0"/>
    <w:rsid w:val="00585C04"/>
    <w:rsid w:val="0058662D"/>
    <w:rsid w:val="00592425"/>
    <w:rsid w:val="005A09F7"/>
    <w:rsid w:val="005A4552"/>
    <w:rsid w:val="005A4E08"/>
    <w:rsid w:val="005A7565"/>
    <w:rsid w:val="005A7A1F"/>
    <w:rsid w:val="005B0C26"/>
    <w:rsid w:val="005B2667"/>
    <w:rsid w:val="005B52DA"/>
    <w:rsid w:val="005C1C5A"/>
    <w:rsid w:val="005D408A"/>
    <w:rsid w:val="005D4A8E"/>
    <w:rsid w:val="005D764B"/>
    <w:rsid w:val="005D79A6"/>
    <w:rsid w:val="005E02B9"/>
    <w:rsid w:val="005E087B"/>
    <w:rsid w:val="005E1153"/>
    <w:rsid w:val="005E13CF"/>
    <w:rsid w:val="005E56DB"/>
    <w:rsid w:val="005E7C63"/>
    <w:rsid w:val="005F2338"/>
    <w:rsid w:val="005F43AF"/>
    <w:rsid w:val="005F5B80"/>
    <w:rsid w:val="005F7AD9"/>
    <w:rsid w:val="006026F0"/>
    <w:rsid w:val="00605437"/>
    <w:rsid w:val="00605BF0"/>
    <w:rsid w:val="006069A6"/>
    <w:rsid w:val="00606BAA"/>
    <w:rsid w:val="006070F4"/>
    <w:rsid w:val="00615CB6"/>
    <w:rsid w:val="0062021A"/>
    <w:rsid w:val="00630428"/>
    <w:rsid w:val="006354DF"/>
    <w:rsid w:val="00642ACA"/>
    <w:rsid w:val="00642D99"/>
    <w:rsid w:val="00642EC1"/>
    <w:rsid w:val="006443F2"/>
    <w:rsid w:val="00644D4B"/>
    <w:rsid w:val="006468E7"/>
    <w:rsid w:val="00662C28"/>
    <w:rsid w:val="00666AA5"/>
    <w:rsid w:val="00667717"/>
    <w:rsid w:val="00670D97"/>
    <w:rsid w:val="006722C6"/>
    <w:rsid w:val="00682CA1"/>
    <w:rsid w:val="00683189"/>
    <w:rsid w:val="00683495"/>
    <w:rsid w:val="00686D10"/>
    <w:rsid w:val="006903EE"/>
    <w:rsid w:val="00690FEF"/>
    <w:rsid w:val="00693506"/>
    <w:rsid w:val="00693BAA"/>
    <w:rsid w:val="006943DB"/>
    <w:rsid w:val="006A0D5C"/>
    <w:rsid w:val="006A614E"/>
    <w:rsid w:val="006B763F"/>
    <w:rsid w:val="006C0228"/>
    <w:rsid w:val="006C4347"/>
    <w:rsid w:val="006C6600"/>
    <w:rsid w:val="006C74FC"/>
    <w:rsid w:val="006D1D9C"/>
    <w:rsid w:val="006D25B9"/>
    <w:rsid w:val="006D3632"/>
    <w:rsid w:val="006F542D"/>
    <w:rsid w:val="006F5C43"/>
    <w:rsid w:val="006F63E5"/>
    <w:rsid w:val="006F65A3"/>
    <w:rsid w:val="006F6FBF"/>
    <w:rsid w:val="00700343"/>
    <w:rsid w:val="00703CB8"/>
    <w:rsid w:val="007040A5"/>
    <w:rsid w:val="00710191"/>
    <w:rsid w:val="00721F2D"/>
    <w:rsid w:val="00723187"/>
    <w:rsid w:val="00723599"/>
    <w:rsid w:val="007316D6"/>
    <w:rsid w:val="00734E8C"/>
    <w:rsid w:val="00736E08"/>
    <w:rsid w:val="0073704C"/>
    <w:rsid w:val="0074114D"/>
    <w:rsid w:val="00751B52"/>
    <w:rsid w:val="0075538A"/>
    <w:rsid w:val="00755AA6"/>
    <w:rsid w:val="00760CE1"/>
    <w:rsid w:val="00765F68"/>
    <w:rsid w:val="00766FAC"/>
    <w:rsid w:val="007750BC"/>
    <w:rsid w:val="00776B14"/>
    <w:rsid w:val="007862A3"/>
    <w:rsid w:val="007934E1"/>
    <w:rsid w:val="007A4075"/>
    <w:rsid w:val="007B038C"/>
    <w:rsid w:val="007B07BA"/>
    <w:rsid w:val="007C2029"/>
    <w:rsid w:val="007C225D"/>
    <w:rsid w:val="007C2589"/>
    <w:rsid w:val="007C42C9"/>
    <w:rsid w:val="007C45FA"/>
    <w:rsid w:val="007D072C"/>
    <w:rsid w:val="007D2684"/>
    <w:rsid w:val="007F14D7"/>
    <w:rsid w:val="007F2296"/>
    <w:rsid w:val="007F470F"/>
    <w:rsid w:val="007F7CF1"/>
    <w:rsid w:val="0080190D"/>
    <w:rsid w:val="00801E57"/>
    <w:rsid w:val="008028F2"/>
    <w:rsid w:val="00804B30"/>
    <w:rsid w:val="00811EE8"/>
    <w:rsid w:val="008145D2"/>
    <w:rsid w:val="00814851"/>
    <w:rsid w:val="00822AB0"/>
    <w:rsid w:val="00822AC8"/>
    <w:rsid w:val="00824AF9"/>
    <w:rsid w:val="00824DD8"/>
    <w:rsid w:val="008313EC"/>
    <w:rsid w:val="00831CA7"/>
    <w:rsid w:val="00834D0D"/>
    <w:rsid w:val="008413BB"/>
    <w:rsid w:val="00847C6E"/>
    <w:rsid w:val="00854A24"/>
    <w:rsid w:val="008566CA"/>
    <w:rsid w:val="0085729D"/>
    <w:rsid w:val="00860389"/>
    <w:rsid w:val="00861AED"/>
    <w:rsid w:val="0086206D"/>
    <w:rsid w:val="00863549"/>
    <w:rsid w:val="0086544A"/>
    <w:rsid w:val="00874AC7"/>
    <w:rsid w:val="00882392"/>
    <w:rsid w:val="00884822"/>
    <w:rsid w:val="0088550B"/>
    <w:rsid w:val="008870A6"/>
    <w:rsid w:val="00887DCE"/>
    <w:rsid w:val="00890242"/>
    <w:rsid w:val="00892AB4"/>
    <w:rsid w:val="008976B0"/>
    <w:rsid w:val="008B0E00"/>
    <w:rsid w:val="008B174D"/>
    <w:rsid w:val="008B40CC"/>
    <w:rsid w:val="008B66F9"/>
    <w:rsid w:val="008C4F1C"/>
    <w:rsid w:val="008C5ED5"/>
    <w:rsid w:val="008C6F6B"/>
    <w:rsid w:val="008C6FB3"/>
    <w:rsid w:val="008D11C0"/>
    <w:rsid w:val="008D2699"/>
    <w:rsid w:val="008D5132"/>
    <w:rsid w:val="008D5EC4"/>
    <w:rsid w:val="008E3400"/>
    <w:rsid w:val="008E501A"/>
    <w:rsid w:val="008E60A3"/>
    <w:rsid w:val="008F058A"/>
    <w:rsid w:val="008F2EF7"/>
    <w:rsid w:val="008F6D7F"/>
    <w:rsid w:val="008F77C2"/>
    <w:rsid w:val="00901625"/>
    <w:rsid w:val="009045F5"/>
    <w:rsid w:val="009103C4"/>
    <w:rsid w:val="009158E8"/>
    <w:rsid w:val="00915C0E"/>
    <w:rsid w:val="0091630D"/>
    <w:rsid w:val="00917CE7"/>
    <w:rsid w:val="00921C4B"/>
    <w:rsid w:val="00924198"/>
    <w:rsid w:val="00924C43"/>
    <w:rsid w:val="0092524E"/>
    <w:rsid w:val="00925EA6"/>
    <w:rsid w:val="00926E81"/>
    <w:rsid w:val="00927A7E"/>
    <w:rsid w:val="00936682"/>
    <w:rsid w:val="0093764A"/>
    <w:rsid w:val="00937EA9"/>
    <w:rsid w:val="00943674"/>
    <w:rsid w:val="0094627F"/>
    <w:rsid w:val="009518CF"/>
    <w:rsid w:val="0095673B"/>
    <w:rsid w:val="00957DBD"/>
    <w:rsid w:val="00960E3D"/>
    <w:rsid w:val="0096359E"/>
    <w:rsid w:val="00973F95"/>
    <w:rsid w:val="00975BFF"/>
    <w:rsid w:val="0098056D"/>
    <w:rsid w:val="00980817"/>
    <w:rsid w:val="0098431A"/>
    <w:rsid w:val="009854A2"/>
    <w:rsid w:val="009868FD"/>
    <w:rsid w:val="00987146"/>
    <w:rsid w:val="00993BE8"/>
    <w:rsid w:val="00995E33"/>
    <w:rsid w:val="00995EE8"/>
    <w:rsid w:val="00996043"/>
    <w:rsid w:val="009963B6"/>
    <w:rsid w:val="009A5305"/>
    <w:rsid w:val="009A564B"/>
    <w:rsid w:val="009A6CE2"/>
    <w:rsid w:val="009A7C0D"/>
    <w:rsid w:val="009B24D7"/>
    <w:rsid w:val="009B7FF4"/>
    <w:rsid w:val="009C3093"/>
    <w:rsid w:val="009D4CDE"/>
    <w:rsid w:val="009E2ADC"/>
    <w:rsid w:val="009E6E44"/>
    <w:rsid w:val="009E7095"/>
    <w:rsid w:val="009F2A6B"/>
    <w:rsid w:val="009F333E"/>
    <w:rsid w:val="009F3CCE"/>
    <w:rsid w:val="009F5F94"/>
    <w:rsid w:val="00A0005B"/>
    <w:rsid w:val="00A00205"/>
    <w:rsid w:val="00A04579"/>
    <w:rsid w:val="00A07E85"/>
    <w:rsid w:val="00A1101C"/>
    <w:rsid w:val="00A14298"/>
    <w:rsid w:val="00A1666F"/>
    <w:rsid w:val="00A309C3"/>
    <w:rsid w:val="00A45E22"/>
    <w:rsid w:val="00A51611"/>
    <w:rsid w:val="00A545DC"/>
    <w:rsid w:val="00A54956"/>
    <w:rsid w:val="00A579BF"/>
    <w:rsid w:val="00A67DB9"/>
    <w:rsid w:val="00A74377"/>
    <w:rsid w:val="00A75662"/>
    <w:rsid w:val="00A77310"/>
    <w:rsid w:val="00A8493D"/>
    <w:rsid w:val="00A91524"/>
    <w:rsid w:val="00A918BA"/>
    <w:rsid w:val="00A964BE"/>
    <w:rsid w:val="00AA05C8"/>
    <w:rsid w:val="00AA3C91"/>
    <w:rsid w:val="00AA4FEE"/>
    <w:rsid w:val="00AC2127"/>
    <w:rsid w:val="00AC21A2"/>
    <w:rsid w:val="00AD207B"/>
    <w:rsid w:val="00AD6752"/>
    <w:rsid w:val="00AD7F53"/>
    <w:rsid w:val="00AE0117"/>
    <w:rsid w:val="00AE2277"/>
    <w:rsid w:val="00AE4050"/>
    <w:rsid w:val="00AE5A8C"/>
    <w:rsid w:val="00AF0137"/>
    <w:rsid w:val="00AF0BFB"/>
    <w:rsid w:val="00AF41A2"/>
    <w:rsid w:val="00B02C76"/>
    <w:rsid w:val="00B05038"/>
    <w:rsid w:val="00B1261C"/>
    <w:rsid w:val="00B14A33"/>
    <w:rsid w:val="00B14DC5"/>
    <w:rsid w:val="00B17775"/>
    <w:rsid w:val="00B25A91"/>
    <w:rsid w:val="00B26C9A"/>
    <w:rsid w:val="00B2762D"/>
    <w:rsid w:val="00B41C3B"/>
    <w:rsid w:val="00B43622"/>
    <w:rsid w:val="00B438E7"/>
    <w:rsid w:val="00B475F8"/>
    <w:rsid w:val="00B55127"/>
    <w:rsid w:val="00B55A87"/>
    <w:rsid w:val="00B57E94"/>
    <w:rsid w:val="00B629CE"/>
    <w:rsid w:val="00B63794"/>
    <w:rsid w:val="00B7598C"/>
    <w:rsid w:val="00B762E0"/>
    <w:rsid w:val="00B81B98"/>
    <w:rsid w:val="00B915AC"/>
    <w:rsid w:val="00B93B5A"/>
    <w:rsid w:val="00BA014F"/>
    <w:rsid w:val="00BA0B25"/>
    <w:rsid w:val="00BA0BB5"/>
    <w:rsid w:val="00BA1199"/>
    <w:rsid w:val="00BA50DA"/>
    <w:rsid w:val="00BA601B"/>
    <w:rsid w:val="00BA6F95"/>
    <w:rsid w:val="00BA70AC"/>
    <w:rsid w:val="00BB5116"/>
    <w:rsid w:val="00BB5480"/>
    <w:rsid w:val="00BB58A7"/>
    <w:rsid w:val="00BB598F"/>
    <w:rsid w:val="00BB66EE"/>
    <w:rsid w:val="00BC093F"/>
    <w:rsid w:val="00BC1538"/>
    <w:rsid w:val="00BC63B4"/>
    <w:rsid w:val="00BC74D0"/>
    <w:rsid w:val="00BD0745"/>
    <w:rsid w:val="00BD2EC8"/>
    <w:rsid w:val="00BD5EE0"/>
    <w:rsid w:val="00BE19CD"/>
    <w:rsid w:val="00BE54DC"/>
    <w:rsid w:val="00BE6049"/>
    <w:rsid w:val="00BF0B00"/>
    <w:rsid w:val="00BF0BFF"/>
    <w:rsid w:val="00BF28DF"/>
    <w:rsid w:val="00BF37FD"/>
    <w:rsid w:val="00C01FF9"/>
    <w:rsid w:val="00C04794"/>
    <w:rsid w:val="00C137A3"/>
    <w:rsid w:val="00C237EE"/>
    <w:rsid w:val="00C23828"/>
    <w:rsid w:val="00C2426E"/>
    <w:rsid w:val="00C247B5"/>
    <w:rsid w:val="00C31BAF"/>
    <w:rsid w:val="00C43A2F"/>
    <w:rsid w:val="00C44F3E"/>
    <w:rsid w:val="00C45FA3"/>
    <w:rsid w:val="00C46923"/>
    <w:rsid w:val="00C50BA0"/>
    <w:rsid w:val="00C54331"/>
    <w:rsid w:val="00C55CDE"/>
    <w:rsid w:val="00C56EF0"/>
    <w:rsid w:val="00C57C03"/>
    <w:rsid w:val="00C60271"/>
    <w:rsid w:val="00C6352C"/>
    <w:rsid w:val="00C66E40"/>
    <w:rsid w:val="00C755A9"/>
    <w:rsid w:val="00C81378"/>
    <w:rsid w:val="00C83C68"/>
    <w:rsid w:val="00C84BA3"/>
    <w:rsid w:val="00C94EC9"/>
    <w:rsid w:val="00CA6091"/>
    <w:rsid w:val="00CB2978"/>
    <w:rsid w:val="00CB347B"/>
    <w:rsid w:val="00CC0349"/>
    <w:rsid w:val="00CC6247"/>
    <w:rsid w:val="00CD31B2"/>
    <w:rsid w:val="00CD41A1"/>
    <w:rsid w:val="00CD50DA"/>
    <w:rsid w:val="00CD62A2"/>
    <w:rsid w:val="00CE134E"/>
    <w:rsid w:val="00CE4787"/>
    <w:rsid w:val="00CE4FC0"/>
    <w:rsid w:val="00CE5C40"/>
    <w:rsid w:val="00CE67BC"/>
    <w:rsid w:val="00CE7629"/>
    <w:rsid w:val="00CE7F99"/>
    <w:rsid w:val="00CF0B8A"/>
    <w:rsid w:val="00CF5CF3"/>
    <w:rsid w:val="00D022E3"/>
    <w:rsid w:val="00D10098"/>
    <w:rsid w:val="00D14A5D"/>
    <w:rsid w:val="00D15BE8"/>
    <w:rsid w:val="00D167A3"/>
    <w:rsid w:val="00D16ADE"/>
    <w:rsid w:val="00D22608"/>
    <w:rsid w:val="00D33C8A"/>
    <w:rsid w:val="00D40ED1"/>
    <w:rsid w:val="00D45987"/>
    <w:rsid w:val="00D52FBF"/>
    <w:rsid w:val="00D537A2"/>
    <w:rsid w:val="00D56067"/>
    <w:rsid w:val="00D57863"/>
    <w:rsid w:val="00D633AF"/>
    <w:rsid w:val="00D65DC2"/>
    <w:rsid w:val="00D67159"/>
    <w:rsid w:val="00D6788F"/>
    <w:rsid w:val="00D7461F"/>
    <w:rsid w:val="00D74831"/>
    <w:rsid w:val="00D754B7"/>
    <w:rsid w:val="00D810C2"/>
    <w:rsid w:val="00D81869"/>
    <w:rsid w:val="00D842BB"/>
    <w:rsid w:val="00D91F76"/>
    <w:rsid w:val="00D92ABF"/>
    <w:rsid w:val="00D92EF3"/>
    <w:rsid w:val="00D93404"/>
    <w:rsid w:val="00D95BA2"/>
    <w:rsid w:val="00D9696F"/>
    <w:rsid w:val="00D978DC"/>
    <w:rsid w:val="00DA295B"/>
    <w:rsid w:val="00DA38AC"/>
    <w:rsid w:val="00DA5336"/>
    <w:rsid w:val="00DA6367"/>
    <w:rsid w:val="00DB02A5"/>
    <w:rsid w:val="00DB0CCA"/>
    <w:rsid w:val="00DB2E30"/>
    <w:rsid w:val="00DB3638"/>
    <w:rsid w:val="00DC142E"/>
    <w:rsid w:val="00DC42FC"/>
    <w:rsid w:val="00DC4993"/>
    <w:rsid w:val="00DC5687"/>
    <w:rsid w:val="00DC6FC5"/>
    <w:rsid w:val="00DD1778"/>
    <w:rsid w:val="00DD24FF"/>
    <w:rsid w:val="00DD3A88"/>
    <w:rsid w:val="00DD5850"/>
    <w:rsid w:val="00DD7495"/>
    <w:rsid w:val="00DD7EB9"/>
    <w:rsid w:val="00DE0E03"/>
    <w:rsid w:val="00DF1558"/>
    <w:rsid w:val="00DF17A3"/>
    <w:rsid w:val="00DF6C7F"/>
    <w:rsid w:val="00E00071"/>
    <w:rsid w:val="00E01B42"/>
    <w:rsid w:val="00E01B68"/>
    <w:rsid w:val="00E0361A"/>
    <w:rsid w:val="00E06FE6"/>
    <w:rsid w:val="00E10067"/>
    <w:rsid w:val="00E1058E"/>
    <w:rsid w:val="00E144B0"/>
    <w:rsid w:val="00E14E4C"/>
    <w:rsid w:val="00E248B6"/>
    <w:rsid w:val="00E253BA"/>
    <w:rsid w:val="00E268F9"/>
    <w:rsid w:val="00E32BB5"/>
    <w:rsid w:val="00E350B2"/>
    <w:rsid w:val="00E41661"/>
    <w:rsid w:val="00E50131"/>
    <w:rsid w:val="00E6013A"/>
    <w:rsid w:val="00E65E4A"/>
    <w:rsid w:val="00E70022"/>
    <w:rsid w:val="00E7217C"/>
    <w:rsid w:val="00E80E0B"/>
    <w:rsid w:val="00E844E2"/>
    <w:rsid w:val="00E85681"/>
    <w:rsid w:val="00E861F8"/>
    <w:rsid w:val="00E90B8D"/>
    <w:rsid w:val="00E933C5"/>
    <w:rsid w:val="00E93401"/>
    <w:rsid w:val="00E940E9"/>
    <w:rsid w:val="00E97769"/>
    <w:rsid w:val="00E97F9C"/>
    <w:rsid w:val="00EA7FE6"/>
    <w:rsid w:val="00EB0AAD"/>
    <w:rsid w:val="00EB2826"/>
    <w:rsid w:val="00EB44C9"/>
    <w:rsid w:val="00EB4CDB"/>
    <w:rsid w:val="00EB60B7"/>
    <w:rsid w:val="00EC0E27"/>
    <w:rsid w:val="00EC14A5"/>
    <w:rsid w:val="00ED4E26"/>
    <w:rsid w:val="00EE001B"/>
    <w:rsid w:val="00EE1524"/>
    <w:rsid w:val="00EE1B5E"/>
    <w:rsid w:val="00EE382A"/>
    <w:rsid w:val="00EF252E"/>
    <w:rsid w:val="00EF4B51"/>
    <w:rsid w:val="00EF69A8"/>
    <w:rsid w:val="00F06C9C"/>
    <w:rsid w:val="00F1198D"/>
    <w:rsid w:val="00F14FD7"/>
    <w:rsid w:val="00F21AE4"/>
    <w:rsid w:val="00F23087"/>
    <w:rsid w:val="00F2761A"/>
    <w:rsid w:val="00F311DF"/>
    <w:rsid w:val="00F36947"/>
    <w:rsid w:val="00F42284"/>
    <w:rsid w:val="00F47643"/>
    <w:rsid w:val="00F5404D"/>
    <w:rsid w:val="00F57B71"/>
    <w:rsid w:val="00F615ED"/>
    <w:rsid w:val="00F67783"/>
    <w:rsid w:val="00F67EB3"/>
    <w:rsid w:val="00F70454"/>
    <w:rsid w:val="00F73F84"/>
    <w:rsid w:val="00F74284"/>
    <w:rsid w:val="00F75530"/>
    <w:rsid w:val="00F75E26"/>
    <w:rsid w:val="00F762CF"/>
    <w:rsid w:val="00F80CA2"/>
    <w:rsid w:val="00F859C0"/>
    <w:rsid w:val="00F9349D"/>
    <w:rsid w:val="00F9410E"/>
    <w:rsid w:val="00F94791"/>
    <w:rsid w:val="00F97859"/>
    <w:rsid w:val="00FA0EED"/>
    <w:rsid w:val="00FA5200"/>
    <w:rsid w:val="00FB09DB"/>
    <w:rsid w:val="00FB131A"/>
    <w:rsid w:val="00FB1642"/>
    <w:rsid w:val="00FB7E50"/>
    <w:rsid w:val="00FC2BE0"/>
    <w:rsid w:val="00FC77F6"/>
    <w:rsid w:val="00FD7352"/>
    <w:rsid w:val="00FD799C"/>
    <w:rsid w:val="00FE0241"/>
    <w:rsid w:val="00FF273D"/>
    <w:rsid w:val="00FF2D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qFormat="1"/>
    <w:lsdException w:name="caption" w:semiHidden="1" w:unhideWhenUsed="1" w:qFormat="1"/>
    <w:lsdException w:name="List Bullet 2"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03EE"/>
    <w:rPr>
      <w:rFonts w:ascii="Verdana" w:hAnsi="Verdana"/>
      <w:sz w:val="18"/>
      <w:lang w:val="en-US" w:eastAsia="en-US"/>
    </w:rPr>
  </w:style>
  <w:style w:type="paragraph" w:styleId="Heading1">
    <w:name w:val="heading 1"/>
    <w:aliases w:val="Headline 1,Tempo Heading 1,AON Heading 1,KJL:Main,h1,Chapter Headline,H1,PA Chapter,1,numbered indent 1,ni1,Headerm,Main Section,Heading 1 (NN),CMG H1,Head1,Heading apps,Class Heading,heading1,Section1,Section2,Section11,Propo,Heading Module 1"/>
    <w:basedOn w:val="Normal"/>
    <w:next w:val="Normal"/>
    <w:link w:val="Heading1Char"/>
    <w:qFormat/>
    <w:rsid w:val="00683495"/>
    <w:pPr>
      <w:keepNext/>
      <w:pageBreakBefore/>
      <w:numPr>
        <w:numId w:val="1"/>
      </w:numPr>
      <w:spacing w:after="160"/>
      <w:outlineLvl w:val="0"/>
    </w:pPr>
    <w:rPr>
      <w:b/>
      <w:color w:val="0066A2"/>
      <w:sz w:val="28"/>
      <w:szCs w:val="26"/>
    </w:rPr>
  </w:style>
  <w:style w:type="paragraph" w:styleId="Heading2">
    <w:name w:val="heading 2"/>
    <w:aliases w:val="Tempo Heading 2,Chapter Title,H2,AOn Heading 2,h2,Heading Two,2nd level,Subhead A,HD2,Major,Heading 2 Hidden,heading 2,Proposal,Titre3,2,Level 2 Heading,Numbered indent 2,ni2,Hanging 2 Indent,numbered indent 2,Heading 2 std,ctf345-2,A,Level 2"/>
    <w:basedOn w:val="Heading1"/>
    <w:next w:val="Normal"/>
    <w:qFormat/>
    <w:rsid w:val="00B25A91"/>
    <w:pPr>
      <w:pageBreakBefore w:val="0"/>
      <w:numPr>
        <w:ilvl w:val="1"/>
        <w:numId w:val="2"/>
      </w:numPr>
      <w:spacing w:before="120" w:after="0"/>
      <w:outlineLvl w:val="1"/>
    </w:pPr>
    <w:rPr>
      <w:sz w:val="24"/>
    </w:rPr>
  </w:style>
  <w:style w:type="paragraph" w:styleId="Heading3">
    <w:name w:val="heading 3"/>
    <w:aliases w:val="H3,3,Tempo Heading 3,AON Heading 3,h3,Section,H31,Table Attribute Heading,Subhead B,Project 3,Proposa,Heading 31,Heading 32,Heading 33,Heading 34,Heading 35,Heading 36,Minor,Prophead 3,Level 1 - 1,sub-sub,RFP Heading 3,Task,Tsk,HHHeading,PARA3"/>
    <w:basedOn w:val="Heading2"/>
    <w:next w:val="Normal"/>
    <w:qFormat/>
    <w:rsid w:val="00B25A91"/>
    <w:pPr>
      <w:numPr>
        <w:ilvl w:val="2"/>
        <w:numId w:val="3"/>
      </w:numPr>
      <w:tabs>
        <w:tab w:val="clear" w:pos="360"/>
      </w:tabs>
      <w:ind w:hanging="357"/>
      <w:outlineLvl w:val="2"/>
    </w:pPr>
    <w:rPr>
      <w:sz w:val="22"/>
    </w:rPr>
  </w:style>
  <w:style w:type="paragraph" w:styleId="Heading4">
    <w:name w:val="heading 4"/>
    <w:aliases w:val="Tempo Heading 4,Map Title,h4,Subhead C,H4,PARA4,Paragraph Title,Level 4 Topic Heading,a.,4,4heading,Heading4,H4-Heading 4,h4 sub sub heading,a) b) c),Level III for #'s,l4,Level 2 - a,E4,h:4,Head4,1.1.1.1,h41,a.1,H41,41,h42,a.2,H42,42,h43,d"/>
    <w:basedOn w:val="Heading3"/>
    <w:next w:val="Normal"/>
    <w:qFormat/>
    <w:rsid w:val="00B25A91"/>
    <w:pPr>
      <w:numPr>
        <w:ilvl w:val="3"/>
        <w:numId w:val="4"/>
      </w:numPr>
      <w:tabs>
        <w:tab w:val="clear" w:pos="360"/>
      </w:tabs>
      <w:ind w:hanging="357"/>
      <w:outlineLvl w:val="3"/>
    </w:pPr>
    <w:rPr>
      <w:sz w:val="20"/>
    </w:rPr>
  </w:style>
  <w:style w:type="paragraph" w:styleId="Heading5">
    <w:name w:val="heading 5"/>
    <w:basedOn w:val="Heading4"/>
    <w:next w:val="Normal"/>
    <w:qFormat/>
    <w:rsid w:val="00B25A91"/>
    <w:pPr>
      <w:numPr>
        <w:ilvl w:val="0"/>
        <w:numId w:val="0"/>
      </w:numPr>
      <w:tabs>
        <w:tab w:val="left" w:pos="0"/>
      </w:tabs>
      <w:ind w:hanging="357"/>
      <w:outlineLvl w:val="4"/>
    </w:pPr>
    <w:rPr>
      <w:sz w:val="18"/>
    </w:rPr>
  </w:style>
  <w:style w:type="paragraph" w:styleId="Heading6">
    <w:name w:val="heading 6"/>
    <w:basedOn w:val="Heading4"/>
    <w:next w:val="Normal"/>
    <w:qFormat/>
    <w:rsid w:val="00B25A91"/>
    <w:pPr>
      <w:numPr>
        <w:ilvl w:val="0"/>
        <w:numId w:val="0"/>
      </w:numPr>
      <w:ind w:hanging="360"/>
      <w:outlineLvl w:val="5"/>
    </w:pPr>
  </w:style>
  <w:style w:type="paragraph" w:styleId="Heading7">
    <w:name w:val="heading 7"/>
    <w:basedOn w:val="Heading4"/>
    <w:next w:val="Normal"/>
    <w:qFormat/>
    <w:rsid w:val="00B25A91"/>
    <w:pPr>
      <w:numPr>
        <w:ilvl w:val="0"/>
        <w:numId w:val="0"/>
      </w:numPr>
      <w:ind w:hanging="360"/>
      <w:outlineLvl w:val="6"/>
    </w:pPr>
  </w:style>
  <w:style w:type="paragraph" w:styleId="Heading8">
    <w:name w:val="heading 8"/>
    <w:basedOn w:val="Heading4"/>
    <w:next w:val="Normal"/>
    <w:qFormat/>
    <w:rsid w:val="00B25A91"/>
    <w:pPr>
      <w:numPr>
        <w:ilvl w:val="0"/>
        <w:numId w:val="0"/>
      </w:numPr>
      <w:ind w:hanging="360"/>
      <w:outlineLvl w:val="7"/>
    </w:pPr>
  </w:style>
  <w:style w:type="paragraph" w:styleId="Heading9">
    <w:name w:val="heading 9"/>
    <w:basedOn w:val="Heading4"/>
    <w:next w:val="Normal"/>
    <w:qFormat/>
    <w:rsid w:val="00B25A91"/>
    <w:pPr>
      <w:numPr>
        <w:ilvl w:val="0"/>
        <w:numId w:val="0"/>
      </w:numPr>
      <w:ind w:hanging="3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next w:val="BodyText"/>
    <w:semiHidden/>
    <w:rsid w:val="00B25A91"/>
    <w:pPr>
      <w:keepNext/>
      <w:pageBreakBefore/>
      <w:tabs>
        <w:tab w:val="left" w:pos="1559"/>
      </w:tabs>
      <w:spacing w:after="240"/>
      <w:ind w:left="1559" w:hanging="1559"/>
    </w:pPr>
    <w:rPr>
      <w:color w:val="0066A2"/>
      <w:sz w:val="22"/>
      <w:szCs w:val="22"/>
    </w:rPr>
  </w:style>
  <w:style w:type="paragraph" w:styleId="BodyText">
    <w:name w:val="Body Text"/>
    <w:aliases w:val="Tempo Body Text,bt,body text,BODY TEXT,t,Text,Tempo Body Text1,Tempo Body Text2,Tempo Body Text3,Tempo Body Text4,Tempo Body Text5,Tempo Body Text6,Tempo Body Text7,Tempo Body Text8,Tempo Body Text9,Tempo Body Text10,Tempo Body Text11,b"/>
    <w:basedOn w:val="Normal"/>
    <w:link w:val="BodyTextChar"/>
    <w:semiHidden/>
    <w:rsid w:val="00B25A91"/>
  </w:style>
  <w:style w:type="paragraph" w:customStyle="1" w:styleId="sysCopyright">
    <w:name w:val="sys Copyright"/>
    <w:basedOn w:val="Normal"/>
    <w:semiHidden/>
    <w:rsid w:val="00B25A91"/>
    <w:pPr>
      <w:framePr w:hSpace="142" w:vSpace="142" w:wrap="around" w:vAnchor="page" w:hAnchor="text" w:yAlign="bottom"/>
      <w:spacing w:after="840"/>
    </w:pPr>
    <w:rPr>
      <w:noProof/>
      <w:sz w:val="14"/>
    </w:rPr>
  </w:style>
  <w:style w:type="paragraph" w:customStyle="1" w:styleId="sysDocStatistics">
    <w:name w:val="sys Doc Statistics"/>
    <w:basedOn w:val="Normal"/>
    <w:semiHidden/>
    <w:rsid w:val="00B25A91"/>
    <w:pPr>
      <w:tabs>
        <w:tab w:val="right" w:pos="3119"/>
      </w:tabs>
      <w:ind w:left="3260" w:hanging="3260"/>
    </w:pPr>
    <w:rPr>
      <w:noProof/>
    </w:rPr>
  </w:style>
  <w:style w:type="paragraph" w:customStyle="1" w:styleId="sysDocStatisticsOwner">
    <w:name w:val="sys Doc Statistics Owner"/>
    <w:basedOn w:val="sysDocStatistics"/>
    <w:semiHidden/>
    <w:rsid w:val="00DA6367"/>
    <w:pPr>
      <w:tabs>
        <w:tab w:val="left" w:pos="5670"/>
      </w:tabs>
      <w:spacing w:before="480" w:after="480"/>
    </w:pPr>
  </w:style>
  <w:style w:type="character" w:customStyle="1" w:styleId="sysDocStatisticslbl">
    <w:name w:val="sys Doc Statistics lbl"/>
    <w:basedOn w:val="DefaultParagraphFont"/>
    <w:semiHidden/>
    <w:rsid w:val="00017017"/>
    <w:rPr>
      <w:rFonts w:ascii="Verdana" w:hAnsi="Verdana"/>
      <w:b/>
      <w:smallCaps/>
      <w:spacing w:val="0"/>
    </w:rPr>
  </w:style>
  <w:style w:type="paragraph" w:styleId="Footer">
    <w:name w:val="footer"/>
    <w:basedOn w:val="Normal"/>
    <w:semiHidden/>
    <w:rsid w:val="00B25A91"/>
    <w:rPr>
      <w:b/>
      <w:noProof/>
      <w:sz w:val="12"/>
      <w:szCs w:val="12"/>
    </w:rPr>
  </w:style>
  <w:style w:type="paragraph" w:customStyle="1" w:styleId="sysFooter2L">
    <w:name w:val="sys Footer 2 L"/>
    <w:basedOn w:val="Footer"/>
    <w:semiHidden/>
    <w:rsid w:val="003F21F7"/>
    <w:pPr>
      <w:framePr w:hSpace="142" w:wrap="around" w:vAnchor="text" w:hAnchor="text" w:y="1"/>
    </w:pPr>
    <w:rPr>
      <w:szCs w:val="16"/>
    </w:rPr>
  </w:style>
  <w:style w:type="paragraph" w:styleId="Header">
    <w:name w:val="header"/>
    <w:basedOn w:val="Normal"/>
    <w:link w:val="HeaderChar"/>
    <w:uiPriority w:val="99"/>
    <w:qFormat/>
    <w:rsid w:val="00B25A91"/>
    <w:rPr>
      <w:noProof/>
      <w:sz w:val="14"/>
    </w:rPr>
  </w:style>
  <w:style w:type="paragraph" w:customStyle="1" w:styleId="sysHeaders2L">
    <w:name w:val="sys Header s2 L"/>
    <w:basedOn w:val="Header"/>
    <w:semiHidden/>
    <w:rsid w:val="00B25A91"/>
    <w:pPr>
      <w:framePr w:wrap="around" w:vAnchor="text" w:hAnchor="text" w:y="1"/>
      <w:spacing w:before="120"/>
    </w:pPr>
  </w:style>
  <w:style w:type="paragraph" w:customStyle="1" w:styleId="sysHeaders2C">
    <w:name w:val="sys Header s2 C"/>
    <w:basedOn w:val="sysHeaders2L"/>
    <w:semiHidden/>
    <w:rsid w:val="00B25A91"/>
    <w:pPr>
      <w:framePr w:wrap="around" w:xAlign="center"/>
      <w:jc w:val="center"/>
    </w:pPr>
  </w:style>
  <w:style w:type="paragraph" w:customStyle="1" w:styleId="sysHeaders2R">
    <w:name w:val="sys Header s2 R"/>
    <w:basedOn w:val="sysHeaders2L"/>
    <w:semiHidden/>
    <w:rsid w:val="00B25A91"/>
    <w:pPr>
      <w:framePr w:wrap="around" w:xAlign="right"/>
      <w:ind w:right="28"/>
      <w:jc w:val="right"/>
    </w:pPr>
  </w:style>
  <w:style w:type="paragraph" w:customStyle="1" w:styleId="Heading0">
    <w:name w:val="Heading 0"/>
    <w:basedOn w:val="Heading1"/>
    <w:next w:val="BodyText"/>
    <w:semiHidden/>
    <w:rsid w:val="00B25A91"/>
    <w:pPr>
      <w:outlineLvl w:val="9"/>
    </w:pPr>
  </w:style>
  <w:style w:type="paragraph" w:customStyle="1" w:styleId="Heading0Custno">
    <w:name w:val="Heading 0 Cust no."/>
    <w:basedOn w:val="Heading1"/>
    <w:next w:val="BodyText"/>
    <w:semiHidden/>
    <w:rsid w:val="00B25A91"/>
    <w:pPr>
      <w:numPr>
        <w:numId w:val="0"/>
      </w:numPr>
      <w:tabs>
        <w:tab w:val="left" w:pos="0"/>
      </w:tabs>
      <w:ind w:hanging="403"/>
    </w:pPr>
  </w:style>
  <w:style w:type="paragraph" w:customStyle="1" w:styleId="Heading1Custno">
    <w:name w:val="Heading 1 Cust no."/>
    <w:basedOn w:val="Normal"/>
    <w:next w:val="BodyText"/>
    <w:semiHidden/>
    <w:rsid w:val="00B25A91"/>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BodyText"/>
    <w:semiHidden/>
    <w:rsid w:val="00B25A91"/>
    <w:pPr>
      <w:spacing w:before="120"/>
    </w:pPr>
    <w:rPr>
      <w:sz w:val="24"/>
    </w:rPr>
  </w:style>
  <w:style w:type="paragraph" w:customStyle="1" w:styleId="Heading3Custno">
    <w:name w:val="Heading 3 Cust no."/>
    <w:basedOn w:val="Heading2Custno"/>
    <w:next w:val="BodyText"/>
    <w:semiHidden/>
    <w:rsid w:val="00B25A91"/>
    <w:rPr>
      <w:sz w:val="22"/>
    </w:rPr>
  </w:style>
  <w:style w:type="paragraph" w:customStyle="1" w:styleId="Heading4Custno">
    <w:name w:val="Heading 4 Cust no."/>
    <w:basedOn w:val="Heading3Custno"/>
    <w:next w:val="BodyText"/>
    <w:semiHidden/>
    <w:rsid w:val="00B25A91"/>
    <w:rPr>
      <w:sz w:val="20"/>
    </w:rPr>
  </w:style>
  <w:style w:type="character" w:customStyle="1" w:styleId="sysHeaderLable">
    <w:name w:val="sys Header Lable"/>
    <w:basedOn w:val="DefaultParagraphFont"/>
    <w:semiHidden/>
    <w:rsid w:val="00017017"/>
    <w:rPr>
      <w:rFonts w:ascii="Verdana" w:hAnsi="Verdana"/>
      <w:b/>
      <w:spacing w:val="0"/>
      <w:sz w:val="14"/>
      <w:szCs w:val="16"/>
    </w:rPr>
  </w:style>
  <w:style w:type="paragraph" w:styleId="ListBullet3">
    <w:name w:val="List Bullet 3"/>
    <w:basedOn w:val="Normal"/>
    <w:semiHidden/>
    <w:rsid w:val="00B25A91"/>
    <w:pPr>
      <w:numPr>
        <w:numId w:val="5"/>
      </w:numPr>
      <w:tabs>
        <w:tab w:val="clear" w:pos="850"/>
        <w:tab w:val="num" w:pos="360"/>
      </w:tabs>
      <w:ind w:left="0" w:firstLine="0"/>
    </w:pPr>
  </w:style>
  <w:style w:type="paragraph" w:styleId="TOC1">
    <w:name w:val="toc 1"/>
    <w:basedOn w:val="Normal"/>
    <w:next w:val="Normal"/>
    <w:uiPriority w:val="39"/>
    <w:rsid w:val="0062021A"/>
    <w:pPr>
      <w:tabs>
        <w:tab w:val="left" w:pos="709"/>
        <w:tab w:val="right" w:leader="dot" w:pos="9000"/>
      </w:tabs>
      <w:spacing w:before="120" w:after="120"/>
      <w:ind w:left="709" w:right="709" w:hanging="709"/>
    </w:pPr>
    <w:rPr>
      <w:noProof/>
      <w:sz w:val="20"/>
      <w:szCs w:val="24"/>
    </w:rPr>
  </w:style>
  <w:style w:type="paragraph" w:styleId="TOC2">
    <w:name w:val="toc 2"/>
    <w:basedOn w:val="TOC1"/>
    <w:next w:val="Normal"/>
    <w:uiPriority w:val="39"/>
    <w:rsid w:val="00B25A91"/>
    <w:pPr>
      <w:tabs>
        <w:tab w:val="clear" w:pos="709"/>
        <w:tab w:val="left" w:pos="706"/>
      </w:tabs>
      <w:spacing w:before="0" w:after="0"/>
    </w:pPr>
  </w:style>
  <w:style w:type="paragraph" w:styleId="TOC3">
    <w:name w:val="toc 3"/>
    <w:basedOn w:val="TOC2"/>
    <w:next w:val="Normal"/>
    <w:uiPriority w:val="39"/>
    <w:rsid w:val="00B25A91"/>
    <w:pPr>
      <w:tabs>
        <w:tab w:val="clear" w:pos="706"/>
        <w:tab w:val="left" w:pos="720"/>
      </w:tabs>
    </w:pPr>
  </w:style>
  <w:style w:type="paragraph" w:styleId="TOC4">
    <w:name w:val="toc 4"/>
    <w:basedOn w:val="TOC3"/>
    <w:next w:val="Normal"/>
    <w:semiHidden/>
    <w:rsid w:val="00B25A91"/>
  </w:style>
  <w:style w:type="paragraph" w:styleId="TOC5">
    <w:name w:val="toc 5"/>
    <w:basedOn w:val="TOC3"/>
    <w:next w:val="Normal"/>
    <w:semiHidden/>
    <w:rsid w:val="00B25A91"/>
    <w:pPr>
      <w:tabs>
        <w:tab w:val="clear" w:pos="9000"/>
        <w:tab w:val="right" w:leader="dot" w:pos="8998"/>
      </w:tabs>
    </w:pPr>
    <w:rPr>
      <w:lang w:eastAsia="nl-NL"/>
    </w:rPr>
  </w:style>
  <w:style w:type="paragraph" w:styleId="TOC6">
    <w:name w:val="toc 6"/>
    <w:basedOn w:val="TOC3"/>
    <w:next w:val="Normal"/>
    <w:semiHidden/>
    <w:rsid w:val="00B25A91"/>
  </w:style>
  <w:style w:type="paragraph" w:styleId="TOC7">
    <w:name w:val="toc 7"/>
    <w:basedOn w:val="TOC3"/>
    <w:next w:val="Normal"/>
    <w:semiHidden/>
    <w:rsid w:val="00B25A91"/>
  </w:style>
  <w:style w:type="paragraph" w:styleId="TOC8">
    <w:name w:val="toc 8"/>
    <w:basedOn w:val="TOC3"/>
    <w:next w:val="Normal"/>
    <w:semiHidden/>
    <w:rsid w:val="00B25A91"/>
  </w:style>
  <w:style w:type="paragraph" w:styleId="TOC9">
    <w:name w:val="toc 9"/>
    <w:basedOn w:val="TOC3"/>
    <w:next w:val="Normal"/>
    <w:semiHidden/>
    <w:rsid w:val="00B25A91"/>
  </w:style>
  <w:style w:type="paragraph" w:styleId="ListBullet">
    <w:name w:val="List Bullet"/>
    <w:basedOn w:val="Normal"/>
    <w:rsid w:val="004E37BA"/>
    <w:pPr>
      <w:numPr>
        <w:numId w:val="7"/>
      </w:numPr>
    </w:pPr>
  </w:style>
  <w:style w:type="paragraph" w:styleId="ListBullet2">
    <w:name w:val="List Bullet 2"/>
    <w:basedOn w:val="Normal"/>
    <w:uiPriority w:val="99"/>
    <w:semiHidden/>
    <w:rsid w:val="00B25A91"/>
    <w:pPr>
      <w:numPr>
        <w:numId w:val="8"/>
      </w:numPr>
      <w:tabs>
        <w:tab w:val="clear" w:pos="568"/>
        <w:tab w:val="num" w:pos="170"/>
      </w:tabs>
      <w:ind w:left="170" w:hanging="170"/>
    </w:pPr>
  </w:style>
  <w:style w:type="character" w:styleId="PageNumber">
    <w:name w:val="page number"/>
    <w:basedOn w:val="DefaultParagraphFont"/>
    <w:semiHidden/>
    <w:rsid w:val="00B25A91"/>
    <w:rPr>
      <w:rFonts w:ascii="Times New Roman" w:hAnsi="Times New Roman"/>
      <w:b/>
      <w:spacing w:val="0"/>
      <w:sz w:val="14"/>
      <w:szCs w:val="14"/>
      <w:vertAlign w:val="baseline"/>
    </w:rPr>
  </w:style>
  <w:style w:type="paragraph" w:customStyle="1" w:styleId="Part">
    <w:name w:val="Part"/>
    <w:basedOn w:val="Heading1"/>
    <w:next w:val="BodyText"/>
    <w:semiHidden/>
    <w:rsid w:val="00B25A91"/>
    <w:pPr>
      <w:pageBreakBefore w:val="0"/>
      <w:numPr>
        <w:numId w:val="0"/>
      </w:numPr>
      <w:tabs>
        <w:tab w:val="num" w:pos="0"/>
      </w:tabs>
      <w:spacing w:after="240"/>
    </w:pPr>
  </w:style>
  <w:style w:type="paragraph" w:customStyle="1" w:styleId="sysHidden">
    <w:name w:val="sys Hidden"/>
    <w:basedOn w:val="Normal"/>
    <w:semiHidden/>
    <w:rsid w:val="00B25A91"/>
    <w:rPr>
      <w:vanish/>
    </w:rPr>
  </w:style>
  <w:style w:type="paragraph" w:customStyle="1" w:styleId="sysHeaderField">
    <w:name w:val="sys HeaderField"/>
    <w:basedOn w:val="sysHidden"/>
    <w:semiHidden/>
    <w:rsid w:val="00B25A91"/>
  </w:style>
  <w:style w:type="paragraph" w:customStyle="1" w:styleId="sysPageOfPages">
    <w:name w:val="sys PageOfPages"/>
    <w:basedOn w:val="sysHidden"/>
    <w:semiHidden/>
    <w:rsid w:val="00B25A91"/>
  </w:style>
  <w:style w:type="paragraph" w:customStyle="1" w:styleId="sysClass">
    <w:name w:val="sys Class"/>
    <w:basedOn w:val="Normal"/>
    <w:semiHidden/>
    <w:rsid w:val="00B25A91"/>
    <w:pPr>
      <w:framePr w:w="3969" w:hSpace="181" w:wrap="notBeside" w:vAnchor="page" w:hAnchor="text" w:y="1231"/>
    </w:pPr>
    <w:rPr>
      <w:b/>
      <w:caps/>
      <w:sz w:val="16"/>
      <w:szCs w:val="18"/>
    </w:rPr>
  </w:style>
  <w:style w:type="paragraph" w:customStyle="1" w:styleId="sysWordMark">
    <w:name w:val="sys WordMark"/>
    <w:basedOn w:val="Normal"/>
    <w:semiHidden/>
    <w:rsid w:val="005A09F7"/>
    <w:pPr>
      <w:framePr w:w="2155" w:hSpace="142" w:wrap="around" w:vAnchor="page" w:hAnchor="margin" w:xAlign="right" w:y="965"/>
      <w:jc w:val="right"/>
    </w:pPr>
  </w:style>
  <w:style w:type="paragraph" w:styleId="Title">
    <w:name w:val="Title"/>
    <w:basedOn w:val="Normal"/>
    <w:next w:val="BodyText"/>
    <w:qFormat/>
    <w:rsid w:val="00B25A91"/>
    <w:pPr>
      <w:framePr w:w="4649" w:h="1247" w:hRule="exact" w:hSpace="142" w:vSpace="142" w:wrap="notBeside" w:vAnchor="page" w:hAnchor="margin" w:y="3800"/>
      <w:spacing w:line="360" w:lineRule="auto"/>
    </w:pPr>
    <w:rPr>
      <w:caps/>
    </w:rPr>
  </w:style>
  <w:style w:type="paragraph" w:customStyle="1" w:styleId="Titlecd">
    <w:name w:val="Title cd"/>
    <w:basedOn w:val="Title"/>
    <w:semiHidden/>
    <w:rsid w:val="00B25A91"/>
    <w:pPr>
      <w:framePr w:w="0" w:hRule="auto" w:wrap="notBeside" w:y="2813"/>
    </w:pPr>
  </w:style>
  <w:style w:type="paragraph" w:customStyle="1" w:styleId="sysFooter2">
    <w:name w:val="sys Footer 2"/>
    <w:basedOn w:val="Footer"/>
    <w:semiHidden/>
    <w:rsid w:val="00B25A91"/>
  </w:style>
  <w:style w:type="paragraph" w:customStyle="1" w:styleId="sysFooter2C">
    <w:name w:val="sys Footer 2 C"/>
    <w:basedOn w:val="sysFooter2L"/>
    <w:semiHidden/>
    <w:rsid w:val="003F21F7"/>
    <w:pPr>
      <w:framePr w:wrap="around" w:xAlign="center"/>
    </w:pPr>
  </w:style>
  <w:style w:type="paragraph" w:customStyle="1" w:styleId="sysFooter2R">
    <w:name w:val="sys Footer 2 R"/>
    <w:basedOn w:val="sysFooter2L"/>
    <w:semiHidden/>
    <w:rsid w:val="003F21F7"/>
    <w:pPr>
      <w:framePr w:wrap="around" w:xAlign="right"/>
      <w:ind w:right="28"/>
    </w:pPr>
  </w:style>
  <w:style w:type="paragraph" w:customStyle="1" w:styleId="sysFooter2Line">
    <w:name w:val="sys Footer 2 Line"/>
    <w:basedOn w:val="sysFooter2"/>
    <w:semiHidden/>
    <w:rsid w:val="00B25A91"/>
    <w:pPr>
      <w:pBdr>
        <w:bottom w:val="single" w:sz="6" w:space="1" w:color="000000"/>
      </w:pBdr>
      <w:spacing w:after="60"/>
    </w:pPr>
  </w:style>
  <w:style w:type="paragraph" w:customStyle="1" w:styleId="sysMAT">
    <w:name w:val="sys MAT"/>
    <w:basedOn w:val="sysCopyright"/>
    <w:semiHidden/>
    <w:rsid w:val="00B25A91"/>
    <w:pPr>
      <w:framePr w:wrap="around"/>
      <w:spacing w:after="600"/>
    </w:pPr>
  </w:style>
  <w:style w:type="paragraph" w:customStyle="1" w:styleId="sysLbl">
    <w:name w:val="sys Lbl"/>
    <w:basedOn w:val="Normal"/>
    <w:semiHidden/>
    <w:rsid w:val="00B25A91"/>
    <w:rPr>
      <w:b/>
      <w:smallCaps/>
      <w:color w:val="FFFFFF"/>
      <w:sz w:val="16"/>
      <w:szCs w:val="18"/>
    </w:rPr>
  </w:style>
  <w:style w:type="paragraph" w:customStyle="1" w:styleId="sysHeaderLinebelow">
    <w:name w:val="sys Header Line below"/>
    <w:basedOn w:val="Header"/>
    <w:semiHidden/>
    <w:rsid w:val="00B25A91"/>
    <w:pPr>
      <w:pBdr>
        <w:bottom w:val="single" w:sz="4" w:space="1" w:color="000000"/>
      </w:pBdr>
    </w:pPr>
  </w:style>
  <w:style w:type="paragraph" w:customStyle="1" w:styleId="sysMATHeader">
    <w:name w:val="sys MAT Header"/>
    <w:basedOn w:val="Normal"/>
    <w:semiHidden/>
    <w:rsid w:val="00B25A91"/>
    <w:rPr>
      <w:color w:val="FFFFFF"/>
    </w:rPr>
  </w:style>
  <w:style w:type="character" w:customStyle="1" w:styleId="smallcaps">
    <w:name w:val="small caps"/>
    <w:basedOn w:val="DefaultParagraphFont"/>
    <w:semiHidden/>
    <w:rsid w:val="00B25A91"/>
    <w:rPr>
      <w:smallCaps/>
    </w:rPr>
  </w:style>
  <w:style w:type="paragraph" w:customStyle="1" w:styleId="sysMATText">
    <w:name w:val="sys MAT Text"/>
    <w:basedOn w:val="Normal"/>
    <w:semiHidden/>
    <w:rsid w:val="00B25A91"/>
    <w:rPr>
      <w:sz w:val="16"/>
    </w:rPr>
  </w:style>
  <w:style w:type="table" w:styleId="TableGrid">
    <w:name w:val="Table Grid"/>
    <w:basedOn w:val="TableNormal"/>
    <w:uiPriority w:val="39"/>
    <w:rsid w:val="00B25A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icture">
    <w:name w:val="Picture"/>
    <w:basedOn w:val="Normal"/>
    <w:next w:val="Normal"/>
    <w:semiHidden/>
    <w:rsid w:val="00B25A91"/>
    <w:pPr>
      <w:jc w:val="center"/>
    </w:pPr>
    <w:rPr>
      <w:lang w:eastAsia="nl-NL"/>
    </w:rPr>
  </w:style>
  <w:style w:type="character" w:styleId="FootnoteReference">
    <w:name w:val="footnote reference"/>
    <w:basedOn w:val="DefaultParagraphFont"/>
    <w:semiHidden/>
    <w:rsid w:val="00017017"/>
    <w:rPr>
      <w:rFonts w:ascii="Verdana" w:hAnsi="Verdana"/>
      <w:sz w:val="18"/>
      <w:vertAlign w:val="superscript"/>
    </w:rPr>
  </w:style>
  <w:style w:type="paragraph" w:styleId="FootnoteText">
    <w:name w:val="footnote text"/>
    <w:basedOn w:val="Normal"/>
    <w:semiHidden/>
    <w:rsid w:val="00B25A91"/>
    <w:pPr>
      <w:ind w:left="142" w:hanging="142"/>
    </w:pPr>
    <w:rPr>
      <w:sz w:val="14"/>
      <w:lang w:eastAsia="nl-NL"/>
    </w:rPr>
  </w:style>
  <w:style w:type="paragraph" w:customStyle="1" w:styleId="Table">
    <w:name w:val="Table"/>
    <w:basedOn w:val="Normal"/>
    <w:semiHidden/>
    <w:rsid w:val="006069A6"/>
    <w:pPr>
      <w:spacing w:before="20" w:after="20"/>
    </w:pPr>
    <w:rPr>
      <w:sz w:val="16"/>
    </w:rPr>
  </w:style>
  <w:style w:type="paragraph" w:customStyle="1" w:styleId="TableHeader">
    <w:name w:val="Table Header"/>
    <w:basedOn w:val="Normal"/>
    <w:link w:val="TableHeaderChar"/>
    <w:qFormat/>
    <w:rsid w:val="006069A6"/>
    <w:pPr>
      <w:spacing w:after="43"/>
    </w:pPr>
    <w:rPr>
      <w:b/>
      <w:color w:val="FFFFFF"/>
      <w:szCs w:val="18"/>
    </w:rPr>
  </w:style>
  <w:style w:type="paragraph" w:customStyle="1" w:styleId="TableListbullet">
    <w:name w:val="Table List bullet"/>
    <w:basedOn w:val="Normal"/>
    <w:semiHidden/>
    <w:rsid w:val="00BA601B"/>
    <w:pPr>
      <w:numPr>
        <w:numId w:val="9"/>
      </w:numPr>
      <w:spacing w:before="20" w:after="20"/>
    </w:pPr>
    <w:rPr>
      <w:sz w:val="16"/>
      <w:lang w:eastAsia="nl-NL"/>
    </w:rPr>
  </w:style>
  <w:style w:type="paragraph" w:customStyle="1" w:styleId="TableListbullet2">
    <w:name w:val="Table List bullet 2"/>
    <w:basedOn w:val="Normal"/>
    <w:semiHidden/>
    <w:rsid w:val="006069A6"/>
    <w:pPr>
      <w:numPr>
        <w:numId w:val="10"/>
      </w:numPr>
      <w:tabs>
        <w:tab w:val="clear" w:pos="142"/>
        <w:tab w:val="left" w:pos="283"/>
      </w:tabs>
      <w:spacing w:before="20" w:after="20"/>
    </w:pPr>
    <w:rPr>
      <w:sz w:val="16"/>
      <w:lang w:eastAsia="nl-NL"/>
    </w:rPr>
  </w:style>
  <w:style w:type="paragraph" w:customStyle="1" w:styleId="TableListbullet3">
    <w:name w:val="Table List bullet 3"/>
    <w:basedOn w:val="Normal"/>
    <w:semiHidden/>
    <w:rsid w:val="006069A6"/>
    <w:pPr>
      <w:numPr>
        <w:numId w:val="11"/>
      </w:numPr>
      <w:spacing w:before="20" w:after="20"/>
    </w:pPr>
    <w:rPr>
      <w:sz w:val="16"/>
      <w:lang w:eastAsia="nl-NL"/>
    </w:rPr>
  </w:style>
  <w:style w:type="character" w:customStyle="1" w:styleId="BodyTextChar">
    <w:name w:val="Body Text Char"/>
    <w:aliases w:val="Tempo Body Text Char,bt Char,body text Char,BODY TEXT Char,t Char,Text Char,Tempo Body Text1 Char,Tempo Body Text2 Char,Tempo Body Text3 Char,Tempo Body Text4 Char,Tempo Body Text5 Char,Tempo Body Text6 Char,Tempo Body Text7 Char,b Char"/>
    <w:basedOn w:val="DefaultParagraphFont"/>
    <w:link w:val="BodyText"/>
    <w:semiHidden/>
    <w:rsid w:val="003F21F7"/>
    <w:rPr>
      <w:rFonts w:ascii="Verdana" w:hAnsi="Verdana"/>
      <w:sz w:val="18"/>
      <w:lang w:val="en-US" w:eastAsia="en-US"/>
    </w:rPr>
  </w:style>
  <w:style w:type="paragraph" w:customStyle="1" w:styleId="Heading0nono">
    <w:name w:val="Heading 0 no no."/>
    <w:basedOn w:val="Heading0"/>
    <w:next w:val="Normal"/>
    <w:rsid w:val="006903EE"/>
    <w:pPr>
      <w:numPr>
        <w:numId w:val="0"/>
      </w:numPr>
      <w:tabs>
        <w:tab w:val="left" w:pos="0"/>
      </w:tabs>
    </w:pPr>
  </w:style>
  <w:style w:type="table" w:styleId="MediumList2-Accent1">
    <w:name w:val="Medium List 2 Accent 1"/>
    <w:basedOn w:val="TableNormal"/>
    <w:uiPriority w:val="66"/>
    <w:rsid w:val="00943674"/>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BD0745"/>
    <w:rPr>
      <w:color w:val="0563C1" w:themeColor="hyperlink"/>
      <w:u w:val="single"/>
    </w:rPr>
  </w:style>
  <w:style w:type="paragraph" w:customStyle="1" w:styleId="sysWordMarkPage1">
    <w:name w:val="sys WordMark Page 1"/>
    <w:basedOn w:val="Normal"/>
    <w:rsid w:val="005A09F7"/>
    <w:pPr>
      <w:framePr w:w="2155" w:hSpace="142" w:vSpace="142" w:wrap="around" w:vAnchor="page" w:hAnchor="margin" w:xAlign="right" w:y="965"/>
    </w:pPr>
  </w:style>
  <w:style w:type="character" w:styleId="CommentReference">
    <w:name w:val="annotation reference"/>
    <w:basedOn w:val="DefaultParagraphFont"/>
    <w:rsid w:val="00CE134E"/>
    <w:rPr>
      <w:sz w:val="16"/>
      <w:szCs w:val="16"/>
    </w:rPr>
  </w:style>
  <w:style w:type="paragraph" w:styleId="CommentText">
    <w:name w:val="annotation text"/>
    <w:basedOn w:val="Normal"/>
    <w:link w:val="CommentTextChar"/>
    <w:rsid w:val="00CE134E"/>
    <w:rPr>
      <w:sz w:val="20"/>
    </w:rPr>
  </w:style>
  <w:style w:type="character" w:customStyle="1" w:styleId="CommentTextChar">
    <w:name w:val="Comment Text Char"/>
    <w:basedOn w:val="DefaultParagraphFont"/>
    <w:link w:val="CommentText"/>
    <w:rsid w:val="00CE134E"/>
    <w:rPr>
      <w:rFonts w:ascii="Verdana" w:hAnsi="Verdana"/>
      <w:lang w:val="en-US" w:eastAsia="en-US"/>
    </w:rPr>
  </w:style>
  <w:style w:type="paragraph" w:styleId="CommentSubject">
    <w:name w:val="annotation subject"/>
    <w:basedOn w:val="CommentText"/>
    <w:next w:val="CommentText"/>
    <w:link w:val="CommentSubjectChar"/>
    <w:rsid w:val="00CE134E"/>
    <w:rPr>
      <w:b/>
      <w:bCs/>
    </w:rPr>
  </w:style>
  <w:style w:type="character" w:customStyle="1" w:styleId="CommentSubjectChar">
    <w:name w:val="Comment Subject Char"/>
    <w:basedOn w:val="CommentTextChar"/>
    <w:link w:val="CommentSubject"/>
    <w:rsid w:val="00CE134E"/>
    <w:rPr>
      <w:rFonts w:ascii="Verdana" w:hAnsi="Verdana"/>
      <w:b/>
      <w:bCs/>
      <w:lang w:val="en-US" w:eastAsia="en-US"/>
    </w:rPr>
  </w:style>
  <w:style w:type="paragraph" w:styleId="BalloonText">
    <w:name w:val="Balloon Text"/>
    <w:basedOn w:val="Normal"/>
    <w:link w:val="BalloonTextChar"/>
    <w:semiHidden/>
    <w:unhideWhenUsed/>
    <w:rsid w:val="00CE134E"/>
    <w:rPr>
      <w:rFonts w:ascii="Segoe UI" w:hAnsi="Segoe UI" w:cs="Segoe UI"/>
      <w:szCs w:val="18"/>
    </w:rPr>
  </w:style>
  <w:style w:type="character" w:customStyle="1" w:styleId="BalloonTextChar">
    <w:name w:val="Balloon Text Char"/>
    <w:basedOn w:val="DefaultParagraphFont"/>
    <w:link w:val="BalloonText"/>
    <w:semiHidden/>
    <w:rsid w:val="00CE134E"/>
    <w:rPr>
      <w:rFonts w:ascii="Segoe UI" w:hAnsi="Segoe UI" w:cs="Segoe UI"/>
      <w:sz w:val="18"/>
      <w:szCs w:val="18"/>
      <w:lang w:val="en-US" w:eastAsia="en-US"/>
    </w:rPr>
  </w:style>
  <w:style w:type="paragraph" w:styleId="ListParagraph">
    <w:name w:val="List Paragraph"/>
    <w:basedOn w:val="Normal"/>
    <w:uiPriority w:val="34"/>
    <w:qFormat/>
    <w:rsid w:val="003A531C"/>
    <w:pPr>
      <w:ind w:left="720"/>
      <w:contextualSpacing/>
    </w:pPr>
  </w:style>
  <w:style w:type="paragraph" w:customStyle="1" w:styleId="Default">
    <w:name w:val="Default"/>
    <w:rsid w:val="0013010A"/>
    <w:pPr>
      <w:autoSpaceDE w:val="0"/>
      <w:autoSpaceDN w:val="0"/>
      <w:adjustRightInd w:val="0"/>
    </w:pPr>
    <w:rPr>
      <w:rFonts w:ascii="Arial" w:hAnsi="Arial" w:cs="Arial"/>
      <w:color w:val="000000"/>
      <w:sz w:val="24"/>
      <w:szCs w:val="24"/>
      <w:lang w:val="en-US" w:eastAsia="en-US"/>
    </w:rPr>
  </w:style>
  <w:style w:type="paragraph" w:styleId="NormalWeb">
    <w:name w:val="Normal (Web)"/>
    <w:basedOn w:val="Normal"/>
    <w:uiPriority w:val="99"/>
    <w:unhideWhenUsed/>
    <w:rsid w:val="00F615ED"/>
    <w:pPr>
      <w:spacing w:before="100" w:beforeAutospacing="1" w:after="100" w:afterAutospacing="1"/>
    </w:pPr>
    <w:rPr>
      <w:rFonts w:ascii="Arial" w:hAnsi="Arial" w:cs="Arial"/>
      <w:sz w:val="20"/>
      <w:lang w:val="en-IN" w:eastAsia="en-IN"/>
    </w:rPr>
  </w:style>
  <w:style w:type="character" w:customStyle="1" w:styleId="Heading1Char">
    <w:name w:val="Heading 1 Char"/>
    <w:aliases w:val="Headline 1 Char,Tempo Heading 1 Char,AON Heading 1 Char,KJL:Main Char,h1 Char,Chapter Headline Char,H1 Char,PA Chapter Char,1 Char,numbered indent 1 Char,ni1 Char,Headerm Char,Main Section Char,Heading 1 (NN) Char,CMG H1 Char,Head1 Char"/>
    <w:basedOn w:val="DefaultParagraphFont"/>
    <w:link w:val="Heading1"/>
    <w:rsid w:val="000148E7"/>
    <w:rPr>
      <w:rFonts w:ascii="Verdana" w:hAnsi="Verdana"/>
      <w:b/>
      <w:color w:val="0066A2"/>
      <w:sz w:val="28"/>
      <w:szCs w:val="26"/>
      <w:lang w:val="en-US" w:eastAsia="en-US"/>
    </w:rPr>
  </w:style>
  <w:style w:type="paragraph" w:styleId="BlockText">
    <w:name w:val="Block Text"/>
    <w:basedOn w:val="Normal"/>
    <w:rsid w:val="00492FAB"/>
    <w:pPr>
      <w:spacing w:before="120" w:after="120" w:line="276" w:lineRule="auto"/>
    </w:pPr>
    <w:rPr>
      <w:rFonts w:ascii="Arial Bold" w:eastAsia="Calibri" w:hAnsi="Arial Bold"/>
      <w:b/>
      <w:sz w:val="20"/>
      <w:szCs w:val="22"/>
    </w:rPr>
  </w:style>
  <w:style w:type="paragraph" w:customStyle="1" w:styleId="Tablebody">
    <w:name w:val="Table_body"/>
    <w:basedOn w:val="BodyText"/>
    <w:autoRedefine/>
    <w:rsid w:val="00492FAB"/>
    <w:pPr>
      <w:spacing w:before="120"/>
    </w:pPr>
    <w:rPr>
      <w:rFonts w:ascii="Times New Roman" w:eastAsia="Calibri" w:hAnsi="Times New Roman"/>
      <w:iCs/>
      <w:sz w:val="22"/>
      <w:szCs w:val="22"/>
    </w:rPr>
  </w:style>
  <w:style w:type="character" w:customStyle="1" w:styleId="UnresolvedMention">
    <w:name w:val="Unresolved Mention"/>
    <w:basedOn w:val="DefaultParagraphFont"/>
    <w:uiPriority w:val="99"/>
    <w:semiHidden/>
    <w:unhideWhenUsed/>
    <w:rsid w:val="00D842BB"/>
    <w:rPr>
      <w:color w:val="605E5C"/>
      <w:shd w:val="clear" w:color="auto" w:fill="E1DFDD"/>
    </w:rPr>
  </w:style>
  <w:style w:type="character" w:customStyle="1" w:styleId="TableHeaderChar">
    <w:name w:val="Table Header Char"/>
    <w:link w:val="TableHeader"/>
    <w:rsid w:val="00DD1778"/>
    <w:rPr>
      <w:rFonts w:ascii="Verdana" w:hAnsi="Verdana"/>
      <w:b/>
      <w:color w:val="FFFFFF"/>
      <w:sz w:val="18"/>
      <w:szCs w:val="18"/>
      <w:lang w:val="en-US" w:eastAsia="en-US"/>
    </w:rPr>
  </w:style>
  <w:style w:type="character" w:customStyle="1" w:styleId="HeaderChar">
    <w:name w:val="Header Char"/>
    <w:basedOn w:val="DefaultParagraphFont"/>
    <w:link w:val="Header"/>
    <w:uiPriority w:val="99"/>
    <w:rsid w:val="001B1390"/>
    <w:rPr>
      <w:rFonts w:ascii="Verdana" w:hAnsi="Verdana"/>
      <w:noProof/>
      <w:sz w:val="14"/>
      <w:lang w:val="en-US" w:eastAsia="en-US"/>
    </w:rPr>
  </w:style>
  <w:style w:type="character" w:styleId="Emphasis">
    <w:name w:val="Emphasis"/>
    <w:basedOn w:val="DefaultParagraphFont"/>
    <w:qFormat/>
    <w:rsid w:val="00DA38AC"/>
    <w:rPr>
      <w:i/>
      <w:iCs/>
    </w:rPr>
  </w:style>
</w:styles>
</file>

<file path=word/webSettings.xml><?xml version="1.0" encoding="utf-8"?>
<w:webSettings xmlns:r="http://schemas.openxmlformats.org/officeDocument/2006/relationships" xmlns:w="http://schemas.openxmlformats.org/wordprocessingml/2006/main">
  <w:divs>
    <w:div w:id="73824834">
      <w:bodyDiv w:val="1"/>
      <w:marLeft w:val="0"/>
      <w:marRight w:val="0"/>
      <w:marTop w:val="0"/>
      <w:marBottom w:val="0"/>
      <w:divBdr>
        <w:top w:val="none" w:sz="0" w:space="0" w:color="auto"/>
        <w:left w:val="none" w:sz="0" w:space="0" w:color="auto"/>
        <w:bottom w:val="none" w:sz="0" w:space="0" w:color="auto"/>
        <w:right w:val="none" w:sz="0" w:space="0" w:color="auto"/>
      </w:divBdr>
    </w:div>
    <w:div w:id="91586504">
      <w:bodyDiv w:val="1"/>
      <w:marLeft w:val="0"/>
      <w:marRight w:val="0"/>
      <w:marTop w:val="0"/>
      <w:marBottom w:val="0"/>
      <w:divBdr>
        <w:top w:val="none" w:sz="0" w:space="0" w:color="auto"/>
        <w:left w:val="none" w:sz="0" w:space="0" w:color="auto"/>
        <w:bottom w:val="none" w:sz="0" w:space="0" w:color="auto"/>
        <w:right w:val="none" w:sz="0" w:space="0" w:color="auto"/>
      </w:divBdr>
    </w:div>
    <w:div w:id="912667696">
      <w:bodyDiv w:val="1"/>
      <w:marLeft w:val="0"/>
      <w:marRight w:val="0"/>
      <w:marTop w:val="0"/>
      <w:marBottom w:val="0"/>
      <w:divBdr>
        <w:top w:val="none" w:sz="0" w:space="0" w:color="auto"/>
        <w:left w:val="none" w:sz="0" w:space="0" w:color="auto"/>
        <w:bottom w:val="none" w:sz="0" w:space="0" w:color="auto"/>
        <w:right w:val="none" w:sz="0" w:space="0" w:color="auto"/>
      </w:divBdr>
    </w:div>
    <w:div w:id="1188758182">
      <w:bodyDiv w:val="1"/>
      <w:marLeft w:val="0"/>
      <w:marRight w:val="0"/>
      <w:marTop w:val="0"/>
      <w:marBottom w:val="0"/>
      <w:divBdr>
        <w:top w:val="none" w:sz="0" w:space="0" w:color="auto"/>
        <w:left w:val="none" w:sz="0" w:space="0" w:color="auto"/>
        <w:bottom w:val="none" w:sz="0" w:space="0" w:color="auto"/>
        <w:right w:val="none" w:sz="0" w:space="0" w:color="auto"/>
      </w:divBdr>
    </w:div>
    <w:div w:id="1632055502">
      <w:bodyDiv w:val="1"/>
      <w:marLeft w:val="0"/>
      <w:marRight w:val="0"/>
      <w:marTop w:val="0"/>
      <w:marBottom w:val="0"/>
      <w:divBdr>
        <w:top w:val="none" w:sz="0" w:space="0" w:color="auto"/>
        <w:left w:val="none" w:sz="0" w:space="0" w:color="auto"/>
        <w:bottom w:val="none" w:sz="0" w:space="0" w:color="auto"/>
        <w:right w:val="none" w:sz="0" w:space="0" w:color="auto"/>
      </w:divBdr>
    </w:div>
    <w:div w:id="213602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514199\AppData\Roaming\Microsoft\Templates\Re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Url xmlns="6b44be04-4f4f-4ad5-8583-fc6cfe787cfe">
      <Url>https://sp2013.myatos.net/si/gd/op/as/_layouts/15/DocIdRedir.aspx?ID=P7YSZEP7SPDX-1667267219-14</Url>
      <Description>P7YSZEP7SPDX-1667267219-14</Description>
    </_dlc_DocIdUrl>
    <_dlc_DocId xmlns="6b44be04-4f4f-4ad5-8583-fc6cfe787cfe">P7YSZEP7SPDX-1667267219-14</_dlc_DocId>
    <PublishingExpirationDate xmlns="http://schemas.microsoft.com/sharepoint/v3" xsi:nil="true"/>
    <PublishingStartDate xmlns="http://schemas.microsoft.com/sharepoint/v3" xsi:nil="true"/>
    <LockedVersions xmlns="b0c1f1f9-e91a-4bb2-bc14-460e7db46c2a" xsi:nil="true"/>
    <AdvancedVersioningLimit xmlns="b0c1f1f9-e91a-4bb2-bc14-460e7db46c2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0ED07CFE13BE64DAA8CA10AA092CCC9" ma:contentTypeVersion="3" ma:contentTypeDescription="Create a new document." ma:contentTypeScope="" ma:versionID="6d5de03ad715e117fd1e41918c8688e1">
  <xsd:schema xmlns:xsd="http://www.w3.org/2001/XMLSchema" xmlns:xs="http://www.w3.org/2001/XMLSchema" xmlns:p="http://schemas.microsoft.com/office/2006/metadata/properties" xmlns:ns1="http://schemas.microsoft.com/sharepoint/v3" xmlns:ns2="6b44be04-4f4f-4ad5-8583-fc6cfe787cfe" xmlns:ns3="b0c1f1f9-e91a-4bb2-bc14-460e7db46c2a" targetNamespace="http://schemas.microsoft.com/office/2006/metadata/properties" ma:root="true" ma:fieldsID="75592ca5ec00d91329ad0a3293d299df" ns1:_="" ns2:_="" ns3:_="">
    <xsd:import namespace="http://schemas.microsoft.com/sharepoint/v3"/>
    <xsd:import namespace="6b44be04-4f4f-4ad5-8583-fc6cfe787cfe"/>
    <xsd:import namespace="b0c1f1f9-e91a-4bb2-bc14-460e7db46c2a"/>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AdvancedVersioningLimit" minOccurs="0"/>
                <xsd:element ref="ns3:Locked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44be04-4f4f-4ad5-8583-fc6cfe787cf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0c1f1f9-e91a-4bb2-bc14-460e7db46c2a" elementFormDefault="qualified">
    <xsd:import namespace="http://schemas.microsoft.com/office/2006/documentManagement/types"/>
    <xsd:import namespace="http://schemas.microsoft.com/office/infopath/2007/PartnerControls"/>
    <xsd:element name="AdvancedVersioningLimit" ma:index="13" nillable="true" ma:displayName="AdvancedVersioningLimit" ma:hidden="true" ma:internalName="AdvancedVersioningLimit">
      <xsd:simpleType>
        <xsd:restriction base="dms:Text"/>
      </xsd:simpleType>
    </xsd:element>
    <xsd:element name="LockedVersions" ma:index="14" nillable="true" ma:displayName="LockedVersions" ma:hidden="true" ma:internalName="LockedVersion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1DA35-59DC-4BA0-8197-A2A4E79EECB1}">
  <ds:schemaRefs>
    <ds:schemaRef ds:uri="http://schemas.microsoft.com/office/2006/metadata/properties"/>
    <ds:schemaRef ds:uri="http://schemas.microsoft.com/office/infopath/2007/PartnerControls"/>
    <ds:schemaRef ds:uri="6b44be04-4f4f-4ad5-8583-fc6cfe787cfe"/>
    <ds:schemaRef ds:uri="http://schemas.microsoft.com/sharepoint/v3"/>
    <ds:schemaRef ds:uri="b0c1f1f9-e91a-4bb2-bc14-460e7db46c2a"/>
  </ds:schemaRefs>
</ds:datastoreItem>
</file>

<file path=customXml/itemProps2.xml><?xml version="1.0" encoding="utf-8"?>
<ds:datastoreItem xmlns:ds="http://schemas.openxmlformats.org/officeDocument/2006/customXml" ds:itemID="{40880C9B-2F61-47A7-871A-1AD3116F4A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b44be04-4f4f-4ad5-8583-fc6cfe787cfe"/>
    <ds:schemaRef ds:uri="b0c1f1f9-e91a-4bb2-bc14-460e7db46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847EE-120B-41E2-BC17-84F14AC9BADA}">
  <ds:schemaRefs>
    <ds:schemaRef ds:uri="http://schemas.microsoft.com/sharepoint/events"/>
  </ds:schemaRefs>
</ds:datastoreItem>
</file>

<file path=customXml/itemProps4.xml><?xml version="1.0" encoding="utf-8"?>
<ds:datastoreItem xmlns:ds="http://schemas.openxmlformats.org/officeDocument/2006/customXml" ds:itemID="{0F5F7FB8-1239-4CE9-858A-47108738819B}">
  <ds:schemaRefs>
    <ds:schemaRef ds:uri="http://schemas.microsoft.com/sharepoint/v3/contenttype/forms"/>
  </ds:schemaRefs>
</ds:datastoreItem>
</file>

<file path=customXml/itemProps5.xml><?xml version="1.0" encoding="utf-8"?>
<ds:datastoreItem xmlns:ds="http://schemas.openxmlformats.org/officeDocument/2006/customXml" ds:itemID="{B2DF253C-B0CD-453F-BCEA-49126983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Report.dotm</Template>
  <TotalTime>12</TotalTime>
  <Pages>8</Pages>
  <Words>588</Words>
  <Characters>3356</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Work Instruction-template</vt:lpstr>
      <vt:lpstr/>
    </vt:vector>
  </TitlesOfParts>
  <Company>Atos S.E.</Company>
  <LinksUpToDate>false</LinksUpToDate>
  <CharactersWithSpaces>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Instruction-template</dc:title>
  <dc:creator>Sarika Saxena</dc:creator>
  <cp:lastModifiedBy>Chaya Nikam</cp:lastModifiedBy>
  <cp:revision>5</cp:revision>
  <cp:lastPrinted>2012-06-01T12:49:00Z</cp:lastPrinted>
  <dcterms:created xsi:type="dcterms:W3CDTF">2022-01-10T11:39:00Z</dcterms:created>
  <dcterms:modified xsi:type="dcterms:W3CDTF">2022-01-10T11:55:00Z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Katarzyna Cieslak-Rylich</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Atos for internal use</vt:lpwstr>
  </property>
  <property fmtid="{D5CDD505-2E9C-101B-9397-08002B2CF9AE}" pid="6" name="Classification1">
    <vt:lpwstr>Public</vt:lpwstr>
  </property>
  <property fmtid="{D5CDD505-2E9C-101B-9397-08002B2CF9AE}" pid="7" name="Classification2">
    <vt:lpwstr>Atos for internal use</vt:lpwstr>
  </property>
  <property fmtid="{D5CDD505-2E9C-101B-9397-08002B2CF9AE}" pid="8" name="Classification3">
    <vt:lpwstr>Atos Confidential</vt:lpwstr>
  </property>
  <property fmtid="{D5CDD505-2E9C-101B-9397-08002B2CF9AE}" pid="9" name="Classification4">
    <vt:lpwstr>Atos Secret</vt:lpwstr>
  </property>
  <property fmtid="{D5CDD505-2E9C-101B-9397-08002B2CF9AE}" pid="10" name="Classification5">
    <vt:lpwstr/>
  </property>
  <property fmtid="{D5CDD505-2E9C-101B-9397-08002B2CF9AE}" pid="11" name="CompanyCode">
    <vt:lpwstr/>
  </property>
  <property fmtid="{D5CDD505-2E9C-101B-9397-08002B2CF9AE}" pid="12" name="CompanyName">
    <vt:lpwstr>Atos</vt:lpwstr>
  </property>
  <property fmtid="{D5CDD505-2E9C-101B-9397-08002B2CF9AE}" pid="13" name="CompanyNameLegal">
    <vt:lpwstr>Atos</vt:lpwstr>
  </property>
  <property fmtid="{D5CDD505-2E9C-101B-9397-08002B2CF9AE}" pid="14" name="Copyright">
    <vt:lpwstr>2019</vt:lpwstr>
  </property>
  <property fmtid="{D5CDD505-2E9C-101B-9397-08002B2CF9AE}" pid="15" name="Copyright2">
    <vt:lpwstr/>
  </property>
  <property fmtid="{D5CDD505-2E9C-101B-9397-08002B2CF9AE}" pid="16" name="DatesReview">
    <vt:lpwstr/>
  </property>
  <property fmtid="{D5CDD505-2E9C-101B-9397-08002B2CF9AE}" pid="17" name="DatesRfO">
    <vt:lpwstr/>
  </property>
  <property fmtid="{D5CDD505-2E9C-101B-9397-08002B2CF9AE}" pid="18" name="DatesRfT">
    <vt:lpwstr/>
  </property>
  <property fmtid="{D5CDD505-2E9C-101B-9397-08002B2CF9AE}" pid="19" name="DocDate">
    <vt:lpwstr/>
  </property>
  <property fmtid="{D5CDD505-2E9C-101B-9397-08002B2CF9AE}" pid="20" name="DocumentNumber">
    <vt:lpwstr>ASF-QUA-0005</vt:lpwstr>
  </property>
  <property fmtid="{D5CDD505-2E9C-101B-9397-08002B2CF9AE}" pid="21" name="DocumentNumberTbx">
    <vt:lpwstr>ASF-QUA-0005</vt:lpwstr>
  </property>
  <property fmtid="{D5CDD505-2E9C-101B-9397-08002B2CF9AE}" pid="22" name="Footer2">
    <vt:lpwstr/>
  </property>
  <property fmtid="{D5CDD505-2E9C-101B-9397-08002B2CF9AE}" pid="23" name="HeaderField1">
    <vt:lpwstr>Version: 0.3</vt:lpwstr>
  </property>
  <property fmtid="{D5CDD505-2E9C-101B-9397-08002B2CF9AE}" pid="24" name="HeaderField1Tbx">
    <vt:lpwstr>Automatic</vt:lpwstr>
  </property>
  <property fmtid="{D5CDD505-2E9C-101B-9397-08002B2CF9AE}" pid="25" name="HeaderField3">
    <vt:lpwstr>Doc. No.: ASF-QUA-0005</vt:lpwstr>
  </property>
  <property fmtid="{D5CDD505-2E9C-101B-9397-08002B2CF9AE}" pid="26" name="HeaderField3Tbx">
    <vt:lpwstr>Automatic</vt:lpwstr>
  </property>
  <property fmtid="{D5CDD505-2E9C-101B-9397-08002B2CF9AE}" pid="27" name="LanguageCode">
    <vt:lpwstr>US</vt:lpwstr>
  </property>
  <property fmtid="{D5CDD505-2E9C-101B-9397-08002B2CF9AE}" pid="28" name="lblAuthor">
    <vt:lpwstr>Author</vt:lpwstr>
  </property>
  <property fmtid="{D5CDD505-2E9C-101B-9397-08002B2CF9AE}" pid="29" name="lblAuthors">
    <vt:lpwstr>Author(s)</vt:lpwstr>
  </property>
  <property fmtid="{D5CDD505-2E9C-101B-9397-08002B2CF9AE}" pid="30" name="lblChapter">
    <vt:lpwstr>Chapter one</vt:lpwstr>
  </property>
  <property fmtid="{D5CDD505-2E9C-101B-9397-08002B2CF9AE}" pid="31" name="lblContents">
    <vt:lpwstr>Contents</vt:lpwstr>
  </property>
  <property fmtid="{D5CDD505-2E9C-101B-9397-08002B2CF9AE}" pid="32" name="lblCopyright">
    <vt:lpwstr>All rights reserved.</vt:lpwstr>
  </property>
  <property fmtid="{D5CDD505-2E9C-101B-9397-08002B2CF9AE}" pid="33" name="lblCopyright2">
    <vt:lpwstr>Reproduction in whole or in part is prohibited without the prior written consent of the copyright owner.</vt:lpwstr>
  </property>
  <property fmtid="{D5CDD505-2E9C-101B-9397-08002B2CF9AE}" pid="34" name="lblDate">
    <vt:lpwstr>Date</vt:lpwstr>
  </property>
  <property fmtid="{D5CDD505-2E9C-101B-9397-08002B2CF9AE}" pid="35" name="lblDatesReview">
    <vt:lpwstr>Review before</vt:lpwstr>
  </property>
  <property fmtid="{D5CDD505-2E9C-101B-9397-08002B2CF9AE}" pid="36" name="lblDatesRfO">
    <vt:lpwstr>Released for operations</vt:lpwstr>
  </property>
  <property fmtid="{D5CDD505-2E9C-101B-9397-08002B2CF9AE}" pid="37" name="lblDatesRfT">
    <vt:lpwstr>Released for training</vt:lpwstr>
  </property>
  <property fmtid="{D5CDD505-2E9C-101B-9397-08002B2CF9AE}" pid="38" name="lbldcocAdditional">
    <vt:lpwstr>Additional Information</vt:lpwstr>
  </property>
  <property fmtid="{D5CDD505-2E9C-101B-9397-08002B2CF9AE}" pid="39" name="lbldcocAppendices">
    <vt:lpwstr>Appendices</vt:lpwstr>
  </property>
  <property fmtid="{D5CDD505-2E9C-101B-9397-08002B2CF9AE}" pid="40" name="lbldcocAppendicesTitle">
    <vt:lpwstr>xxxTitle textxxxxxxx</vt:lpwstr>
  </property>
  <property fmtid="{D5CDD505-2E9C-101B-9397-08002B2CF9AE}" pid="41" name="lbldcocCritical">
    <vt:lpwstr>Critical elements</vt:lpwstr>
  </property>
  <property fmtid="{D5CDD505-2E9C-101B-9397-08002B2CF9AE}" pid="42" name="lbldcocDescription">
    <vt:lpwstr>Description</vt:lpwstr>
  </property>
  <property fmtid="{D5CDD505-2E9C-101B-9397-08002B2CF9AE}" pid="43" name="lbldcocDocumentControl">
    <vt:lpwstr>Document control</vt:lpwstr>
  </property>
  <property fmtid="{D5CDD505-2E9C-101B-9397-08002B2CF9AE}" pid="44" name="lbldcocFlowchart">
    <vt:lpwstr>Flowchart</vt:lpwstr>
  </property>
  <property fmtid="{D5CDD505-2E9C-101B-9397-08002B2CF9AE}" pid="45" name="lbldcocHardware">
    <vt:lpwstr>Hardware / Software</vt:lpwstr>
  </property>
  <property fmtid="{D5CDD505-2E9C-101B-9397-08002B2CF9AE}" pid="46" name="lbldcocHardwareComments">
    <vt:lpwstr>Comments</vt:lpwstr>
  </property>
  <property fmtid="{D5CDD505-2E9C-101B-9397-08002B2CF9AE}" pid="47" name="lbldcocHardwareID">
    <vt:lpwstr>Hardware / Software identifier</vt:lpwstr>
  </property>
  <property fmtid="{D5CDD505-2E9C-101B-9397-08002B2CF9AE}" pid="48" name="lbldcocInput">
    <vt:lpwstr>Input</vt:lpwstr>
  </property>
  <property fmtid="{D5CDD505-2E9C-101B-9397-08002B2CF9AE}" pid="49" name="lbldcocInterfaces">
    <vt:lpwstr>Interfaces</vt:lpwstr>
  </property>
  <property fmtid="{D5CDD505-2E9C-101B-9397-08002B2CF9AE}" pid="50" name="lbldcocInterfacesInterfaceToOther">
    <vt:lpwstr>Interface to other procedures</vt:lpwstr>
  </property>
  <property fmtid="{D5CDD505-2E9C-101B-9397-08002B2CF9AE}" pid="51" name="lbldcocInterfacesInterfaceToUnit">
    <vt:lpwstr>Interface to unit roles</vt:lpwstr>
  </property>
  <property fmtid="{D5CDD505-2E9C-101B-9397-08002B2CF9AE}" pid="52" name="lbldcocInterfacesStepno">
    <vt:lpwstr>Stepno</vt:lpwstr>
  </property>
  <property fmtid="{D5CDD505-2E9C-101B-9397-08002B2CF9AE}" pid="53" name="lbldcocInterfacesTools">
    <vt:lpwstr>Tools</vt:lpwstr>
  </property>
  <property fmtid="{D5CDD505-2E9C-101B-9397-08002B2CF9AE}" pid="54" name="lbldcocInterfacesWork">
    <vt:lpwstr>Work instruction</vt:lpwstr>
  </property>
  <property fmtid="{D5CDD505-2E9C-101B-9397-08002B2CF9AE}" pid="55" name="lbldcocOutpuInputFor">
    <vt:lpwstr>Input for (process or organization)</vt:lpwstr>
  </property>
  <property fmtid="{D5CDD505-2E9C-101B-9397-08002B2CF9AE}" pid="56" name="lbldcocOutput">
    <vt:lpwstr>Output</vt:lpwstr>
  </property>
  <property fmtid="{D5CDD505-2E9C-101B-9397-08002B2CF9AE}" pid="57" name="lbldcocOutputDescription">
    <vt:lpwstr>Description</vt:lpwstr>
  </property>
  <property fmtid="{D5CDD505-2E9C-101B-9397-08002B2CF9AE}" pid="58" name="lbldcocOutputFrom">
    <vt:lpwstr>Output from (process or organization)</vt:lpwstr>
  </property>
  <property fmtid="{D5CDD505-2E9C-101B-9397-08002B2CF9AE}" pid="59" name="lbldcocPrerequisites">
    <vt:lpwstr>Prerequisites</vt:lpwstr>
  </property>
  <property fmtid="{D5CDD505-2E9C-101B-9397-08002B2CF9AE}" pid="60" name="lbldcocProcedure">
    <vt:lpwstr>Procedure</vt:lpwstr>
  </property>
  <property fmtid="{D5CDD505-2E9C-101B-9397-08002B2CF9AE}" pid="61" name="lbldcocProcedureControl">
    <vt:lpwstr>Procedure control</vt:lpwstr>
  </property>
  <property fmtid="{D5CDD505-2E9C-101B-9397-08002B2CF9AE}" pid="62" name="lbldcocProcedureDescription">
    <vt:lpwstr>Procedure description</vt:lpwstr>
  </property>
  <property fmtid="{D5CDD505-2E9C-101B-9397-08002B2CF9AE}" pid="63" name="lbldcocPurpose">
    <vt:lpwstr>Purpose</vt:lpwstr>
  </property>
  <property fmtid="{D5CDD505-2E9C-101B-9397-08002B2CF9AE}" pid="64" name="lbldcocQuality">
    <vt:lpwstr>Quality records</vt:lpwstr>
  </property>
  <property fmtid="{D5CDD505-2E9C-101B-9397-08002B2CF9AE}" pid="65" name="lbldcocQualityArchivalLocation">
    <vt:lpwstr>Archival Location</vt:lpwstr>
  </property>
  <property fmtid="{D5CDD505-2E9C-101B-9397-08002B2CF9AE}" pid="66" name="lbldcocQualityArchived">
    <vt:lpwstr>The following quality records are archived:</vt:lpwstr>
  </property>
  <property fmtid="{D5CDD505-2E9C-101B-9397-08002B2CF9AE}" pid="67" name="lbldcocQualityName1">
    <vt:lpwstr>Name</vt:lpwstr>
  </property>
  <property fmtid="{D5CDD505-2E9C-101B-9397-08002B2CF9AE}" pid="68" name="lbldcocQualityName2">
    <vt:lpwstr>(quality record ID)</vt:lpwstr>
  </property>
  <property fmtid="{D5CDD505-2E9C-101B-9397-08002B2CF9AE}" pid="69" name="lbldcocQualityResponsible">
    <vt:lpwstr>Responsible</vt:lpwstr>
  </property>
  <property fmtid="{D5CDD505-2E9C-101B-9397-08002B2CF9AE}" pid="70" name="lbldcocQualityRetention">
    <vt:lpwstr>Retention period</vt:lpwstr>
  </property>
  <property fmtid="{D5CDD505-2E9C-101B-9397-08002B2CF9AE}" pid="71" name="lbldcocQualityUse">
    <vt:lpwstr>Use</vt:lpwstr>
  </property>
  <property fmtid="{D5CDD505-2E9C-101B-9397-08002B2CF9AE}" pid="72" name="lbldcocRelatedDocs">
    <vt:lpwstr>Related documents</vt:lpwstr>
  </property>
  <property fmtid="{D5CDD505-2E9C-101B-9397-08002B2CF9AE}" pid="73" name="lbldcocRelatedDocsDocLocation">
    <vt:lpwstr>Document location</vt:lpwstr>
  </property>
  <property fmtid="{D5CDD505-2E9C-101B-9397-08002B2CF9AE}" pid="74" name="lbldcocRelatedDocsTitle">
    <vt:lpwstr>Title</vt:lpwstr>
  </property>
  <property fmtid="{D5CDD505-2E9C-101B-9397-08002B2CF9AE}" pid="75" name="lbldcocRelatedDocsWork">
    <vt:lpwstr>Work instruction / Procedure number</vt:lpwstr>
  </property>
  <property fmtid="{D5CDD505-2E9C-101B-9397-08002B2CF9AE}" pid="76" name="lbldcocResponsibilities">
    <vt:lpwstr>Responsibilities</vt:lpwstr>
  </property>
  <property fmtid="{D5CDD505-2E9C-101B-9397-08002B2CF9AE}" pid="77" name="lbldcocResponsibilitiesAccountable">
    <vt:lpwstr>A = Accountable</vt:lpwstr>
  </property>
  <property fmtid="{D5CDD505-2E9C-101B-9397-08002B2CF9AE}" pid="78" name="lbldcocResponsibilitiesConsulted">
    <vt:lpwstr>C = Consulted</vt:lpwstr>
  </property>
  <property fmtid="{D5CDD505-2E9C-101B-9397-08002B2CF9AE}" pid="79" name="lbldcocResponsibilitiesInformed">
    <vt:lpwstr>I = Informed</vt:lpwstr>
  </property>
  <property fmtid="{D5CDD505-2E9C-101B-9397-08002B2CF9AE}" pid="80" name="lbldcocResponsibilitiesProcedure">
    <vt:lpwstr>Procedure step description</vt:lpwstr>
  </property>
  <property fmtid="{D5CDD505-2E9C-101B-9397-08002B2CF9AE}" pid="81" name="lbldcocResponsibilitiesResponsible">
    <vt:lpwstr>R = Responsible</vt:lpwstr>
  </property>
  <property fmtid="{D5CDD505-2E9C-101B-9397-08002B2CF9AE}" pid="82" name="lbldcocResponsibilitiesRole">
    <vt:lpwstr>Role</vt:lpwstr>
  </property>
  <property fmtid="{D5CDD505-2E9C-101B-9397-08002B2CF9AE}" pid="83" name="lbldcocResponsibilitiesStepno">
    <vt:lpwstr>Stepno</vt:lpwstr>
  </property>
  <property fmtid="{D5CDD505-2E9C-101B-9397-08002B2CF9AE}" pid="84" name="lbldcocRules">
    <vt:lpwstr>Rules and exceptions</vt:lpwstr>
  </property>
  <property fmtid="{D5CDD505-2E9C-101B-9397-08002B2CF9AE}" pid="85" name="lbldcocScope">
    <vt:lpwstr>Scope</vt:lpwstr>
  </property>
  <property fmtid="{D5CDD505-2E9C-101B-9397-08002B2CF9AE}" pid="86" name="lbldcocSites">
    <vt:lpwstr>Organization / Sites</vt:lpwstr>
  </property>
  <property fmtid="{D5CDD505-2E9C-101B-9397-08002B2CF9AE}" pid="87" name="lbldcocSitesComments">
    <vt:lpwstr>Comments</vt:lpwstr>
  </property>
  <property fmtid="{D5CDD505-2E9C-101B-9397-08002B2CF9AE}" pid="88" name="lbldcocSitesID">
    <vt:lpwstr>Organization / Site identifier</vt:lpwstr>
  </property>
  <property fmtid="{D5CDD505-2E9C-101B-9397-08002B2CF9AE}" pid="89" name="lbldcocStepsDescription">
    <vt:lpwstr>Steps description</vt:lpwstr>
  </property>
  <property fmtid="{D5CDD505-2E9C-101B-9397-08002B2CF9AE}" pid="90" name="lbldcocStepsInput">
    <vt:lpwstr>Input</vt:lpwstr>
  </property>
  <property fmtid="{D5CDD505-2E9C-101B-9397-08002B2CF9AE}" pid="91" name="lbldcocStepsInputFrom">
    <vt:lpwstr>Input from</vt:lpwstr>
  </property>
  <property fmtid="{D5CDD505-2E9C-101B-9397-08002B2CF9AE}" pid="92" name="lbldcocStepsOutput">
    <vt:lpwstr>Output</vt:lpwstr>
  </property>
  <property fmtid="{D5CDD505-2E9C-101B-9397-08002B2CF9AE}" pid="93" name="lbldcocStepsOutputTo">
    <vt:lpwstr>Output to</vt:lpwstr>
  </property>
  <property fmtid="{D5CDD505-2E9C-101B-9397-08002B2CF9AE}" pid="94" name="lbldcocStepsProcedure">
    <vt:lpwstr>Procedure step description</vt:lpwstr>
  </property>
  <property fmtid="{D5CDD505-2E9C-101B-9397-08002B2CF9AE}" pid="95" name="lbldcocStepsStepno">
    <vt:lpwstr>Stepno</vt:lpwstr>
  </property>
  <property fmtid="{D5CDD505-2E9C-101B-9397-08002B2CF9AE}" pid="96" name="lbldcocSupportiveDocs">
    <vt:lpwstr>Supportive documents</vt:lpwstr>
  </property>
  <property fmtid="{D5CDD505-2E9C-101B-9397-08002B2CF9AE}" pid="97" name="lbldcocSupportiveDocsDocLocation">
    <vt:lpwstr>Document location</vt:lpwstr>
  </property>
  <property fmtid="{D5CDD505-2E9C-101B-9397-08002B2CF9AE}" pid="98" name="lbldcocSupportiveDocsTitle">
    <vt:lpwstr>Title</vt:lpwstr>
  </property>
  <property fmtid="{D5CDD505-2E9C-101B-9397-08002B2CF9AE}" pid="99" name="lbldcocTraining">
    <vt:lpwstr>Training</vt:lpwstr>
  </property>
  <property fmtid="{D5CDD505-2E9C-101B-9397-08002B2CF9AE}" pid="100" name="lbldcocTrainingExplanation">
    <vt:lpwstr>Explanation of skills and / or training required</vt:lpwstr>
  </property>
  <property fmtid="{D5CDD505-2E9C-101B-9397-08002B2CF9AE}" pid="101" name="lbldcocTrainingProcedure">
    <vt:lpwstr>Procedure step</vt:lpwstr>
  </property>
  <property fmtid="{D5CDD505-2E9C-101B-9397-08002B2CF9AE}" pid="102" name="lbldcocTrainingRole">
    <vt:lpwstr>Role</vt:lpwstr>
  </property>
  <property fmtid="{D5CDD505-2E9C-101B-9397-08002B2CF9AE}" pid="103" name="lblDescription">
    <vt:lpwstr>Description</vt:lpwstr>
  </property>
  <property fmtid="{D5CDD505-2E9C-101B-9397-08002B2CF9AE}" pid="104" name="lblDocNo">
    <vt:lpwstr>Doc. No.</vt:lpwstr>
  </property>
  <property fmtid="{D5CDD505-2E9C-101B-9397-08002B2CF9AE}" pid="105" name="lblDocumentDate">
    <vt:lpwstr>Document date</vt:lpwstr>
  </property>
  <property fmtid="{D5CDD505-2E9C-101B-9397-08002B2CF9AE}" pid="106" name="lblDocumentNumber">
    <vt:lpwstr>document number</vt:lpwstr>
  </property>
  <property fmtid="{D5CDD505-2E9C-101B-9397-08002B2CF9AE}" pid="107" name="lblInitials">
    <vt:lpwstr>Initials</vt:lpwstr>
  </property>
  <property fmtid="{D5CDD505-2E9C-101B-9397-08002B2CF9AE}" pid="108" name="lblListOfChanges">
    <vt:lpwstr>List of changes</vt:lpwstr>
  </property>
  <property fmtid="{D5CDD505-2E9C-101B-9397-08002B2CF9AE}" pid="109" name="lblMatDate">
    <vt:lpwstr>Date</vt:lpwstr>
  </property>
  <property fmtid="{D5CDD505-2E9C-101B-9397-08002B2CF9AE}" pid="110" name="lblMatDocumentOwner">
    <vt:lpwstr>Document Owner</vt:lpwstr>
  </property>
  <property fmtid="{D5CDD505-2E9C-101B-9397-08002B2CF9AE}" pid="111" name="lblMatName">
    <vt:lpwstr>Name</vt:lpwstr>
  </property>
  <property fmtid="{D5CDD505-2E9C-101B-9397-08002B2CF9AE}" pid="112" name="lblMatQualityAssuranceFunction">
    <vt:lpwstr>Quality Assurance Function</vt:lpwstr>
  </property>
  <property fmtid="{D5CDD505-2E9C-101B-9397-08002B2CF9AE}" pid="113" name="lblMatRecordOwner">
    <vt:lpwstr>Record owner</vt:lpwstr>
  </property>
  <property fmtid="{D5CDD505-2E9C-101B-9397-08002B2CF9AE}" pid="114" name="lblMatReviewer1">
    <vt:lpwstr>Reviewer 1</vt:lpwstr>
  </property>
  <property fmtid="{D5CDD505-2E9C-101B-9397-08002B2CF9AE}" pid="115" name="lblMatReviewer2">
    <vt:lpwstr>Reviewer 2</vt:lpwstr>
  </property>
  <property fmtid="{D5CDD505-2E9C-101B-9397-08002B2CF9AE}" pid="116" name="lblMatRole">
    <vt:lpwstr>Role</vt:lpwstr>
  </property>
  <property fmtid="{D5CDD505-2E9C-101B-9397-08002B2CF9AE}" pid="117" name="lblMatSeniorManager">
    <vt:lpwstr>Senior Manager Atos</vt:lpwstr>
  </property>
  <property fmtid="{D5CDD505-2E9C-101B-9397-08002B2CF9AE}" pid="118" name="lblMatSignature">
    <vt:lpwstr>Signature</vt:lpwstr>
  </property>
  <property fmtid="{D5CDD505-2E9C-101B-9397-08002B2CF9AE}" pid="119" name="lblNumberOfPages">
    <vt:lpwstr>Number of pages</vt:lpwstr>
  </property>
  <property fmtid="{D5CDD505-2E9C-101B-9397-08002B2CF9AE}" pid="120" name="lblOf">
    <vt:lpwstr>of</vt:lpwstr>
  </property>
  <property fmtid="{D5CDD505-2E9C-101B-9397-08002B2CF9AE}" pid="121" name="lblOwner">
    <vt:lpwstr>Owner</vt:lpwstr>
  </property>
  <property fmtid="{D5CDD505-2E9C-101B-9397-08002B2CF9AE}" pid="122" name="lblQuestions">
    <vt:lpwstr>For any questions or remarks on this document, please contact</vt:lpwstr>
  </property>
  <property fmtid="{D5CDD505-2E9C-101B-9397-08002B2CF9AE}" pid="123" name="lblRecordReference">
    <vt:lpwstr>record reference</vt:lpwstr>
  </property>
  <property fmtid="{D5CDD505-2E9C-101B-9397-08002B2CF9AE}" pid="124" name="lblSource">
    <vt:lpwstr>Source</vt:lpwstr>
  </property>
  <property fmtid="{D5CDD505-2E9C-101B-9397-08002B2CF9AE}" pid="125" name="lblStatus">
    <vt:lpwstr>Status</vt:lpwstr>
  </property>
  <property fmtid="{D5CDD505-2E9C-101B-9397-08002B2CF9AE}" pid="126" name="lblTargetDistribution">
    <vt:lpwstr>Distribution / publication method</vt:lpwstr>
  </property>
  <property fmtid="{D5CDD505-2E9C-101B-9397-08002B2CF9AE}" pid="127" name="lblTargetGroup">
    <vt:lpwstr>Target group</vt:lpwstr>
  </property>
  <property fmtid="{D5CDD505-2E9C-101B-9397-08002B2CF9AE}" pid="128" name="lblTargetReaders">
    <vt:lpwstr>Target readers, communication method</vt:lpwstr>
  </property>
  <property fmtid="{D5CDD505-2E9C-101B-9397-08002B2CF9AE}" pid="129" name="lblTermsAndAbbreviations">
    <vt:lpwstr>Terms and abbreviations</vt:lpwstr>
  </property>
  <property fmtid="{D5CDD505-2E9C-101B-9397-08002B2CF9AE}" pid="130" name="lblTermsDescription">
    <vt:lpwstr>Description</vt:lpwstr>
  </property>
  <property fmtid="{D5CDD505-2E9C-101B-9397-08002B2CF9AE}" pid="131" name="lblTermsSlashAbbreviations">
    <vt:lpwstr>Terms / Abbreviations</vt:lpwstr>
  </property>
  <property fmtid="{D5CDD505-2E9C-101B-9397-08002B2CF9AE}" pid="132" name="lblVersion">
    <vt:lpwstr>version</vt:lpwstr>
  </property>
  <property fmtid="{D5CDD505-2E9C-101B-9397-08002B2CF9AE}" pid="133" name="LevelsInToc">
    <vt:lpwstr>3</vt:lpwstr>
  </property>
  <property fmtid="{D5CDD505-2E9C-101B-9397-08002B2CF9AE}" pid="134" name="Owner">
    <vt:lpwstr>Katarzyna Cieslak-Rylich</vt:lpwstr>
  </property>
  <property fmtid="{D5CDD505-2E9C-101B-9397-08002B2CF9AE}" pid="135" name="OwnerMAT">
    <vt:lpwstr/>
  </property>
  <property fmtid="{D5CDD505-2E9C-101B-9397-08002B2CF9AE}" pid="136" name="ProjectProtect">
    <vt:lpwstr>atos</vt:lpwstr>
  </property>
  <property fmtid="{D5CDD505-2E9C-101B-9397-08002B2CF9AE}" pid="137" name="QuestionPhone">
    <vt:lpwstr>+48 52 525 9525</vt:lpwstr>
  </property>
  <property fmtid="{D5CDD505-2E9C-101B-9397-08002B2CF9AE}" pid="138" name="ReleasedBy">
    <vt:lpwstr/>
  </property>
  <property fmtid="{D5CDD505-2E9C-101B-9397-08002B2CF9AE}" pid="139" name="Source">
    <vt:lpwstr/>
  </property>
  <property fmtid="{D5CDD505-2E9C-101B-9397-08002B2CF9AE}" pid="140" name="Status">
    <vt:lpwstr>Draft</vt:lpwstr>
  </property>
  <property fmtid="{D5CDD505-2E9C-101B-9397-08002B2CF9AE}" pid="141" name="Status1">
    <vt:lpwstr>Draft</vt:lpwstr>
  </property>
  <property fmtid="{D5CDD505-2E9C-101B-9397-08002B2CF9AE}" pid="142" name="Status2">
    <vt:lpwstr>Final</vt:lpwstr>
  </property>
  <property fmtid="{D5CDD505-2E9C-101B-9397-08002B2CF9AE}" pid="143" name="sys_ListSep">
    <vt:lpwstr>;</vt:lpwstr>
  </property>
  <property fmtid="{D5CDD505-2E9C-101B-9397-08002B2CF9AE}" pid="144" name="sys_Template">
    <vt:lpwstr>Report</vt:lpwstr>
  </property>
  <property fmtid="{D5CDD505-2E9C-101B-9397-08002B2CF9AE}" pid="145" name="sys_WordMark_Continued">
    <vt:lpwstr>sys_WordMark_AT_Continued</vt:lpwstr>
  </property>
  <property fmtid="{D5CDD505-2E9C-101B-9397-08002B2CF9AE}" pid="146" name="sys_WordMark_Page1">
    <vt:lpwstr>sys_WordMark_AT_Page1</vt:lpwstr>
  </property>
  <property fmtid="{D5CDD505-2E9C-101B-9397-08002B2CF9AE}" pid="147" name="SystemDate">
    <vt:lpwstr/>
  </property>
  <property fmtid="{D5CDD505-2E9C-101B-9397-08002B2CF9AE}" pid="148" name="Title">
    <vt:lpwstr>Work Instruction-template</vt:lpwstr>
  </property>
  <property fmtid="{D5CDD505-2E9C-101B-9397-08002B2CF9AE}" pid="149" name="TitleTitlePage">
    <vt:lpwstr>Work Instruction-template</vt:lpwstr>
  </property>
  <property fmtid="{D5CDD505-2E9C-101B-9397-08002B2CF9AE}" pid="150" name="Version">
    <vt:lpwstr>0.3</vt:lpwstr>
  </property>
  <property fmtid="{D5CDD505-2E9C-101B-9397-08002B2CF9AE}" pid="151" name="ApplicationReleaseDate">
    <vt:lpwstr>01-10-2018</vt:lpwstr>
  </property>
  <property fmtid="{D5CDD505-2E9C-101B-9397-08002B2CF9AE}" pid="152" name="ApplicationReleaseVersion">
    <vt:lpwstr>8.1</vt:lpwstr>
  </property>
  <property fmtid="{D5CDD505-2E9C-101B-9397-08002B2CF9AE}" pid="153" name="Identifier">
    <vt:lpwstr>Atos</vt:lpwstr>
  </property>
  <property fmtid="{D5CDD505-2E9C-101B-9397-08002B2CF9AE}" pid="154" name="AuthorName">
    <vt:lpwstr>Katarzyna Cieslak-Rylich</vt:lpwstr>
  </property>
  <property fmtid="{D5CDD505-2E9C-101B-9397-08002B2CF9AE}" pid="155" name="AuthorFunction">
    <vt:lpwstr>Project Manager</vt:lpwstr>
  </property>
  <property fmtid="{D5CDD505-2E9C-101B-9397-08002B2CF9AE}" pid="156" name="BrandCode">
    <vt:lpwstr>AT</vt:lpwstr>
  </property>
  <property fmtid="{D5CDD505-2E9C-101B-9397-08002B2CF9AE}" pid="157" name="BrandName">
    <vt:lpwstr>Atos</vt:lpwstr>
  </property>
  <property fmtid="{D5CDD505-2E9C-101B-9397-08002B2CF9AE}" pid="158" name="Building">
    <vt:lpwstr>Dzeta 3rd floor</vt:lpwstr>
  </property>
  <property fmtid="{D5CDD505-2E9C-101B-9397-08002B2CF9AE}" pid="159" name="ChamberOfCommerce">
    <vt:lpwstr>KRS 0000128068, Sad Rejonowy dla M. St. Warszawy w Warszawie</vt:lpwstr>
  </property>
  <property fmtid="{D5CDD505-2E9C-101B-9397-08002B2CF9AE}" pid="160" name="Country">
    <vt:lpwstr>Polska</vt:lpwstr>
  </property>
  <property fmtid="{D5CDD505-2E9C-101B-9397-08002B2CF9AE}" pid="161" name="Department">
    <vt:lpwstr>PPM</vt:lpwstr>
  </property>
  <property fmtid="{D5CDD505-2E9C-101B-9397-08002B2CF9AE}" pid="162" name="Fax">
    <vt:lpwstr/>
  </property>
  <property fmtid="{D5CDD505-2E9C-101B-9397-08002B2CF9AE}" pid="163" name="Internet">
    <vt:lpwstr>atos.net</vt:lpwstr>
  </property>
  <property fmtid="{D5CDD505-2E9C-101B-9397-08002B2CF9AE}" pid="164" name="Phone">
    <vt:lpwstr>+48 52 525 9525</vt:lpwstr>
  </property>
  <property fmtid="{D5CDD505-2E9C-101B-9397-08002B2CF9AE}" pid="165" name="POBox">
    <vt:lpwstr/>
  </property>
  <property fmtid="{D5CDD505-2E9C-101B-9397-08002B2CF9AE}" pid="166" name="PostalPlace">
    <vt:lpwstr>Bydgoszcz</vt:lpwstr>
  </property>
  <property fmtid="{D5CDD505-2E9C-101B-9397-08002B2CF9AE}" pid="167" name="PostalPostalCode">
    <vt:lpwstr>85-240</vt:lpwstr>
  </property>
  <property fmtid="{D5CDD505-2E9C-101B-9397-08002B2CF9AE}" pid="168" name="RefCode1">
    <vt:lpwstr/>
  </property>
  <property fmtid="{D5CDD505-2E9C-101B-9397-08002B2CF9AE}" pid="169" name="RefCode2">
    <vt:lpwstr/>
  </property>
  <property fmtid="{D5CDD505-2E9C-101B-9397-08002B2CF9AE}" pid="170" name="Street">
    <vt:lpwstr>Kraszewskiego</vt:lpwstr>
  </property>
  <property fmtid="{D5CDD505-2E9C-101B-9397-08002B2CF9AE}" pid="171" name="VisitPlace">
    <vt:lpwstr>Bydgoszcz</vt:lpwstr>
  </property>
  <property fmtid="{D5CDD505-2E9C-101B-9397-08002B2CF9AE}" pid="172" name="VisitPostalCode">
    <vt:lpwstr>85-240</vt:lpwstr>
  </property>
  <property fmtid="{D5CDD505-2E9C-101B-9397-08002B2CF9AE}" pid="173" name="Sender">
    <vt:lpwstr>Atos, Kraszewskiego, Dzeta 3rd floor, 85-240 Bydgoszcz</vt:lpwstr>
  </property>
  <property fmtid="{D5CDD505-2E9C-101B-9397-08002B2CF9AE}" pid="174" name="sys_WordMark">
    <vt:lpwstr>sys_WordMark</vt:lpwstr>
  </property>
  <property fmtid="{D5CDD505-2E9C-101B-9397-08002B2CF9AE}" pid="175" name="sys_DCO_Target">
    <vt:lpwstr>True</vt:lpwstr>
  </property>
  <property fmtid="{D5CDD505-2E9C-101B-9397-08002B2CF9AE}" pid="176" name="sys_DCO_Terms">
    <vt:lpwstr>True</vt:lpwstr>
  </property>
  <property fmtid="{D5CDD505-2E9C-101B-9397-08002B2CF9AE}" pid="177" name="ContentTypeId">
    <vt:lpwstr>0x010100E0ED07CFE13BE64DAA8CA10AA092CCC9</vt:lpwstr>
  </property>
  <property fmtid="{D5CDD505-2E9C-101B-9397-08002B2CF9AE}" pid="178" name="_dlc_DocIdItemGuid">
    <vt:lpwstr>9e92e966-6fc2-4b82-8d01-70c4259bb1e4</vt:lpwstr>
  </property>
  <property fmtid="{D5CDD505-2E9C-101B-9397-08002B2CF9AE}" pid="179" name="_NewReviewCycle">
    <vt:lpwstr/>
  </property>
  <property fmtid="{D5CDD505-2E9C-101B-9397-08002B2CF9AE}" pid="180" name="MSIP_Label_112e00b9-34e2-4b26-a577-af1fd0f9f7ee_Enabled">
    <vt:lpwstr>True</vt:lpwstr>
  </property>
  <property fmtid="{D5CDD505-2E9C-101B-9397-08002B2CF9AE}" pid="181" name="MSIP_Label_112e00b9-34e2-4b26-a577-af1fd0f9f7ee_SiteId">
    <vt:lpwstr>33440fc6-b7c7-412c-bb73-0e70b0198d5a</vt:lpwstr>
  </property>
  <property fmtid="{D5CDD505-2E9C-101B-9397-08002B2CF9AE}" pid="182" name="MSIP_Label_112e00b9-34e2-4b26-a577-af1fd0f9f7ee_Owner">
    <vt:lpwstr>nair.biju@atos.net</vt:lpwstr>
  </property>
  <property fmtid="{D5CDD505-2E9C-101B-9397-08002B2CF9AE}" pid="183" name="MSIP_Label_112e00b9-34e2-4b26-a577-af1fd0f9f7ee_SetDate">
    <vt:lpwstr>2019-09-23T14:44:36.6782922Z</vt:lpwstr>
  </property>
  <property fmtid="{D5CDD505-2E9C-101B-9397-08002B2CF9AE}" pid="184" name="MSIP_Label_112e00b9-34e2-4b26-a577-af1fd0f9f7ee_Name">
    <vt:lpwstr>Atos For Internal Use</vt:lpwstr>
  </property>
  <property fmtid="{D5CDD505-2E9C-101B-9397-08002B2CF9AE}" pid="185" name="MSIP_Label_112e00b9-34e2-4b26-a577-af1fd0f9f7ee_Application">
    <vt:lpwstr>Microsoft Azure Information Protection</vt:lpwstr>
  </property>
  <property fmtid="{D5CDD505-2E9C-101B-9397-08002B2CF9AE}" pid="186" name="MSIP_Label_112e00b9-34e2-4b26-a577-af1fd0f9f7ee_ActionId">
    <vt:lpwstr>4999b3f8-8d0c-4212-aae1-3a6a1ceb21c8</vt:lpwstr>
  </property>
  <property fmtid="{D5CDD505-2E9C-101B-9397-08002B2CF9AE}" pid="187" name="MSIP_Label_112e00b9-34e2-4b26-a577-af1fd0f9f7ee_Extended_MSFT_Method">
    <vt:lpwstr>Automatic</vt:lpwstr>
  </property>
  <property fmtid="{D5CDD505-2E9C-101B-9397-08002B2CF9AE}" pid="188" name="MSIP_Label_e463cba9-5f6c-478d-9329-7b2295e4e8ed_Enabled">
    <vt:lpwstr>True</vt:lpwstr>
  </property>
  <property fmtid="{D5CDD505-2E9C-101B-9397-08002B2CF9AE}" pid="189" name="MSIP_Label_e463cba9-5f6c-478d-9329-7b2295e4e8ed_SiteId">
    <vt:lpwstr>33440fc6-b7c7-412c-bb73-0e70b0198d5a</vt:lpwstr>
  </property>
  <property fmtid="{D5CDD505-2E9C-101B-9397-08002B2CF9AE}" pid="190" name="MSIP_Label_e463cba9-5f6c-478d-9329-7b2295e4e8ed_SetDate">
    <vt:lpwstr>2019-09-23T14:44:36.6782922Z</vt:lpwstr>
  </property>
  <property fmtid="{D5CDD505-2E9C-101B-9397-08002B2CF9AE}" pid="191" name="MSIP_Label_e463cba9-5f6c-478d-9329-7b2295e4e8ed_Name">
    <vt:lpwstr>Atos For Internal Use - All Employees</vt:lpwstr>
  </property>
  <property fmtid="{D5CDD505-2E9C-101B-9397-08002B2CF9AE}" pid="192" name="MSIP_Label_e463cba9-5f6c-478d-9329-7b2295e4e8ed_ActionId">
    <vt:lpwstr>4999b3f8-8d0c-4212-aae1-3a6a1ceb21c8</vt:lpwstr>
  </property>
  <property fmtid="{D5CDD505-2E9C-101B-9397-08002B2CF9AE}" pid="193" name="MSIP_Label_e463cba9-5f6c-478d-9329-7b2295e4e8ed_Extended_MSFT_Method">
    <vt:lpwstr>Automatic</vt:lpwstr>
  </property>
  <property fmtid="{D5CDD505-2E9C-101B-9397-08002B2CF9AE}" pid="194" name="Sensitivity">
    <vt:lpwstr>Atos For Internal Use Atos For Internal Use - All Employees</vt:lpwstr>
  </property>
</Properties>
</file>